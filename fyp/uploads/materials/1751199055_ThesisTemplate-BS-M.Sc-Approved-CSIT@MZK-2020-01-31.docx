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C39CE" w14:textId="77777777" w:rsidR="00576BF1" w:rsidRDefault="00576BF1" w:rsidP="00576BF1">
      <w:pPr>
        <w:spacing w:after="160" w:line="259" w:lineRule="auto"/>
        <w:jc w:val="center"/>
        <w:rPr>
          <w:rFonts w:eastAsia="Calibri"/>
          <w:b/>
          <w:color w:val="000000"/>
          <w:sz w:val="36"/>
          <w:szCs w:val="32"/>
        </w:rPr>
      </w:pPr>
      <w:r w:rsidRPr="00576BF1">
        <w:rPr>
          <w:rFonts w:eastAsia="Calibri"/>
          <w:b/>
          <w:color w:val="000000"/>
          <w:sz w:val="36"/>
          <w:szCs w:val="32"/>
        </w:rPr>
        <w:t>[TITLE OF THESIS]</w:t>
      </w:r>
    </w:p>
    <w:p w14:paraId="68828427" w14:textId="77777777" w:rsidR="00576BF1" w:rsidRDefault="00576BF1" w:rsidP="00576BF1">
      <w:pPr>
        <w:spacing w:after="160" w:line="259" w:lineRule="auto"/>
        <w:jc w:val="center"/>
        <w:rPr>
          <w:rFonts w:eastAsia="Calibri"/>
          <w:b/>
          <w:color w:val="000000"/>
          <w:sz w:val="36"/>
          <w:szCs w:val="32"/>
        </w:rPr>
      </w:pPr>
    </w:p>
    <w:p w14:paraId="7214B0CB" w14:textId="77777777" w:rsidR="00576BF1" w:rsidRDefault="003C20D0" w:rsidP="00576BF1">
      <w:pPr>
        <w:spacing w:after="160" w:line="259" w:lineRule="auto"/>
        <w:jc w:val="center"/>
        <w:rPr>
          <w:rFonts w:eastAsia="Calibri"/>
          <w:b/>
          <w:color w:val="000000"/>
          <w:sz w:val="36"/>
          <w:szCs w:val="32"/>
        </w:rPr>
      </w:pPr>
      <w:r>
        <w:rPr>
          <w:rFonts w:eastAsia="Calibri"/>
          <w:b/>
          <w:noProof/>
          <w:color w:val="000000"/>
          <w:sz w:val="36"/>
          <w:szCs w:val="32"/>
        </w:rPr>
        <w:drawing>
          <wp:inline distT="0" distB="0" distL="0" distR="0" wp14:anchorId="0F89F00C" wp14:editId="39CAB8FA">
            <wp:extent cx="2047875" cy="1647825"/>
            <wp:effectExtent l="0" t="0" r="0" b="0"/>
            <wp:docPr id="1" name="Picture 1" descr="U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M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7875" cy="1647825"/>
                    </a:xfrm>
                    <a:prstGeom prst="rect">
                      <a:avLst/>
                    </a:prstGeom>
                    <a:noFill/>
                    <a:ln>
                      <a:noFill/>
                    </a:ln>
                  </pic:spPr>
                </pic:pic>
              </a:graphicData>
            </a:graphic>
          </wp:inline>
        </w:drawing>
      </w:r>
    </w:p>
    <w:p w14:paraId="1ECF59C7" w14:textId="77777777" w:rsidR="00576BF1" w:rsidRDefault="00576BF1" w:rsidP="00576BF1">
      <w:pPr>
        <w:spacing w:after="160" w:line="259" w:lineRule="auto"/>
        <w:jc w:val="center"/>
        <w:rPr>
          <w:rFonts w:eastAsia="Calibri"/>
          <w:b/>
          <w:color w:val="000000"/>
          <w:sz w:val="36"/>
          <w:szCs w:val="32"/>
        </w:rPr>
      </w:pPr>
    </w:p>
    <w:p w14:paraId="13B3EEDA" w14:textId="77777777" w:rsidR="00576BF1" w:rsidRDefault="00576BF1" w:rsidP="00576BF1">
      <w:pPr>
        <w:spacing w:after="160" w:line="259" w:lineRule="auto"/>
        <w:jc w:val="center"/>
        <w:rPr>
          <w:rFonts w:eastAsia="Calibri"/>
          <w:b/>
          <w:color w:val="000000"/>
          <w:sz w:val="36"/>
          <w:szCs w:val="32"/>
        </w:rPr>
      </w:pPr>
    </w:p>
    <w:p w14:paraId="78DEE693" w14:textId="77777777" w:rsidR="00576BF1" w:rsidRDefault="00576BF1" w:rsidP="00576BF1">
      <w:pPr>
        <w:spacing w:after="160" w:line="259" w:lineRule="auto"/>
        <w:jc w:val="center"/>
        <w:rPr>
          <w:rFonts w:eastAsia="Calibri"/>
          <w:b/>
          <w:color w:val="000000"/>
          <w:sz w:val="36"/>
          <w:szCs w:val="32"/>
        </w:rPr>
      </w:pPr>
    </w:p>
    <w:p w14:paraId="1A409D40" w14:textId="77777777" w:rsidR="00576BF1" w:rsidRPr="007D6FE5" w:rsidRDefault="00064D45" w:rsidP="00576BF1">
      <w:pPr>
        <w:spacing w:after="160" w:line="259" w:lineRule="auto"/>
        <w:jc w:val="center"/>
        <w:rPr>
          <w:rFonts w:eastAsia="Calibri"/>
          <w:b/>
          <w:color w:val="000000"/>
          <w:sz w:val="32"/>
          <w:szCs w:val="32"/>
        </w:rPr>
      </w:pPr>
      <w:r>
        <w:rPr>
          <w:rFonts w:eastAsia="Calibri"/>
          <w:b/>
          <w:color w:val="000000"/>
          <w:sz w:val="32"/>
          <w:szCs w:val="32"/>
        </w:rPr>
        <w:t>Student Name 1</w:t>
      </w:r>
    </w:p>
    <w:p w14:paraId="3BDD5FDD" w14:textId="77777777" w:rsidR="007D6FE5" w:rsidRPr="007D6FE5" w:rsidRDefault="00064D45" w:rsidP="00576BF1">
      <w:pPr>
        <w:spacing w:after="160" w:line="259" w:lineRule="auto"/>
        <w:jc w:val="center"/>
        <w:rPr>
          <w:rFonts w:eastAsia="Calibri"/>
          <w:b/>
          <w:color w:val="000000"/>
          <w:sz w:val="32"/>
          <w:szCs w:val="32"/>
        </w:rPr>
      </w:pPr>
      <w:r>
        <w:rPr>
          <w:rFonts w:eastAsia="Calibri"/>
          <w:b/>
          <w:color w:val="000000"/>
          <w:sz w:val="32"/>
          <w:szCs w:val="32"/>
        </w:rPr>
        <w:t>&amp;</w:t>
      </w:r>
    </w:p>
    <w:p w14:paraId="36B3834B" w14:textId="77777777" w:rsidR="007D6FE5" w:rsidRDefault="007D6FE5" w:rsidP="00576BF1">
      <w:pPr>
        <w:spacing w:after="160" w:line="259" w:lineRule="auto"/>
        <w:jc w:val="center"/>
        <w:rPr>
          <w:rFonts w:eastAsia="Calibri"/>
          <w:b/>
          <w:color w:val="000000"/>
          <w:sz w:val="32"/>
          <w:szCs w:val="32"/>
        </w:rPr>
      </w:pPr>
      <w:r w:rsidRPr="007D6FE5">
        <w:rPr>
          <w:rFonts w:eastAsia="Calibri"/>
          <w:b/>
          <w:color w:val="000000"/>
          <w:sz w:val="32"/>
          <w:szCs w:val="32"/>
        </w:rPr>
        <w:t>Student Name 2</w:t>
      </w:r>
    </w:p>
    <w:p w14:paraId="1FC09E34" w14:textId="77777777" w:rsidR="00DB41B2" w:rsidRDefault="00DB41B2" w:rsidP="00576BF1">
      <w:pPr>
        <w:spacing w:after="160" w:line="259" w:lineRule="auto"/>
        <w:jc w:val="center"/>
        <w:rPr>
          <w:rFonts w:eastAsia="Calibri"/>
          <w:b/>
          <w:color w:val="000000"/>
          <w:sz w:val="32"/>
          <w:szCs w:val="32"/>
        </w:rPr>
      </w:pPr>
    </w:p>
    <w:p w14:paraId="3B81EF15" w14:textId="77777777" w:rsidR="007D6FE5" w:rsidRDefault="007D6FE5" w:rsidP="00576BF1">
      <w:pPr>
        <w:spacing w:after="160" w:line="259" w:lineRule="auto"/>
        <w:jc w:val="center"/>
        <w:rPr>
          <w:rFonts w:eastAsia="Calibri"/>
          <w:b/>
          <w:color w:val="000000"/>
          <w:sz w:val="32"/>
          <w:szCs w:val="32"/>
        </w:rPr>
      </w:pPr>
    </w:p>
    <w:p w14:paraId="02BDC955" w14:textId="0E969163" w:rsidR="009974E1" w:rsidRDefault="009974E1" w:rsidP="00576BF1">
      <w:pPr>
        <w:spacing w:after="160" w:line="259" w:lineRule="auto"/>
        <w:jc w:val="center"/>
        <w:rPr>
          <w:rFonts w:eastAsia="Calibri"/>
          <w:b/>
          <w:color w:val="000000"/>
          <w:sz w:val="32"/>
          <w:szCs w:val="32"/>
        </w:rPr>
      </w:pPr>
      <w:r>
        <w:rPr>
          <w:rFonts w:eastAsia="Calibri"/>
          <w:b/>
          <w:color w:val="000000"/>
          <w:sz w:val="32"/>
          <w:szCs w:val="32"/>
        </w:rPr>
        <w:t>BS – Computer Science</w:t>
      </w:r>
    </w:p>
    <w:p w14:paraId="45E1670B" w14:textId="77777777" w:rsidR="007D6FE5" w:rsidRDefault="007D6FE5" w:rsidP="00576BF1">
      <w:pPr>
        <w:spacing w:after="160" w:line="259" w:lineRule="auto"/>
        <w:jc w:val="center"/>
        <w:rPr>
          <w:rFonts w:eastAsia="Calibri"/>
          <w:b/>
          <w:color w:val="000000"/>
          <w:sz w:val="32"/>
          <w:szCs w:val="32"/>
        </w:rPr>
      </w:pPr>
    </w:p>
    <w:p w14:paraId="733AEE6E" w14:textId="77777777" w:rsidR="00971254" w:rsidRDefault="00971254" w:rsidP="00576BF1">
      <w:pPr>
        <w:spacing w:after="160" w:line="259" w:lineRule="auto"/>
        <w:jc w:val="center"/>
        <w:rPr>
          <w:rFonts w:eastAsia="Calibri"/>
          <w:b/>
          <w:color w:val="000000"/>
          <w:sz w:val="32"/>
          <w:szCs w:val="32"/>
        </w:rPr>
      </w:pPr>
    </w:p>
    <w:p w14:paraId="36D9F636" w14:textId="77777777" w:rsidR="00971254" w:rsidRDefault="00971254" w:rsidP="00576BF1">
      <w:pPr>
        <w:spacing w:after="160" w:line="259" w:lineRule="auto"/>
        <w:jc w:val="center"/>
        <w:rPr>
          <w:rFonts w:eastAsia="Calibri"/>
          <w:b/>
          <w:color w:val="000000"/>
          <w:sz w:val="32"/>
          <w:szCs w:val="32"/>
        </w:rPr>
      </w:pPr>
    </w:p>
    <w:p w14:paraId="62C74005" w14:textId="77777777" w:rsidR="00781A9F" w:rsidRDefault="00781A9F" w:rsidP="00576BF1">
      <w:pPr>
        <w:spacing w:after="160" w:line="259" w:lineRule="auto"/>
        <w:jc w:val="center"/>
        <w:rPr>
          <w:rFonts w:eastAsia="Calibri"/>
          <w:b/>
          <w:color w:val="000000"/>
          <w:sz w:val="32"/>
          <w:szCs w:val="32"/>
        </w:rPr>
      </w:pPr>
    </w:p>
    <w:p w14:paraId="10EFE7D2" w14:textId="77777777" w:rsidR="00D43CB8" w:rsidRDefault="00D43CB8" w:rsidP="00576BF1">
      <w:pPr>
        <w:spacing w:after="160" w:line="259" w:lineRule="auto"/>
        <w:jc w:val="center"/>
        <w:rPr>
          <w:rFonts w:eastAsia="Calibri"/>
          <w:b/>
          <w:color w:val="000000"/>
          <w:sz w:val="32"/>
          <w:szCs w:val="32"/>
        </w:rPr>
      </w:pPr>
    </w:p>
    <w:p w14:paraId="5E9D1B42" w14:textId="77777777" w:rsidR="007D6FE5" w:rsidRDefault="007D6FE5" w:rsidP="00576BF1">
      <w:pPr>
        <w:spacing w:after="160" w:line="259" w:lineRule="auto"/>
        <w:jc w:val="center"/>
        <w:rPr>
          <w:rFonts w:eastAsia="Calibri"/>
          <w:b/>
          <w:color w:val="000000"/>
          <w:sz w:val="36"/>
          <w:szCs w:val="32"/>
        </w:rPr>
      </w:pPr>
    </w:p>
    <w:p w14:paraId="41B6F234" w14:textId="77777777" w:rsidR="004413CB" w:rsidRDefault="004413CB" w:rsidP="00576BF1">
      <w:pPr>
        <w:spacing w:after="160" w:line="259" w:lineRule="auto"/>
        <w:jc w:val="center"/>
        <w:rPr>
          <w:rFonts w:eastAsia="Calibri"/>
          <w:b/>
          <w:color w:val="000000"/>
          <w:sz w:val="36"/>
          <w:szCs w:val="32"/>
        </w:rPr>
      </w:pPr>
    </w:p>
    <w:p w14:paraId="22769999" w14:textId="75F13271" w:rsidR="007D6FE5" w:rsidRDefault="007D6FE5" w:rsidP="007D6FE5">
      <w:pPr>
        <w:spacing w:after="0" w:line="360" w:lineRule="auto"/>
        <w:ind w:left="1440" w:hanging="990"/>
        <w:contextualSpacing w:val="0"/>
        <w:jc w:val="center"/>
        <w:rPr>
          <w:rFonts w:eastAsia="Calibri"/>
          <w:b/>
          <w:bCs/>
          <w:sz w:val="32"/>
          <w:szCs w:val="24"/>
        </w:rPr>
      </w:pPr>
      <w:r w:rsidRPr="007D6FE5">
        <w:rPr>
          <w:rFonts w:eastAsia="Calibri"/>
          <w:b/>
          <w:bCs/>
          <w:sz w:val="32"/>
          <w:szCs w:val="24"/>
        </w:rPr>
        <w:t xml:space="preserve">DEPARTMENT OF COMPUTER SCIENCE </w:t>
      </w:r>
    </w:p>
    <w:p w14:paraId="412908C5" w14:textId="02BDFB4D" w:rsidR="008A61BD" w:rsidRPr="007D6FE5" w:rsidRDefault="008A61BD" w:rsidP="007D6FE5">
      <w:pPr>
        <w:spacing w:after="0" w:line="360" w:lineRule="auto"/>
        <w:ind w:left="1440" w:hanging="990"/>
        <w:contextualSpacing w:val="0"/>
        <w:jc w:val="center"/>
        <w:rPr>
          <w:rFonts w:eastAsia="Calibri"/>
          <w:b/>
          <w:bCs/>
          <w:sz w:val="32"/>
          <w:szCs w:val="24"/>
        </w:rPr>
      </w:pPr>
      <w:r>
        <w:rPr>
          <w:rFonts w:eastAsia="Calibri"/>
          <w:b/>
          <w:bCs/>
          <w:sz w:val="32"/>
          <w:szCs w:val="24"/>
        </w:rPr>
        <w:t>GOVT. DEGREE COLLEGE, THANA</w:t>
      </w:r>
    </w:p>
    <w:p w14:paraId="3AEF3ADB" w14:textId="77777777" w:rsidR="007D6FE5" w:rsidRPr="007D6FE5" w:rsidRDefault="007D6FE5" w:rsidP="007D6FE5">
      <w:pPr>
        <w:spacing w:after="0" w:line="360" w:lineRule="auto"/>
        <w:ind w:left="1440" w:hanging="990"/>
        <w:contextualSpacing w:val="0"/>
        <w:jc w:val="center"/>
        <w:rPr>
          <w:rFonts w:eastAsia="Calibri"/>
          <w:b/>
          <w:bCs/>
          <w:sz w:val="32"/>
          <w:szCs w:val="24"/>
        </w:rPr>
      </w:pPr>
      <w:r w:rsidRPr="007D6FE5">
        <w:rPr>
          <w:rFonts w:eastAsia="Calibri"/>
          <w:b/>
          <w:bCs/>
          <w:sz w:val="32"/>
          <w:szCs w:val="24"/>
        </w:rPr>
        <w:t>UNIVERSITY OF MALAKAND</w:t>
      </w:r>
      <w:r>
        <w:rPr>
          <w:rFonts w:eastAsia="Calibri"/>
          <w:b/>
          <w:bCs/>
          <w:sz w:val="32"/>
          <w:szCs w:val="24"/>
        </w:rPr>
        <w:t>, KP, PAKISTAN</w:t>
      </w:r>
    </w:p>
    <w:p w14:paraId="06B1A6D9" w14:textId="77777777" w:rsidR="00971254" w:rsidRDefault="00971254" w:rsidP="00576BF1">
      <w:pPr>
        <w:spacing w:after="160" w:line="259" w:lineRule="auto"/>
        <w:jc w:val="center"/>
        <w:rPr>
          <w:rFonts w:eastAsia="Calibri"/>
          <w:b/>
          <w:color w:val="000000"/>
          <w:sz w:val="32"/>
          <w:szCs w:val="32"/>
        </w:rPr>
      </w:pPr>
    </w:p>
    <w:p w14:paraId="685A8AA7" w14:textId="77777777" w:rsidR="001B0ECF" w:rsidRDefault="00781A9F" w:rsidP="00576BF1">
      <w:pPr>
        <w:spacing w:after="160" w:line="259" w:lineRule="auto"/>
        <w:jc w:val="center"/>
        <w:rPr>
          <w:rFonts w:eastAsia="Calibri"/>
          <w:b/>
          <w:color w:val="000000"/>
          <w:sz w:val="32"/>
          <w:szCs w:val="32"/>
        </w:rPr>
      </w:pPr>
      <w:r>
        <w:rPr>
          <w:rFonts w:eastAsia="Calibri"/>
          <w:b/>
          <w:color w:val="000000"/>
          <w:sz w:val="32"/>
          <w:szCs w:val="32"/>
        </w:rPr>
        <w:t>2018</w:t>
      </w:r>
    </w:p>
    <w:p w14:paraId="74860EDE" w14:textId="77777777" w:rsidR="001B0ECF" w:rsidRPr="001B0ECF" w:rsidRDefault="001B0ECF" w:rsidP="001B0ECF">
      <w:pPr>
        <w:jc w:val="center"/>
        <w:rPr>
          <w:b/>
          <w:spacing w:val="5"/>
          <w:sz w:val="36"/>
          <w:szCs w:val="36"/>
        </w:rPr>
      </w:pPr>
      <w:r>
        <w:rPr>
          <w:rFonts w:eastAsia="Calibri"/>
          <w:b/>
          <w:color w:val="000000"/>
          <w:sz w:val="32"/>
          <w:szCs w:val="32"/>
        </w:rPr>
        <w:br w:type="page"/>
      </w:r>
      <w:r w:rsidRPr="001B0ECF">
        <w:rPr>
          <w:b/>
          <w:spacing w:val="5"/>
          <w:sz w:val="36"/>
          <w:szCs w:val="36"/>
        </w:rPr>
        <w:lastRenderedPageBreak/>
        <w:t>[TITLE OF THESIS]</w:t>
      </w:r>
    </w:p>
    <w:p w14:paraId="55F5518F" w14:textId="77777777" w:rsidR="00971254" w:rsidRDefault="003C20D0" w:rsidP="00576BF1">
      <w:pPr>
        <w:spacing w:after="160" w:line="259" w:lineRule="auto"/>
        <w:jc w:val="center"/>
        <w:rPr>
          <w:rFonts w:eastAsia="Calibri"/>
          <w:b/>
          <w:color w:val="000000"/>
          <w:sz w:val="32"/>
          <w:szCs w:val="32"/>
        </w:rPr>
      </w:pPr>
      <w:r>
        <w:rPr>
          <w:rFonts w:eastAsia="Calibri"/>
          <w:b/>
          <w:noProof/>
          <w:color w:val="000000"/>
          <w:sz w:val="32"/>
          <w:szCs w:val="32"/>
        </w:rPr>
        <w:drawing>
          <wp:inline distT="0" distB="0" distL="0" distR="0" wp14:anchorId="312726A3" wp14:editId="4602108F">
            <wp:extent cx="2047875" cy="1685925"/>
            <wp:effectExtent l="0" t="0" r="0" b="0"/>
            <wp:docPr id="2" name="Picture 2" descr="U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OM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7875" cy="1685925"/>
                    </a:xfrm>
                    <a:prstGeom prst="rect">
                      <a:avLst/>
                    </a:prstGeom>
                    <a:noFill/>
                    <a:ln>
                      <a:noFill/>
                    </a:ln>
                  </pic:spPr>
                </pic:pic>
              </a:graphicData>
            </a:graphic>
          </wp:inline>
        </w:drawing>
      </w:r>
    </w:p>
    <w:p w14:paraId="3F46BEFB" w14:textId="77777777" w:rsidR="007E6D69" w:rsidRDefault="007E6D69" w:rsidP="009413E6">
      <w:pPr>
        <w:spacing w:before="240" w:line="360" w:lineRule="auto"/>
        <w:contextualSpacing w:val="0"/>
        <w:jc w:val="center"/>
        <w:rPr>
          <w:rFonts w:eastAsia="Calibri" w:cs="Arial"/>
          <w:b/>
          <w:sz w:val="32"/>
          <w:lang w:val="en-GB"/>
        </w:rPr>
      </w:pPr>
    </w:p>
    <w:p w14:paraId="18196978" w14:textId="77777777" w:rsidR="009413E6" w:rsidRPr="009413E6" w:rsidRDefault="009413E6" w:rsidP="009413E6">
      <w:pPr>
        <w:spacing w:before="240" w:line="360" w:lineRule="auto"/>
        <w:contextualSpacing w:val="0"/>
        <w:jc w:val="center"/>
        <w:rPr>
          <w:rFonts w:eastAsia="Calibri" w:cs="Arial"/>
          <w:sz w:val="28"/>
          <w:lang w:val="en-GB"/>
        </w:rPr>
      </w:pPr>
      <w:r w:rsidRPr="009413E6">
        <w:rPr>
          <w:rFonts w:eastAsia="Calibri" w:cs="Arial"/>
          <w:b/>
          <w:sz w:val="32"/>
          <w:lang w:val="en-GB"/>
        </w:rPr>
        <w:t>By</w:t>
      </w:r>
    </w:p>
    <w:p w14:paraId="21EFE29C" w14:textId="77777777" w:rsidR="009413E6" w:rsidRPr="007D6FE5" w:rsidRDefault="009413E6" w:rsidP="007E6D69">
      <w:pPr>
        <w:spacing w:after="0" w:line="259" w:lineRule="auto"/>
        <w:jc w:val="center"/>
        <w:rPr>
          <w:rFonts w:eastAsia="Calibri"/>
          <w:b/>
          <w:color w:val="000000"/>
          <w:sz w:val="32"/>
          <w:szCs w:val="32"/>
        </w:rPr>
      </w:pPr>
      <w:r w:rsidRPr="007D6FE5">
        <w:rPr>
          <w:rFonts w:eastAsia="Calibri"/>
          <w:b/>
          <w:color w:val="000000"/>
          <w:sz w:val="32"/>
          <w:szCs w:val="32"/>
        </w:rPr>
        <w:t>Student Name 1</w:t>
      </w:r>
    </w:p>
    <w:p w14:paraId="0AD52F20" w14:textId="77777777" w:rsidR="009413E6" w:rsidRPr="007D6FE5" w:rsidRDefault="009413E6" w:rsidP="009413E6">
      <w:pPr>
        <w:spacing w:after="160" w:line="259" w:lineRule="auto"/>
        <w:jc w:val="center"/>
        <w:rPr>
          <w:rFonts w:eastAsia="Calibri"/>
          <w:b/>
          <w:color w:val="000000"/>
          <w:sz w:val="32"/>
          <w:szCs w:val="32"/>
        </w:rPr>
      </w:pPr>
    </w:p>
    <w:p w14:paraId="2F7D97CC" w14:textId="77777777" w:rsidR="009413E6" w:rsidRDefault="009413E6" w:rsidP="007E6D69">
      <w:pPr>
        <w:spacing w:before="240" w:after="160" w:line="259" w:lineRule="auto"/>
        <w:jc w:val="center"/>
        <w:rPr>
          <w:rFonts w:eastAsia="Calibri"/>
          <w:b/>
          <w:color w:val="000000"/>
          <w:sz w:val="32"/>
          <w:szCs w:val="32"/>
        </w:rPr>
      </w:pPr>
      <w:r w:rsidRPr="007D6FE5">
        <w:rPr>
          <w:rFonts w:eastAsia="Calibri"/>
          <w:b/>
          <w:color w:val="000000"/>
          <w:sz w:val="32"/>
          <w:szCs w:val="32"/>
        </w:rPr>
        <w:t>Student Name 2</w:t>
      </w:r>
    </w:p>
    <w:p w14:paraId="0035374B" w14:textId="77777777" w:rsidR="009413E6" w:rsidRDefault="009413E6" w:rsidP="000C2173">
      <w:pPr>
        <w:spacing w:before="240" w:after="0" w:line="360" w:lineRule="auto"/>
        <w:contextualSpacing w:val="0"/>
        <w:jc w:val="center"/>
        <w:rPr>
          <w:rFonts w:eastAsia="Calibri" w:cs="Arial"/>
          <w:lang w:val="en-GB"/>
        </w:rPr>
      </w:pPr>
    </w:p>
    <w:p w14:paraId="1496E4FB" w14:textId="77777777" w:rsidR="00A1116E" w:rsidRDefault="0050276D" w:rsidP="000C2173">
      <w:pPr>
        <w:spacing w:after="0" w:line="360" w:lineRule="auto"/>
        <w:contextualSpacing w:val="0"/>
        <w:jc w:val="center"/>
        <w:rPr>
          <w:rFonts w:eastAsia="Calibri" w:cs="Arial"/>
          <w:b/>
          <w:sz w:val="32"/>
          <w:lang w:val="en-GB"/>
        </w:rPr>
      </w:pPr>
      <w:r>
        <w:rPr>
          <w:rFonts w:eastAsia="Calibri" w:cs="Arial"/>
          <w:b/>
          <w:sz w:val="32"/>
          <w:lang w:val="en-GB"/>
        </w:rPr>
        <w:t>Supervised By</w:t>
      </w:r>
    </w:p>
    <w:p w14:paraId="7BDB3584" w14:textId="77777777" w:rsidR="0050276D" w:rsidRPr="00A1116E" w:rsidRDefault="0050276D" w:rsidP="000C2173">
      <w:pPr>
        <w:spacing w:after="0" w:line="360" w:lineRule="auto"/>
        <w:contextualSpacing w:val="0"/>
        <w:jc w:val="center"/>
        <w:rPr>
          <w:rFonts w:eastAsia="Calibri" w:cs="Arial"/>
          <w:b/>
          <w:sz w:val="32"/>
          <w:lang w:val="en-GB"/>
        </w:rPr>
      </w:pPr>
      <w:proofErr w:type="spellStart"/>
      <w:r>
        <w:rPr>
          <w:rFonts w:eastAsia="Calibri" w:cs="Arial"/>
          <w:b/>
          <w:sz w:val="32"/>
          <w:lang w:val="en-GB"/>
        </w:rPr>
        <w:t>Dr.</w:t>
      </w:r>
      <w:proofErr w:type="spellEnd"/>
      <w:r>
        <w:rPr>
          <w:rFonts w:eastAsia="Calibri" w:cs="Arial"/>
          <w:b/>
          <w:sz w:val="32"/>
          <w:lang w:val="en-GB"/>
        </w:rPr>
        <w:t xml:space="preserve"> M. Zahid Khan</w:t>
      </w:r>
    </w:p>
    <w:p w14:paraId="23A10A56" w14:textId="77777777" w:rsidR="00A80445" w:rsidRPr="009413E6" w:rsidRDefault="00A80445" w:rsidP="009413E6">
      <w:pPr>
        <w:spacing w:before="240" w:line="360" w:lineRule="auto"/>
        <w:contextualSpacing w:val="0"/>
        <w:jc w:val="center"/>
        <w:rPr>
          <w:rFonts w:eastAsia="Calibri" w:cs="Arial"/>
          <w:lang w:val="en-GB"/>
        </w:rPr>
      </w:pPr>
    </w:p>
    <w:p w14:paraId="74165B2F" w14:textId="77777777" w:rsidR="009413E6" w:rsidRPr="009413E6" w:rsidRDefault="009413E6" w:rsidP="007E6D69">
      <w:pPr>
        <w:spacing w:before="240" w:after="0" w:line="360" w:lineRule="auto"/>
        <w:contextualSpacing w:val="0"/>
        <w:jc w:val="center"/>
        <w:rPr>
          <w:rFonts w:eastAsia="Calibri" w:cs="Arial"/>
          <w:i/>
          <w:sz w:val="28"/>
          <w:lang w:val="en-GB"/>
        </w:rPr>
      </w:pPr>
      <w:r w:rsidRPr="009413E6">
        <w:rPr>
          <w:rFonts w:eastAsia="Calibri" w:cs="Arial"/>
          <w:i/>
          <w:sz w:val="28"/>
          <w:lang w:val="en-GB"/>
        </w:rPr>
        <w:t xml:space="preserve">Thesis submitted </w:t>
      </w:r>
      <w:r w:rsidR="008F6F6F" w:rsidRPr="007E6D69">
        <w:rPr>
          <w:rFonts w:eastAsia="Calibri" w:cs="Arial"/>
          <w:i/>
          <w:sz w:val="28"/>
          <w:lang w:val="en-GB"/>
        </w:rPr>
        <w:t>as a</w:t>
      </w:r>
      <w:r w:rsidR="008F6F6F" w:rsidRPr="009413E6">
        <w:rPr>
          <w:rFonts w:eastAsia="Calibri" w:cs="Arial"/>
          <w:i/>
          <w:sz w:val="28"/>
          <w:lang w:val="en-GB"/>
        </w:rPr>
        <w:t xml:space="preserve"> partial fulfilment of the requirement </w:t>
      </w:r>
      <w:r w:rsidR="0096492F" w:rsidRPr="007E6D69">
        <w:rPr>
          <w:rFonts w:eastAsia="Calibri" w:cs="Arial"/>
          <w:i/>
          <w:sz w:val="28"/>
          <w:lang w:val="en-GB"/>
        </w:rPr>
        <w:t xml:space="preserve">of </w:t>
      </w:r>
      <w:proofErr w:type="spellStart"/>
      <w:r w:rsidR="0096492F" w:rsidRPr="007E6D69">
        <w:rPr>
          <w:rFonts w:eastAsia="Calibri" w:cs="Arial"/>
          <w:i/>
          <w:sz w:val="28"/>
          <w:lang w:val="en-GB"/>
        </w:rPr>
        <w:t>Univeristy</w:t>
      </w:r>
      <w:proofErr w:type="spellEnd"/>
      <w:r w:rsidR="0096492F" w:rsidRPr="007E6D69">
        <w:rPr>
          <w:rFonts w:eastAsia="Calibri" w:cs="Arial"/>
          <w:i/>
          <w:sz w:val="28"/>
          <w:lang w:val="en-GB"/>
        </w:rPr>
        <w:t xml:space="preserve"> of Malakand for the </w:t>
      </w:r>
      <w:r w:rsidR="008F6F6F" w:rsidRPr="009413E6">
        <w:rPr>
          <w:rFonts w:eastAsia="Calibri" w:cs="Arial"/>
          <w:i/>
          <w:sz w:val="28"/>
          <w:lang w:val="en-GB"/>
        </w:rPr>
        <w:t xml:space="preserve">Degree of </w:t>
      </w:r>
      <w:r w:rsidR="008F6F6F" w:rsidRPr="007E6D69">
        <w:rPr>
          <w:rFonts w:eastAsia="Calibri" w:cs="Arial"/>
          <w:i/>
          <w:sz w:val="28"/>
          <w:lang w:val="en-GB"/>
        </w:rPr>
        <w:t xml:space="preserve">Bachelor in Computer </w:t>
      </w:r>
      <w:r w:rsidRPr="009413E6">
        <w:rPr>
          <w:rFonts w:eastAsia="Calibri" w:cs="Arial"/>
          <w:i/>
          <w:sz w:val="28"/>
          <w:lang w:val="en-GB"/>
        </w:rPr>
        <w:t xml:space="preserve">Science &amp; I.T </w:t>
      </w:r>
    </w:p>
    <w:p w14:paraId="18B50107" w14:textId="77777777" w:rsidR="00A1116E" w:rsidRDefault="00A1116E" w:rsidP="009413E6">
      <w:pPr>
        <w:spacing w:after="0" w:line="360" w:lineRule="auto"/>
        <w:ind w:left="720" w:hanging="180"/>
        <w:contextualSpacing w:val="0"/>
        <w:jc w:val="center"/>
        <w:rPr>
          <w:rFonts w:eastAsia="Calibri"/>
          <w:b/>
          <w:bCs/>
          <w:sz w:val="32"/>
          <w:szCs w:val="24"/>
        </w:rPr>
      </w:pPr>
    </w:p>
    <w:p w14:paraId="72F53332" w14:textId="77777777" w:rsidR="00DC2FD1" w:rsidRDefault="00DC2FD1" w:rsidP="009413E6">
      <w:pPr>
        <w:spacing w:after="0" w:line="360" w:lineRule="auto"/>
        <w:ind w:left="720" w:hanging="180"/>
        <w:contextualSpacing w:val="0"/>
        <w:jc w:val="center"/>
        <w:rPr>
          <w:rFonts w:eastAsia="Calibri"/>
          <w:b/>
          <w:bCs/>
          <w:sz w:val="32"/>
          <w:szCs w:val="24"/>
        </w:rPr>
      </w:pPr>
    </w:p>
    <w:p w14:paraId="43B9F435" w14:textId="77777777" w:rsidR="009413E6" w:rsidRPr="009413E6" w:rsidRDefault="009413E6" w:rsidP="009413E6">
      <w:pPr>
        <w:spacing w:after="0" w:line="360" w:lineRule="auto"/>
        <w:ind w:left="720" w:hanging="180"/>
        <w:contextualSpacing w:val="0"/>
        <w:jc w:val="center"/>
        <w:rPr>
          <w:rFonts w:eastAsia="Calibri"/>
          <w:bCs/>
          <w:sz w:val="32"/>
          <w:szCs w:val="24"/>
        </w:rPr>
      </w:pPr>
      <w:r w:rsidRPr="009413E6">
        <w:rPr>
          <w:rFonts w:eastAsia="Calibri"/>
          <w:b/>
          <w:bCs/>
          <w:sz w:val="32"/>
          <w:szCs w:val="24"/>
        </w:rPr>
        <w:t>DEPARTMENT OF COMPUTER SCIENCE &amp; I.T</w:t>
      </w:r>
    </w:p>
    <w:p w14:paraId="4FDA7696" w14:textId="77777777" w:rsidR="009413E6" w:rsidRPr="009413E6" w:rsidRDefault="009413E6" w:rsidP="00064D45">
      <w:pPr>
        <w:spacing w:line="360" w:lineRule="auto"/>
        <w:ind w:left="720" w:hanging="360"/>
        <w:contextualSpacing w:val="0"/>
        <w:jc w:val="center"/>
        <w:rPr>
          <w:rFonts w:eastAsia="Calibri"/>
          <w:b/>
          <w:bCs/>
          <w:sz w:val="32"/>
          <w:szCs w:val="24"/>
        </w:rPr>
      </w:pPr>
      <w:r w:rsidRPr="009413E6">
        <w:rPr>
          <w:rFonts w:eastAsia="Calibri"/>
          <w:b/>
          <w:bCs/>
          <w:sz w:val="32"/>
          <w:szCs w:val="24"/>
        </w:rPr>
        <w:t>UNIVERSITY OF MALAKAND,</w:t>
      </w:r>
      <w:r w:rsidR="00DC2FD1">
        <w:rPr>
          <w:rFonts w:eastAsia="Calibri"/>
          <w:b/>
          <w:bCs/>
          <w:sz w:val="32"/>
          <w:szCs w:val="24"/>
        </w:rPr>
        <w:t xml:space="preserve"> KP, </w:t>
      </w:r>
      <w:r w:rsidRPr="009413E6">
        <w:rPr>
          <w:rFonts w:eastAsia="Calibri"/>
          <w:b/>
          <w:bCs/>
          <w:sz w:val="32"/>
          <w:szCs w:val="24"/>
        </w:rPr>
        <w:t>PAKISTAN</w:t>
      </w:r>
    </w:p>
    <w:p w14:paraId="0B043076" w14:textId="77777777" w:rsidR="0050276D" w:rsidRDefault="0050276D" w:rsidP="009413E6">
      <w:pPr>
        <w:spacing w:after="0" w:line="360" w:lineRule="auto"/>
        <w:ind w:left="720" w:hanging="630"/>
        <w:contextualSpacing w:val="0"/>
        <w:jc w:val="center"/>
        <w:rPr>
          <w:rFonts w:eastAsia="Calibri" w:cs="Arial"/>
          <w:b/>
          <w:sz w:val="32"/>
          <w:lang w:val="en-GB"/>
        </w:rPr>
        <w:sectPr w:rsidR="0050276D" w:rsidSect="004913EF">
          <w:headerReference w:type="default" r:id="rId9"/>
          <w:footerReference w:type="default" r:id="rId10"/>
          <w:headerReference w:type="first" r:id="rId11"/>
          <w:footerReference w:type="first" r:id="rId12"/>
          <w:pgSz w:w="12240" w:h="15840" w:code="1"/>
          <w:pgMar w:top="1440" w:right="1440" w:bottom="1440" w:left="2160" w:header="864" w:footer="576" w:gutter="0"/>
          <w:pgNumType w:fmt="lowerRoman"/>
          <w:cols w:space="446"/>
          <w:docGrid w:linePitch="326"/>
        </w:sectPr>
      </w:pPr>
      <w:r>
        <w:rPr>
          <w:rFonts w:eastAsia="Calibri" w:cs="Arial"/>
          <w:b/>
          <w:sz w:val="32"/>
          <w:lang w:val="en-GB"/>
        </w:rPr>
        <w:t>Session (2014-2018)</w:t>
      </w:r>
    </w:p>
    <w:p w14:paraId="3AC3DBC9" w14:textId="77777777" w:rsidR="00FF2449" w:rsidRPr="00FF2449" w:rsidRDefault="00FF2449" w:rsidP="00D90D88">
      <w:pPr>
        <w:pStyle w:val="Style1-Authors"/>
      </w:pPr>
      <w:bookmarkStart w:id="0" w:name="_Toc518039580"/>
      <w:bookmarkStart w:id="1" w:name="_Toc524695550"/>
      <w:r w:rsidRPr="00FF2449">
        <w:lastRenderedPageBreak/>
        <w:t>Author’s Declaration</w:t>
      </w:r>
      <w:bookmarkEnd w:id="0"/>
      <w:bookmarkEnd w:id="1"/>
    </w:p>
    <w:p w14:paraId="06D37B59" w14:textId="77777777" w:rsidR="00FF2449" w:rsidRPr="00FF2449" w:rsidRDefault="00FF2449" w:rsidP="00C15213">
      <w:pPr>
        <w:rPr>
          <w:rFonts w:eastAsia="Calibri"/>
          <w:lang w:val="en-GB"/>
        </w:rPr>
      </w:pPr>
      <w:r w:rsidRPr="00FF2449">
        <w:rPr>
          <w:rFonts w:eastAsia="Calibri"/>
          <w:lang w:val="en-GB"/>
        </w:rPr>
        <w:t>I</w:t>
      </w:r>
      <w:r w:rsidR="00D90D88">
        <w:rPr>
          <w:rFonts w:eastAsia="Calibri"/>
          <w:lang w:val="en-GB"/>
        </w:rPr>
        <w:t>/We</w:t>
      </w:r>
      <w:r w:rsidRPr="00FF2449">
        <w:rPr>
          <w:rFonts w:eastAsia="Calibri"/>
          <w:lang w:val="en-GB"/>
        </w:rPr>
        <w:t xml:space="preserve"> </w:t>
      </w:r>
      <w:r w:rsidR="00D90D88">
        <w:rPr>
          <w:rFonts w:eastAsia="Calibri"/>
          <w:b/>
          <w:lang w:val="en-GB"/>
        </w:rPr>
        <w:t>Student Name 1, Registration No. a</w:t>
      </w:r>
      <w:r w:rsidR="00D90D88">
        <w:rPr>
          <w:rFonts w:eastAsia="Calibri"/>
          <w:lang w:val="en-GB"/>
        </w:rPr>
        <w:t xml:space="preserve">nd </w:t>
      </w:r>
      <w:r w:rsidR="00D90D88">
        <w:rPr>
          <w:rFonts w:eastAsia="Calibri"/>
          <w:b/>
          <w:lang w:val="en-GB"/>
        </w:rPr>
        <w:t xml:space="preserve">Student Name 2, Registration No. </w:t>
      </w:r>
      <w:r w:rsidRPr="00FF2449">
        <w:rPr>
          <w:rFonts w:eastAsia="Calibri"/>
          <w:b/>
          <w:lang w:val="en-GB"/>
        </w:rPr>
        <w:t xml:space="preserve"> </w:t>
      </w:r>
      <w:r w:rsidR="00D90D88">
        <w:rPr>
          <w:rFonts w:eastAsia="Calibri"/>
          <w:lang w:val="en-GB"/>
        </w:rPr>
        <w:t xml:space="preserve">hereby state that our BS-CS/IT Final Year </w:t>
      </w:r>
      <w:r w:rsidR="00274619">
        <w:rPr>
          <w:rFonts w:eastAsia="Calibri"/>
          <w:lang w:val="en-GB"/>
        </w:rPr>
        <w:t xml:space="preserve">Project </w:t>
      </w:r>
      <w:r w:rsidRPr="00FF2449">
        <w:rPr>
          <w:rFonts w:eastAsia="Calibri"/>
          <w:lang w:val="en-GB"/>
        </w:rPr>
        <w:t xml:space="preserve">thesis titled </w:t>
      </w:r>
      <w:r w:rsidR="00D90D88">
        <w:rPr>
          <w:rFonts w:eastAsia="Calibri"/>
          <w:b/>
          <w:lang w:val="en-GB"/>
        </w:rPr>
        <w:t>TITLE OF THESIS IN BOLD</w:t>
      </w:r>
      <w:r w:rsidRPr="00FF2449">
        <w:rPr>
          <w:rFonts w:eastAsia="Calibri"/>
          <w:b/>
          <w:lang w:val="en-GB"/>
        </w:rPr>
        <w:t xml:space="preserve"> </w:t>
      </w:r>
      <w:r w:rsidR="00D90D88">
        <w:rPr>
          <w:rFonts w:eastAsia="Calibri"/>
          <w:lang w:val="en-GB"/>
        </w:rPr>
        <w:t>is our</w:t>
      </w:r>
      <w:r w:rsidRPr="00FF2449">
        <w:rPr>
          <w:rFonts w:eastAsia="Calibri"/>
          <w:lang w:val="en-GB"/>
        </w:rPr>
        <w:t xml:space="preserve"> own work and has not</w:t>
      </w:r>
      <w:r w:rsidR="00D90D88">
        <w:rPr>
          <w:rFonts w:eastAsia="Calibri"/>
          <w:lang w:val="en-GB"/>
        </w:rPr>
        <w:t xml:space="preserve"> been submitted previously by us</w:t>
      </w:r>
      <w:r w:rsidRPr="00FF2449">
        <w:rPr>
          <w:rFonts w:eastAsia="Calibri"/>
          <w:lang w:val="en-GB"/>
        </w:rPr>
        <w:t xml:space="preserve"> for taking any degree from this University, Department of Computer Science &amp; I.T, University of Malakand or anywhere else in the country/world. </w:t>
      </w:r>
    </w:p>
    <w:p w14:paraId="7A2FCA30" w14:textId="77777777" w:rsidR="00FF2449" w:rsidRPr="00FF2449" w:rsidRDefault="008D3DE3" w:rsidP="00C15213">
      <w:pPr>
        <w:rPr>
          <w:rFonts w:eastAsia="Calibri"/>
          <w:lang w:val="en-GB"/>
        </w:rPr>
      </w:pPr>
      <w:r>
        <w:rPr>
          <w:rFonts w:eastAsia="Calibri"/>
          <w:lang w:val="en-GB"/>
        </w:rPr>
        <w:t>At any time if our</w:t>
      </w:r>
      <w:r w:rsidR="00FF2449" w:rsidRPr="00FF2449">
        <w:rPr>
          <w:rFonts w:eastAsia="Calibri"/>
          <w:lang w:val="en-GB"/>
        </w:rPr>
        <w:t xml:space="preserve"> statement is found to be incorrect</w:t>
      </w:r>
      <w:r>
        <w:rPr>
          <w:rFonts w:eastAsia="Calibri"/>
          <w:lang w:val="en-GB"/>
        </w:rPr>
        <w:t xml:space="preserve"> even after we graduate,</w:t>
      </w:r>
      <w:r w:rsidR="00FF2449" w:rsidRPr="00FF2449">
        <w:rPr>
          <w:rFonts w:eastAsia="Calibri"/>
          <w:lang w:val="en-GB"/>
        </w:rPr>
        <w:t xml:space="preserve"> the univers</w:t>
      </w:r>
      <w:r>
        <w:rPr>
          <w:rFonts w:eastAsia="Calibri"/>
          <w:lang w:val="en-GB"/>
        </w:rPr>
        <w:t>ity has the right to withdraw our</w:t>
      </w:r>
      <w:r w:rsidR="00FF2449" w:rsidRPr="00FF2449">
        <w:rPr>
          <w:rFonts w:eastAsia="Calibri"/>
          <w:lang w:val="en-GB"/>
        </w:rPr>
        <w:t xml:space="preserve"> </w:t>
      </w:r>
      <w:r>
        <w:rPr>
          <w:rFonts w:eastAsia="Calibri"/>
          <w:lang w:val="en-GB"/>
        </w:rPr>
        <w:t>BS-CS/IT</w:t>
      </w:r>
      <w:r w:rsidR="00FF2449" w:rsidRPr="00FF2449">
        <w:rPr>
          <w:rFonts w:eastAsia="Calibri"/>
          <w:lang w:val="en-GB"/>
        </w:rPr>
        <w:t xml:space="preserve"> degree.</w:t>
      </w:r>
    </w:p>
    <w:p w14:paraId="166C90DF" w14:textId="77777777" w:rsidR="00FF2449" w:rsidRDefault="00FF2449" w:rsidP="00FF2449">
      <w:pPr>
        <w:spacing w:after="160" w:line="240" w:lineRule="auto"/>
        <w:contextualSpacing w:val="0"/>
        <w:jc w:val="left"/>
        <w:rPr>
          <w:rFonts w:eastAsia="Calibri"/>
        </w:rPr>
      </w:pPr>
      <w:r w:rsidRPr="00FF2449">
        <w:rPr>
          <w:rFonts w:eastAsia="Calibri"/>
        </w:rPr>
        <w:tab/>
      </w:r>
    </w:p>
    <w:p w14:paraId="5DFE712F" w14:textId="77777777" w:rsidR="008D3DE3" w:rsidRPr="00FF2449" w:rsidRDefault="008D3DE3" w:rsidP="00FF2449">
      <w:pPr>
        <w:spacing w:after="160" w:line="240" w:lineRule="auto"/>
        <w:contextualSpacing w:val="0"/>
        <w:jc w:val="left"/>
        <w:rPr>
          <w:rFonts w:eastAsia="Calibri"/>
        </w:rPr>
      </w:pPr>
    </w:p>
    <w:p w14:paraId="0548FE6E" w14:textId="77777777" w:rsidR="00FF2449" w:rsidRPr="00FF2449" w:rsidRDefault="00FF2449" w:rsidP="00FF2449">
      <w:pPr>
        <w:spacing w:after="160" w:line="240" w:lineRule="auto"/>
        <w:contextualSpacing w:val="0"/>
        <w:jc w:val="left"/>
        <w:rPr>
          <w:rFonts w:eastAsia="Calibri"/>
        </w:rPr>
      </w:pPr>
    </w:p>
    <w:p w14:paraId="5C557A15" w14:textId="77777777" w:rsidR="00FF2449" w:rsidRDefault="008D3DE3" w:rsidP="00FF2449">
      <w:pPr>
        <w:spacing w:after="160" w:line="240" w:lineRule="auto"/>
        <w:contextualSpacing w:val="0"/>
        <w:jc w:val="left"/>
        <w:rPr>
          <w:rFonts w:eastAsia="Calibri"/>
          <w:b/>
        </w:rPr>
      </w:pPr>
      <w:r>
        <w:rPr>
          <w:rFonts w:eastAsia="Calibri"/>
          <w:b/>
        </w:rPr>
        <w:t>Student Name 1</w:t>
      </w:r>
    </w:p>
    <w:p w14:paraId="56395357" w14:textId="77777777" w:rsidR="008D3DE3" w:rsidRDefault="008D3DE3" w:rsidP="00FF2449">
      <w:pPr>
        <w:spacing w:after="160" w:line="240" w:lineRule="auto"/>
        <w:contextualSpacing w:val="0"/>
        <w:jc w:val="left"/>
        <w:rPr>
          <w:rFonts w:eastAsia="Calibri"/>
          <w:b/>
        </w:rPr>
      </w:pPr>
      <w:r>
        <w:rPr>
          <w:rFonts w:eastAsia="Calibri"/>
          <w:b/>
        </w:rPr>
        <w:t>Sign. &amp; Date: _____________________________</w:t>
      </w:r>
    </w:p>
    <w:p w14:paraId="703F1708" w14:textId="77777777" w:rsidR="008D3DE3" w:rsidRDefault="008D3DE3" w:rsidP="00FF2449">
      <w:pPr>
        <w:spacing w:after="160" w:line="240" w:lineRule="auto"/>
        <w:contextualSpacing w:val="0"/>
        <w:jc w:val="left"/>
        <w:rPr>
          <w:rFonts w:eastAsia="Calibri"/>
          <w:b/>
        </w:rPr>
      </w:pPr>
    </w:p>
    <w:p w14:paraId="3F63735C" w14:textId="77777777" w:rsidR="008D3DE3" w:rsidRDefault="008D3DE3" w:rsidP="00FF2449">
      <w:pPr>
        <w:spacing w:after="160" w:line="240" w:lineRule="auto"/>
        <w:contextualSpacing w:val="0"/>
        <w:jc w:val="left"/>
        <w:rPr>
          <w:rFonts w:eastAsia="Calibri"/>
          <w:b/>
        </w:rPr>
      </w:pPr>
      <w:r>
        <w:rPr>
          <w:rFonts w:eastAsia="Calibri"/>
          <w:b/>
        </w:rPr>
        <w:t>Student Name 2</w:t>
      </w:r>
    </w:p>
    <w:p w14:paraId="654D6829" w14:textId="77777777" w:rsidR="00274619" w:rsidRDefault="008D3DE3" w:rsidP="00FF2449">
      <w:pPr>
        <w:spacing w:after="160" w:line="240" w:lineRule="auto"/>
        <w:contextualSpacing w:val="0"/>
        <w:jc w:val="left"/>
        <w:rPr>
          <w:rFonts w:eastAsia="Calibri"/>
          <w:b/>
        </w:rPr>
      </w:pPr>
      <w:r>
        <w:rPr>
          <w:rFonts w:eastAsia="Calibri"/>
          <w:b/>
        </w:rPr>
        <w:t>Sign. &amp; Date: ___________________________</w:t>
      </w:r>
    </w:p>
    <w:p w14:paraId="65A1E1A1" w14:textId="77777777" w:rsidR="00E23A5B" w:rsidRDefault="00274619" w:rsidP="003431EC">
      <w:pPr>
        <w:pStyle w:val="Style1-Authors"/>
      </w:pPr>
      <w:r>
        <w:rPr>
          <w:rFonts w:eastAsia="Calibri"/>
        </w:rPr>
        <w:br w:type="page"/>
      </w:r>
      <w:bookmarkStart w:id="2" w:name="_Toc524695551"/>
      <w:r w:rsidR="003431EC">
        <w:lastRenderedPageBreak/>
        <w:t>Certificate of Approval</w:t>
      </w:r>
      <w:bookmarkEnd w:id="2"/>
    </w:p>
    <w:p w14:paraId="0E59DD8B" w14:textId="77777777" w:rsidR="003431EC" w:rsidRDefault="003431EC" w:rsidP="00C15213">
      <w:r>
        <w:t xml:space="preserve">It is certified that the contents and form of this thesis </w:t>
      </w:r>
      <w:r w:rsidR="00A41BA4">
        <w:t xml:space="preserve">entitled </w:t>
      </w:r>
      <w:r w:rsidR="00A41BA4">
        <w:rPr>
          <w:b/>
        </w:rPr>
        <w:t xml:space="preserve">TITLE OF THESIS IN </w:t>
      </w:r>
      <w:r w:rsidR="00B376FA">
        <w:rPr>
          <w:b/>
        </w:rPr>
        <w:t xml:space="preserve">BOLD </w:t>
      </w:r>
      <w:r w:rsidR="00B376FA" w:rsidRPr="00B376FA">
        <w:t>submitted</w:t>
      </w:r>
      <w:r w:rsidR="00A41BA4">
        <w:t xml:space="preserve"> by </w:t>
      </w:r>
      <w:r w:rsidR="00A41BA4">
        <w:rPr>
          <w:b/>
        </w:rPr>
        <w:t xml:space="preserve">Student Name 1, Reg. No: </w:t>
      </w:r>
      <w:r w:rsidR="00A41BA4">
        <w:t xml:space="preserve">and </w:t>
      </w:r>
      <w:r w:rsidR="00A41BA4">
        <w:rPr>
          <w:b/>
        </w:rPr>
        <w:t xml:space="preserve">Student Name 2, Reg. No: </w:t>
      </w:r>
      <w:r w:rsidR="00A41BA4">
        <w:t xml:space="preserve">has been found </w:t>
      </w:r>
      <w:r w:rsidR="00403C33">
        <w:t xml:space="preserve">satisfactory, and accept it for the award of BS Degree in Computer Science/Information Technology. </w:t>
      </w:r>
    </w:p>
    <w:p w14:paraId="2894E13C" w14:textId="77777777" w:rsidR="00B94E98" w:rsidRDefault="00B94E98" w:rsidP="00C15213"/>
    <w:p w14:paraId="72917610" w14:textId="77777777" w:rsidR="00403C33" w:rsidRPr="00BD0B61" w:rsidRDefault="00403C33" w:rsidP="003431EC">
      <w:pPr>
        <w:rPr>
          <w:b/>
          <w:i/>
        </w:rPr>
      </w:pPr>
      <w:r w:rsidRPr="00BD0B61">
        <w:rPr>
          <w:b/>
          <w:i/>
        </w:rPr>
        <w:t>External Examiner:</w:t>
      </w:r>
      <w:r w:rsidRPr="00BD0B61">
        <w:rPr>
          <w:b/>
          <w:i/>
        </w:rPr>
        <w:tab/>
      </w:r>
      <w:r w:rsidRPr="00BD0B61">
        <w:rPr>
          <w:b/>
          <w:i/>
        </w:rPr>
        <w:tab/>
      </w:r>
      <w:r w:rsidRPr="00BD0B61">
        <w:rPr>
          <w:b/>
          <w:i/>
        </w:rPr>
        <w:tab/>
      </w:r>
      <w:r w:rsidRPr="00BD0B61">
        <w:rPr>
          <w:b/>
          <w:i/>
        </w:rPr>
        <w:tab/>
      </w:r>
    </w:p>
    <w:p w14:paraId="516B37A7" w14:textId="77777777" w:rsidR="00403C33" w:rsidRDefault="0058326C" w:rsidP="003431EC">
      <w:r w:rsidRPr="00397632">
        <w:rPr>
          <w:b/>
        </w:rPr>
        <w:t>Name</w:t>
      </w:r>
      <w:r>
        <w:t>: __________________________</w:t>
      </w:r>
    </w:p>
    <w:p w14:paraId="1942D49E" w14:textId="77777777" w:rsidR="0058326C" w:rsidRDefault="0058326C" w:rsidP="003431EC">
      <w:r>
        <w:t>Designation &amp; Affiliation: ________________________________</w:t>
      </w:r>
    </w:p>
    <w:p w14:paraId="33E367CC" w14:textId="77777777" w:rsidR="0058326C" w:rsidRDefault="00397632" w:rsidP="003431EC">
      <w:r>
        <w:t>Sign. &amp; Date</w:t>
      </w:r>
      <w:r w:rsidR="0058326C">
        <w:t>: _____________</w:t>
      </w:r>
      <w:r>
        <w:t>________</w:t>
      </w:r>
    </w:p>
    <w:p w14:paraId="3611D201" w14:textId="77777777" w:rsidR="0058326C" w:rsidRPr="00BD0B61" w:rsidRDefault="0058326C" w:rsidP="003431EC">
      <w:pPr>
        <w:rPr>
          <w:i/>
        </w:rPr>
      </w:pPr>
    </w:p>
    <w:p w14:paraId="64B2427C" w14:textId="77777777" w:rsidR="0058326C" w:rsidRPr="00BD0B61" w:rsidRDefault="00BD0B61" w:rsidP="003431EC">
      <w:pPr>
        <w:rPr>
          <w:b/>
          <w:i/>
        </w:rPr>
      </w:pPr>
      <w:r w:rsidRPr="00BD0B61">
        <w:rPr>
          <w:b/>
          <w:i/>
        </w:rPr>
        <w:t xml:space="preserve">Internal Supervisor: </w:t>
      </w:r>
    </w:p>
    <w:p w14:paraId="25AD6BE3" w14:textId="77777777" w:rsidR="00BD0B61" w:rsidRDefault="00BD0B61" w:rsidP="003431EC">
      <w:pPr>
        <w:rPr>
          <w:b/>
        </w:rPr>
      </w:pPr>
      <w:r>
        <w:rPr>
          <w:b/>
        </w:rPr>
        <w:t>Name: ___________________________</w:t>
      </w:r>
    </w:p>
    <w:p w14:paraId="091098F8" w14:textId="77777777" w:rsidR="00BD0B61" w:rsidRDefault="00BD0B61" w:rsidP="003431EC">
      <w:r>
        <w:t>Designation &amp; Affiliation: ________________________________</w:t>
      </w:r>
    </w:p>
    <w:p w14:paraId="5CC909BB" w14:textId="77777777" w:rsidR="00BD0B61" w:rsidRPr="00BD0B61" w:rsidRDefault="00397632" w:rsidP="003431EC">
      <w:r>
        <w:t>Sign. &amp; Date</w:t>
      </w:r>
      <w:r w:rsidR="00BD0B61">
        <w:t>:</w:t>
      </w:r>
      <w:r>
        <w:t xml:space="preserve"> ______________________</w:t>
      </w:r>
    </w:p>
    <w:p w14:paraId="27872825" w14:textId="77777777" w:rsidR="00403C33" w:rsidRPr="00A41BA4" w:rsidRDefault="00403C33" w:rsidP="003431EC"/>
    <w:p w14:paraId="071BEBC9" w14:textId="77777777" w:rsidR="00EF145D" w:rsidRPr="00EF145D" w:rsidRDefault="00BD0B61" w:rsidP="00FF2449">
      <w:pPr>
        <w:spacing w:after="160" w:line="240" w:lineRule="auto"/>
        <w:contextualSpacing w:val="0"/>
        <w:jc w:val="left"/>
        <w:rPr>
          <w:rFonts w:eastAsia="Calibri"/>
          <w:b/>
          <w:i/>
        </w:rPr>
      </w:pPr>
      <w:r w:rsidRPr="00EF145D">
        <w:rPr>
          <w:rFonts w:eastAsia="Calibri"/>
          <w:b/>
          <w:i/>
        </w:rPr>
        <w:t>Chairman</w:t>
      </w:r>
      <w:r w:rsidR="008A1E2B">
        <w:rPr>
          <w:rFonts w:eastAsia="Calibri"/>
          <w:b/>
          <w:i/>
        </w:rPr>
        <w:t xml:space="preserve"> Dept. of CS&amp;IT</w:t>
      </w:r>
      <w:r w:rsidR="00EF145D" w:rsidRPr="00EF145D">
        <w:rPr>
          <w:rFonts w:eastAsia="Calibri"/>
          <w:b/>
          <w:i/>
        </w:rPr>
        <w:t>:</w:t>
      </w:r>
    </w:p>
    <w:p w14:paraId="5531376A" w14:textId="77777777" w:rsidR="00EF145D" w:rsidRDefault="008A1E2B" w:rsidP="00FF2449">
      <w:pPr>
        <w:spacing w:after="160" w:line="240" w:lineRule="auto"/>
        <w:contextualSpacing w:val="0"/>
        <w:jc w:val="left"/>
        <w:rPr>
          <w:rFonts w:eastAsia="Calibri"/>
        </w:rPr>
      </w:pPr>
      <w:r w:rsidRPr="00397632">
        <w:rPr>
          <w:rFonts w:eastAsia="Calibri"/>
          <w:b/>
        </w:rPr>
        <w:t>Name</w:t>
      </w:r>
      <w:r>
        <w:rPr>
          <w:rFonts w:eastAsia="Calibri"/>
        </w:rPr>
        <w:t>: __________________________</w:t>
      </w:r>
    </w:p>
    <w:p w14:paraId="5C27BC97" w14:textId="77777777" w:rsidR="00E0583D" w:rsidRDefault="00397632" w:rsidP="00FF2449">
      <w:pPr>
        <w:spacing w:after="160" w:line="240" w:lineRule="auto"/>
        <w:contextualSpacing w:val="0"/>
        <w:jc w:val="left"/>
        <w:rPr>
          <w:rFonts w:eastAsia="Calibri"/>
        </w:rPr>
      </w:pPr>
      <w:r>
        <w:rPr>
          <w:rFonts w:eastAsia="Calibri"/>
        </w:rPr>
        <w:t>Sign. &amp; Date</w:t>
      </w:r>
      <w:r w:rsidR="008A1E2B">
        <w:rPr>
          <w:rFonts w:eastAsia="Calibri"/>
        </w:rPr>
        <w:t>: _____________</w:t>
      </w:r>
      <w:r>
        <w:rPr>
          <w:rFonts w:eastAsia="Calibri"/>
        </w:rPr>
        <w:t>_______</w:t>
      </w:r>
    </w:p>
    <w:p w14:paraId="7B7AD9F3" w14:textId="77777777" w:rsidR="008A1E2B" w:rsidRDefault="00E0583D" w:rsidP="001A66EC">
      <w:pPr>
        <w:pStyle w:val="Style1-Authors"/>
        <w:rPr>
          <w:rFonts w:eastAsia="Calibri"/>
        </w:rPr>
      </w:pPr>
      <w:r>
        <w:rPr>
          <w:rFonts w:eastAsia="Calibri"/>
        </w:rPr>
        <w:br w:type="page"/>
      </w:r>
      <w:bookmarkStart w:id="3" w:name="_Toc524695552"/>
      <w:r w:rsidR="001A66EC">
        <w:rPr>
          <w:rFonts w:eastAsia="Calibri"/>
        </w:rPr>
        <w:lastRenderedPageBreak/>
        <w:t>Dedication</w:t>
      </w:r>
      <w:bookmarkEnd w:id="3"/>
    </w:p>
    <w:p w14:paraId="33082B1A" w14:textId="77777777" w:rsidR="000C21C7" w:rsidRDefault="00D0228C" w:rsidP="00D0228C">
      <w:pPr>
        <w:jc w:val="center"/>
        <w:rPr>
          <w:rFonts w:ascii="Courier New" w:eastAsia="Calibri" w:hAnsi="Courier New" w:cs="Courier New"/>
          <w:i/>
          <w:sz w:val="28"/>
        </w:rPr>
      </w:pPr>
      <w:r w:rsidRPr="00D0228C">
        <w:rPr>
          <w:rFonts w:ascii="Courier New" w:eastAsia="Calibri" w:hAnsi="Courier New" w:cs="Courier New"/>
          <w:i/>
          <w:sz w:val="28"/>
        </w:rPr>
        <w:t>Mention your dedication.</w:t>
      </w:r>
    </w:p>
    <w:p w14:paraId="5B6A469B" w14:textId="77777777" w:rsidR="00D0228C" w:rsidRPr="00D0228C" w:rsidRDefault="000C21C7" w:rsidP="000C21C7">
      <w:pPr>
        <w:pStyle w:val="Style1-Authors"/>
        <w:rPr>
          <w:rFonts w:eastAsia="Calibri"/>
        </w:rPr>
      </w:pPr>
      <w:r>
        <w:rPr>
          <w:rFonts w:eastAsia="Calibri"/>
        </w:rPr>
        <w:br w:type="page"/>
      </w:r>
      <w:bookmarkStart w:id="4" w:name="_Toc524695553"/>
      <w:r>
        <w:rPr>
          <w:rFonts w:eastAsia="Calibri"/>
        </w:rPr>
        <w:lastRenderedPageBreak/>
        <w:t>Acknowledgments</w:t>
      </w:r>
      <w:bookmarkEnd w:id="4"/>
    </w:p>
    <w:p w14:paraId="17239110" w14:textId="77777777" w:rsidR="00263556" w:rsidRPr="00263556" w:rsidRDefault="00263556" w:rsidP="00263556">
      <w:pPr>
        <w:spacing w:after="0"/>
        <w:ind w:firstLine="720"/>
        <w:contextualSpacing w:val="0"/>
        <w:rPr>
          <w:szCs w:val="24"/>
        </w:rPr>
      </w:pPr>
      <w:r w:rsidRPr="00263556">
        <w:rPr>
          <w:szCs w:val="24"/>
        </w:rPr>
        <w:t>Acknowledge those who helped or supported you in finishing this dissertation/thesis.</w:t>
      </w:r>
    </w:p>
    <w:p w14:paraId="4A80C3BE" w14:textId="77777777" w:rsidR="00263556" w:rsidRPr="00263556" w:rsidRDefault="00263556" w:rsidP="00263556">
      <w:pPr>
        <w:spacing w:after="0"/>
        <w:ind w:firstLine="720"/>
        <w:contextualSpacing w:val="0"/>
        <w:rPr>
          <w:szCs w:val="24"/>
        </w:rPr>
      </w:pPr>
    </w:p>
    <w:p w14:paraId="48E21AF4" w14:textId="77777777" w:rsidR="00263556" w:rsidRPr="00263556" w:rsidRDefault="00263556" w:rsidP="00263556">
      <w:pPr>
        <w:spacing w:after="0"/>
        <w:ind w:firstLine="720"/>
        <w:contextualSpacing w:val="0"/>
        <w:rPr>
          <w:szCs w:val="24"/>
        </w:rPr>
      </w:pPr>
    </w:p>
    <w:p w14:paraId="2530CEB2" w14:textId="77777777" w:rsidR="00263556" w:rsidRPr="00263556" w:rsidRDefault="00263556" w:rsidP="00263556">
      <w:pPr>
        <w:spacing w:after="0"/>
        <w:ind w:firstLine="720"/>
        <w:contextualSpacing w:val="0"/>
        <w:rPr>
          <w:szCs w:val="24"/>
        </w:rPr>
      </w:pPr>
    </w:p>
    <w:p w14:paraId="5C764426" w14:textId="77777777" w:rsidR="00263556" w:rsidRPr="00263556" w:rsidRDefault="00263556" w:rsidP="00263556">
      <w:pPr>
        <w:spacing w:after="0"/>
        <w:ind w:firstLine="720"/>
        <w:contextualSpacing w:val="0"/>
        <w:rPr>
          <w:szCs w:val="24"/>
        </w:rPr>
      </w:pPr>
    </w:p>
    <w:p w14:paraId="40215C91" w14:textId="77777777" w:rsidR="00263556" w:rsidRPr="00263556" w:rsidRDefault="00263556" w:rsidP="00263556">
      <w:pPr>
        <w:spacing w:after="0"/>
        <w:contextualSpacing w:val="0"/>
        <w:jc w:val="left"/>
        <w:rPr>
          <w:b/>
          <w:szCs w:val="24"/>
        </w:rPr>
      </w:pPr>
      <w:r w:rsidRPr="00263556">
        <w:rPr>
          <w:b/>
          <w:szCs w:val="24"/>
        </w:rPr>
        <w:t>Student Name 1</w:t>
      </w:r>
    </w:p>
    <w:p w14:paraId="5AE8FCB1" w14:textId="77777777" w:rsidR="00FE1F5A" w:rsidRDefault="00263556" w:rsidP="00263556">
      <w:pPr>
        <w:spacing w:after="0"/>
        <w:contextualSpacing w:val="0"/>
        <w:jc w:val="left"/>
        <w:rPr>
          <w:b/>
          <w:szCs w:val="24"/>
        </w:rPr>
      </w:pPr>
      <w:r w:rsidRPr="00263556">
        <w:rPr>
          <w:b/>
          <w:szCs w:val="24"/>
        </w:rPr>
        <w:t>Student Name 2</w:t>
      </w:r>
    </w:p>
    <w:p w14:paraId="37330039" w14:textId="77777777" w:rsidR="004D14B0" w:rsidRDefault="00FE1F5A" w:rsidP="00DB601A">
      <w:pPr>
        <w:pStyle w:val="Style1-Authors"/>
      </w:pPr>
      <w:r>
        <w:rPr>
          <w:szCs w:val="24"/>
        </w:rPr>
        <w:br w:type="page"/>
      </w:r>
      <w:bookmarkStart w:id="5" w:name="_Toc524695554"/>
      <w:r w:rsidR="004D14B0">
        <w:lastRenderedPageBreak/>
        <w:t>Table of Contents</w:t>
      </w:r>
      <w:bookmarkEnd w:id="5"/>
    </w:p>
    <w:p w14:paraId="3A9C5017" w14:textId="77777777" w:rsidR="00B5497D" w:rsidRPr="00C5757D" w:rsidRDefault="00A67E87">
      <w:pPr>
        <w:pStyle w:val="TOC1"/>
        <w:rPr>
          <w:rFonts w:ascii="Calibri" w:hAnsi="Calibri"/>
          <w:b w:val="0"/>
          <w:bCs w:val="0"/>
          <w:caps w:val="0"/>
          <w:noProof/>
          <w:sz w:val="22"/>
          <w:szCs w:val="22"/>
        </w:rPr>
      </w:pPr>
      <w:r>
        <w:fldChar w:fldCharType="begin"/>
      </w:r>
      <w:r>
        <w:instrText xml:space="preserve"> TOC \o "1-3" \h \z \u </w:instrText>
      </w:r>
      <w:r>
        <w:fldChar w:fldCharType="separate"/>
      </w:r>
      <w:hyperlink w:anchor="_Toc524695550" w:history="1">
        <w:r w:rsidR="00B5497D" w:rsidRPr="00BB196F">
          <w:rPr>
            <w:rStyle w:val="Hyperlink"/>
            <w:noProof/>
          </w:rPr>
          <w:t>Author’s Declaration</w:t>
        </w:r>
        <w:r w:rsidR="00B5497D">
          <w:rPr>
            <w:noProof/>
            <w:webHidden/>
          </w:rPr>
          <w:tab/>
        </w:r>
        <w:r w:rsidR="00B5497D">
          <w:rPr>
            <w:noProof/>
            <w:webHidden/>
          </w:rPr>
          <w:fldChar w:fldCharType="begin"/>
        </w:r>
        <w:r w:rsidR="00B5497D">
          <w:rPr>
            <w:noProof/>
            <w:webHidden/>
          </w:rPr>
          <w:instrText xml:space="preserve"> PAGEREF _Toc524695550 \h </w:instrText>
        </w:r>
        <w:r w:rsidR="00B5497D">
          <w:rPr>
            <w:noProof/>
            <w:webHidden/>
          </w:rPr>
        </w:r>
        <w:r w:rsidR="00B5497D">
          <w:rPr>
            <w:noProof/>
            <w:webHidden/>
          </w:rPr>
          <w:fldChar w:fldCharType="separate"/>
        </w:r>
        <w:r w:rsidR="00B5497D">
          <w:rPr>
            <w:noProof/>
            <w:webHidden/>
          </w:rPr>
          <w:t>i</w:t>
        </w:r>
        <w:r w:rsidR="00B5497D">
          <w:rPr>
            <w:noProof/>
            <w:webHidden/>
          </w:rPr>
          <w:fldChar w:fldCharType="end"/>
        </w:r>
      </w:hyperlink>
    </w:p>
    <w:p w14:paraId="19B963D7" w14:textId="77777777" w:rsidR="00B5497D" w:rsidRPr="00C5757D" w:rsidRDefault="00000000">
      <w:pPr>
        <w:pStyle w:val="TOC1"/>
        <w:rPr>
          <w:rFonts w:ascii="Calibri" w:hAnsi="Calibri"/>
          <w:b w:val="0"/>
          <w:bCs w:val="0"/>
          <w:caps w:val="0"/>
          <w:noProof/>
          <w:sz w:val="22"/>
          <w:szCs w:val="22"/>
        </w:rPr>
      </w:pPr>
      <w:hyperlink w:anchor="_Toc524695551" w:history="1">
        <w:r w:rsidR="00B5497D" w:rsidRPr="00BB196F">
          <w:rPr>
            <w:rStyle w:val="Hyperlink"/>
            <w:noProof/>
          </w:rPr>
          <w:t>Certificate of Approval</w:t>
        </w:r>
        <w:r w:rsidR="00B5497D">
          <w:rPr>
            <w:noProof/>
            <w:webHidden/>
          </w:rPr>
          <w:tab/>
        </w:r>
        <w:r w:rsidR="00B5497D">
          <w:rPr>
            <w:noProof/>
            <w:webHidden/>
          </w:rPr>
          <w:fldChar w:fldCharType="begin"/>
        </w:r>
        <w:r w:rsidR="00B5497D">
          <w:rPr>
            <w:noProof/>
            <w:webHidden/>
          </w:rPr>
          <w:instrText xml:space="preserve"> PAGEREF _Toc524695551 \h </w:instrText>
        </w:r>
        <w:r w:rsidR="00B5497D">
          <w:rPr>
            <w:noProof/>
            <w:webHidden/>
          </w:rPr>
        </w:r>
        <w:r w:rsidR="00B5497D">
          <w:rPr>
            <w:noProof/>
            <w:webHidden/>
          </w:rPr>
          <w:fldChar w:fldCharType="separate"/>
        </w:r>
        <w:r w:rsidR="00B5497D">
          <w:rPr>
            <w:noProof/>
            <w:webHidden/>
          </w:rPr>
          <w:t>ii</w:t>
        </w:r>
        <w:r w:rsidR="00B5497D">
          <w:rPr>
            <w:noProof/>
            <w:webHidden/>
          </w:rPr>
          <w:fldChar w:fldCharType="end"/>
        </w:r>
      </w:hyperlink>
    </w:p>
    <w:p w14:paraId="7837EEA4" w14:textId="77777777" w:rsidR="00B5497D" w:rsidRPr="00C5757D" w:rsidRDefault="00000000">
      <w:pPr>
        <w:pStyle w:val="TOC1"/>
        <w:rPr>
          <w:rFonts w:ascii="Calibri" w:hAnsi="Calibri"/>
          <w:b w:val="0"/>
          <w:bCs w:val="0"/>
          <w:caps w:val="0"/>
          <w:noProof/>
          <w:sz w:val="22"/>
          <w:szCs w:val="22"/>
        </w:rPr>
      </w:pPr>
      <w:hyperlink w:anchor="_Toc524695552" w:history="1">
        <w:r w:rsidR="00B5497D" w:rsidRPr="00BB196F">
          <w:rPr>
            <w:rStyle w:val="Hyperlink"/>
            <w:rFonts w:eastAsia="Calibri"/>
            <w:noProof/>
          </w:rPr>
          <w:t>Dedication</w:t>
        </w:r>
        <w:r w:rsidR="00B5497D">
          <w:rPr>
            <w:noProof/>
            <w:webHidden/>
          </w:rPr>
          <w:tab/>
        </w:r>
        <w:r w:rsidR="00B5497D">
          <w:rPr>
            <w:noProof/>
            <w:webHidden/>
          </w:rPr>
          <w:fldChar w:fldCharType="begin"/>
        </w:r>
        <w:r w:rsidR="00B5497D">
          <w:rPr>
            <w:noProof/>
            <w:webHidden/>
          </w:rPr>
          <w:instrText xml:space="preserve"> PAGEREF _Toc524695552 \h </w:instrText>
        </w:r>
        <w:r w:rsidR="00B5497D">
          <w:rPr>
            <w:noProof/>
            <w:webHidden/>
          </w:rPr>
        </w:r>
        <w:r w:rsidR="00B5497D">
          <w:rPr>
            <w:noProof/>
            <w:webHidden/>
          </w:rPr>
          <w:fldChar w:fldCharType="separate"/>
        </w:r>
        <w:r w:rsidR="00B5497D">
          <w:rPr>
            <w:noProof/>
            <w:webHidden/>
          </w:rPr>
          <w:t>iii</w:t>
        </w:r>
        <w:r w:rsidR="00B5497D">
          <w:rPr>
            <w:noProof/>
            <w:webHidden/>
          </w:rPr>
          <w:fldChar w:fldCharType="end"/>
        </w:r>
      </w:hyperlink>
    </w:p>
    <w:p w14:paraId="14CB0AFB" w14:textId="77777777" w:rsidR="00B5497D" w:rsidRPr="00C5757D" w:rsidRDefault="00000000">
      <w:pPr>
        <w:pStyle w:val="TOC1"/>
        <w:rPr>
          <w:rFonts w:ascii="Calibri" w:hAnsi="Calibri"/>
          <w:b w:val="0"/>
          <w:bCs w:val="0"/>
          <w:caps w:val="0"/>
          <w:noProof/>
          <w:sz w:val="22"/>
          <w:szCs w:val="22"/>
        </w:rPr>
      </w:pPr>
      <w:hyperlink w:anchor="_Toc524695553" w:history="1">
        <w:r w:rsidR="00B5497D" w:rsidRPr="00BB196F">
          <w:rPr>
            <w:rStyle w:val="Hyperlink"/>
            <w:rFonts w:eastAsia="Calibri"/>
            <w:noProof/>
          </w:rPr>
          <w:t>Acknowledgments</w:t>
        </w:r>
        <w:r w:rsidR="00B5497D">
          <w:rPr>
            <w:noProof/>
            <w:webHidden/>
          </w:rPr>
          <w:tab/>
        </w:r>
        <w:r w:rsidR="00B5497D">
          <w:rPr>
            <w:noProof/>
            <w:webHidden/>
          </w:rPr>
          <w:fldChar w:fldCharType="begin"/>
        </w:r>
        <w:r w:rsidR="00B5497D">
          <w:rPr>
            <w:noProof/>
            <w:webHidden/>
          </w:rPr>
          <w:instrText xml:space="preserve"> PAGEREF _Toc524695553 \h </w:instrText>
        </w:r>
        <w:r w:rsidR="00B5497D">
          <w:rPr>
            <w:noProof/>
            <w:webHidden/>
          </w:rPr>
        </w:r>
        <w:r w:rsidR="00B5497D">
          <w:rPr>
            <w:noProof/>
            <w:webHidden/>
          </w:rPr>
          <w:fldChar w:fldCharType="separate"/>
        </w:r>
        <w:r w:rsidR="00B5497D">
          <w:rPr>
            <w:noProof/>
            <w:webHidden/>
          </w:rPr>
          <w:t>iv</w:t>
        </w:r>
        <w:r w:rsidR="00B5497D">
          <w:rPr>
            <w:noProof/>
            <w:webHidden/>
          </w:rPr>
          <w:fldChar w:fldCharType="end"/>
        </w:r>
      </w:hyperlink>
    </w:p>
    <w:p w14:paraId="4C710D55" w14:textId="77777777" w:rsidR="00B5497D" w:rsidRPr="00C5757D" w:rsidRDefault="00000000">
      <w:pPr>
        <w:pStyle w:val="TOC1"/>
        <w:rPr>
          <w:rFonts w:ascii="Calibri" w:hAnsi="Calibri"/>
          <w:b w:val="0"/>
          <w:bCs w:val="0"/>
          <w:caps w:val="0"/>
          <w:noProof/>
          <w:sz w:val="22"/>
          <w:szCs w:val="22"/>
        </w:rPr>
      </w:pPr>
      <w:hyperlink w:anchor="_Toc524695554" w:history="1">
        <w:r w:rsidR="00B5497D" w:rsidRPr="00BB196F">
          <w:rPr>
            <w:rStyle w:val="Hyperlink"/>
            <w:noProof/>
          </w:rPr>
          <w:t>Table of Contents</w:t>
        </w:r>
        <w:r w:rsidR="00B5497D">
          <w:rPr>
            <w:noProof/>
            <w:webHidden/>
          </w:rPr>
          <w:tab/>
        </w:r>
        <w:r w:rsidR="00B5497D">
          <w:rPr>
            <w:noProof/>
            <w:webHidden/>
          </w:rPr>
          <w:fldChar w:fldCharType="begin"/>
        </w:r>
        <w:r w:rsidR="00B5497D">
          <w:rPr>
            <w:noProof/>
            <w:webHidden/>
          </w:rPr>
          <w:instrText xml:space="preserve"> PAGEREF _Toc524695554 \h </w:instrText>
        </w:r>
        <w:r w:rsidR="00B5497D">
          <w:rPr>
            <w:noProof/>
            <w:webHidden/>
          </w:rPr>
        </w:r>
        <w:r w:rsidR="00B5497D">
          <w:rPr>
            <w:noProof/>
            <w:webHidden/>
          </w:rPr>
          <w:fldChar w:fldCharType="separate"/>
        </w:r>
        <w:r w:rsidR="00B5497D">
          <w:rPr>
            <w:noProof/>
            <w:webHidden/>
          </w:rPr>
          <w:t>v</w:t>
        </w:r>
        <w:r w:rsidR="00B5497D">
          <w:rPr>
            <w:noProof/>
            <w:webHidden/>
          </w:rPr>
          <w:fldChar w:fldCharType="end"/>
        </w:r>
      </w:hyperlink>
    </w:p>
    <w:p w14:paraId="28196107" w14:textId="77777777" w:rsidR="00B5497D" w:rsidRPr="00C5757D" w:rsidRDefault="00000000">
      <w:pPr>
        <w:pStyle w:val="TOC1"/>
        <w:rPr>
          <w:rFonts w:ascii="Calibri" w:hAnsi="Calibri"/>
          <w:b w:val="0"/>
          <w:bCs w:val="0"/>
          <w:caps w:val="0"/>
          <w:noProof/>
          <w:sz w:val="22"/>
          <w:szCs w:val="22"/>
        </w:rPr>
      </w:pPr>
      <w:hyperlink w:anchor="_Toc524695555" w:history="1">
        <w:r w:rsidR="00B5497D" w:rsidRPr="00BB196F">
          <w:rPr>
            <w:rStyle w:val="Hyperlink"/>
            <w:noProof/>
          </w:rPr>
          <w:t>List of Figures</w:t>
        </w:r>
        <w:r w:rsidR="00B5497D">
          <w:rPr>
            <w:noProof/>
            <w:webHidden/>
          </w:rPr>
          <w:tab/>
        </w:r>
        <w:r w:rsidR="00B5497D">
          <w:rPr>
            <w:noProof/>
            <w:webHidden/>
          </w:rPr>
          <w:fldChar w:fldCharType="begin"/>
        </w:r>
        <w:r w:rsidR="00B5497D">
          <w:rPr>
            <w:noProof/>
            <w:webHidden/>
          </w:rPr>
          <w:instrText xml:space="preserve"> PAGEREF _Toc524695555 \h </w:instrText>
        </w:r>
        <w:r w:rsidR="00B5497D">
          <w:rPr>
            <w:noProof/>
            <w:webHidden/>
          </w:rPr>
        </w:r>
        <w:r w:rsidR="00B5497D">
          <w:rPr>
            <w:noProof/>
            <w:webHidden/>
          </w:rPr>
          <w:fldChar w:fldCharType="separate"/>
        </w:r>
        <w:r w:rsidR="00B5497D">
          <w:rPr>
            <w:noProof/>
            <w:webHidden/>
          </w:rPr>
          <w:t>viii</w:t>
        </w:r>
        <w:r w:rsidR="00B5497D">
          <w:rPr>
            <w:noProof/>
            <w:webHidden/>
          </w:rPr>
          <w:fldChar w:fldCharType="end"/>
        </w:r>
      </w:hyperlink>
    </w:p>
    <w:p w14:paraId="70AC19A3" w14:textId="77777777" w:rsidR="00B5497D" w:rsidRPr="00C5757D" w:rsidRDefault="00000000">
      <w:pPr>
        <w:pStyle w:val="TOC1"/>
        <w:rPr>
          <w:rFonts w:ascii="Calibri" w:hAnsi="Calibri"/>
          <w:b w:val="0"/>
          <w:bCs w:val="0"/>
          <w:caps w:val="0"/>
          <w:noProof/>
          <w:sz w:val="22"/>
          <w:szCs w:val="22"/>
        </w:rPr>
      </w:pPr>
      <w:hyperlink w:anchor="_Toc524695556" w:history="1">
        <w:r w:rsidR="00B5497D" w:rsidRPr="00BB196F">
          <w:rPr>
            <w:rStyle w:val="Hyperlink"/>
            <w:noProof/>
          </w:rPr>
          <w:t>List of Tables</w:t>
        </w:r>
        <w:r w:rsidR="00B5497D">
          <w:rPr>
            <w:noProof/>
            <w:webHidden/>
          </w:rPr>
          <w:tab/>
        </w:r>
        <w:r w:rsidR="00B5497D">
          <w:rPr>
            <w:noProof/>
            <w:webHidden/>
          </w:rPr>
          <w:fldChar w:fldCharType="begin"/>
        </w:r>
        <w:r w:rsidR="00B5497D">
          <w:rPr>
            <w:noProof/>
            <w:webHidden/>
          </w:rPr>
          <w:instrText xml:space="preserve"> PAGEREF _Toc524695556 \h </w:instrText>
        </w:r>
        <w:r w:rsidR="00B5497D">
          <w:rPr>
            <w:noProof/>
            <w:webHidden/>
          </w:rPr>
        </w:r>
        <w:r w:rsidR="00B5497D">
          <w:rPr>
            <w:noProof/>
            <w:webHidden/>
          </w:rPr>
          <w:fldChar w:fldCharType="separate"/>
        </w:r>
        <w:r w:rsidR="00B5497D">
          <w:rPr>
            <w:noProof/>
            <w:webHidden/>
          </w:rPr>
          <w:t>ix</w:t>
        </w:r>
        <w:r w:rsidR="00B5497D">
          <w:rPr>
            <w:noProof/>
            <w:webHidden/>
          </w:rPr>
          <w:fldChar w:fldCharType="end"/>
        </w:r>
      </w:hyperlink>
    </w:p>
    <w:p w14:paraId="15608917" w14:textId="77777777" w:rsidR="00B5497D" w:rsidRPr="00C5757D" w:rsidRDefault="00000000">
      <w:pPr>
        <w:pStyle w:val="TOC1"/>
        <w:rPr>
          <w:rFonts w:ascii="Calibri" w:hAnsi="Calibri"/>
          <w:b w:val="0"/>
          <w:bCs w:val="0"/>
          <w:caps w:val="0"/>
          <w:noProof/>
          <w:sz w:val="22"/>
          <w:szCs w:val="22"/>
        </w:rPr>
      </w:pPr>
      <w:hyperlink w:anchor="_Toc524695557" w:history="1">
        <w:r w:rsidR="00B5497D" w:rsidRPr="00BB196F">
          <w:rPr>
            <w:rStyle w:val="Hyperlink"/>
            <w:noProof/>
          </w:rPr>
          <w:t>Abstract</w:t>
        </w:r>
        <w:r w:rsidR="00B5497D">
          <w:rPr>
            <w:noProof/>
            <w:webHidden/>
          </w:rPr>
          <w:tab/>
        </w:r>
        <w:r w:rsidR="00B5497D">
          <w:rPr>
            <w:noProof/>
            <w:webHidden/>
          </w:rPr>
          <w:fldChar w:fldCharType="begin"/>
        </w:r>
        <w:r w:rsidR="00B5497D">
          <w:rPr>
            <w:noProof/>
            <w:webHidden/>
          </w:rPr>
          <w:instrText xml:space="preserve"> PAGEREF _Toc524695557 \h </w:instrText>
        </w:r>
        <w:r w:rsidR="00B5497D">
          <w:rPr>
            <w:noProof/>
            <w:webHidden/>
          </w:rPr>
        </w:r>
        <w:r w:rsidR="00B5497D">
          <w:rPr>
            <w:noProof/>
            <w:webHidden/>
          </w:rPr>
          <w:fldChar w:fldCharType="separate"/>
        </w:r>
        <w:r w:rsidR="00B5497D">
          <w:rPr>
            <w:noProof/>
            <w:webHidden/>
          </w:rPr>
          <w:t>x</w:t>
        </w:r>
        <w:r w:rsidR="00B5497D">
          <w:rPr>
            <w:noProof/>
            <w:webHidden/>
          </w:rPr>
          <w:fldChar w:fldCharType="end"/>
        </w:r>
      </w:hyperlink>
    </w:p>
    <w:p w14:paraId="3377E909" w14:textId="77777777" w:rsidR="00B5497D" w:rsidRPr="00C5757D" w:rsidRDefault="00000000">
      <w:pPr>
        <w:pStyle w:val="TOC1"/>
        <w:rPr>
          <w:rFonts w:ascii="Calibri" w:hAnsi="Calibri"/>
          <w:b w:val="0"/>
          <w:bCs w:val="0"/>
          <w:caps w:val="0"/>
          <w:noProof/>
          <w:sz w:val="22"/>
          <w:szCs w:val="22"/>
        </w:rPr>
      </w:pPr>
      <w:hyperlink w:anchor="_Toc524695558" w:history="1">
        <w:r w:rsidR="00B5497D" w:rsidRPr="00C5757D">
          <w:rPr>
            <w:rStyle w:val="Hyperlink"/>
            <w:noProof/>
          </w:rPr>
          <w:t>CHAPTER 1</w:t>
        </w:r>
        <w:r w:rsidR="00B5497D" w:rsidRPr="00BB196F">
          <w:rPr>
            <w:rStyle w:val="Hyperlink"/>
            <w:noProof/>
          </w:rPr>
          <w:t xml:space="preserve"> Introduction</w:t>
        </w:r>
        <w:r w:rsidR="00B5497D">
          <w:rPr>
            <w:noProof/>
            <w:webHidden/>
          </w:rPr>
          <w:tab/>
        </w:r>
        <w:r w:rsidR="00B5497D">
          <w:rPr>
            <w:noProof/>
            <w:webHidden/>
          </w:rPr>
          <w:fldChar w:fldCharType="begin"/>
        </w:r>
        <w:r w:rsidR="00B5497D">
          <w:rPr>
            <w:noProof/>
            <w:webHidden/>
          </w:rPr>
          <w:instrText xml:space="preserve"> PAGEREF _Toc524695558 \h </w:instrText>
        </w:r>
        <w:r w:rsidR="00B5497D">
          <w:rPr>
            <w:noProof/>
            <w:webHidden/>
          </w:rPr>
        </w:r>
        <w:r w:rsidR="00B5497D">
          <w:rPr>
            <w:noProof/>
            <w:webHidden/>
          </w:rPr>
          <w:fldChar w:fldCharType="separate"/>
        </w:r>
        <w:r w:rsidR="00B5497D">
          <w:rPr>
            <w:noProof/>
            <w:webHidden/>
          </w:rPr>
          <w:t>1</w:t>
        </w:r>
        <w:r w:rsidR="00B5497D">
          <w:rPr>
            <w:noProof/>
            <w:webHidden/>
          </w:rPr>
          <w:fldChar w:fldCharType="end"/>
        </w:r>
      </w:hyperlink>
    </w:p>
    <w:p w14:paraId="1A33C228" w14:textId="77777777" w:rsidR="00B5497D" w:rsidRPr="00C5757D" w:rsidRDefault="00000000">
      <w:pPr>
        <w:pStyle w:val="TOC2"/>
        <w:rPr>
          <w:rFonts w:ascii="Calibri" w:hAnsi="Calibri"/>
          <w:noProof/>
          <w:sz w:val="22"/>
          <w:szCs w:val="22"/>
        </w:rPr>
      </w:pPr>
      <w:hyperlink w:anchor="_Toc524695559" w:history="1">
        <w:r w:rsidR="00B5497D" w:rsidRPr="00BB196F">
          <w:rPr>
            <w:rStyle w:val="Hyperlink"/>
            <w:noProof/>
          </w:rPr>
          <w:t>1.1</w:t>
        </w:r>
        <w:r w:rsidR="00B5497D" w:rsidRPr="00C5757D">
          <w:rPr>
            <w:rFonts w:ascii="Calibri" w:hAnsi="Calibri"/>
            <w:noProof/>
            <w:sz w:val="22"/>
            <w:szCs w:val="22"/>
          </w:rPr>
          <w:tab/>
        </w:r>
        <w:r w:rsidR="00B5497D" w:rsidRPr="00BB196F">
          <w:rPr>
            <w:rStyle w:val="Hyperlink"/>
            <w:noProof/>
          </w:rPr>
          <w:t>Organization</w:t>
        </w:r>
        <w:r w:rsidR="00B5497D">
          <w:rPr>
            <w:noProof/>
            <w:webHidden/>
          </w:rPr>
          <w:tab/>
        </w:r>
        <w:r w:rsidR="00B5497D">
          <w:rPr>
            <w:noProof/>
            <w:webHidden/>
          </w:rPr>
          <w:fldChar w:fldCharType="begin"/>
        </w:r>
        <w:r w:rsidR="00B5497D">
          <w:rPr>
            <w:noProof/>
            <w:webHidden/>
          </w:rPr>
          <w:instrText xml:space="preserve"> PAGEREF _Toc524695559 \h </w:instrText>
        </w:r>
        <w:r w:rsidR="00B5497D">
          <w:rPr>
            <w:noProof/>
            <w:webHidden/>
          </w:rPr>
        </w:r>
        <w:r w:rsidR="00B5497D">
          <w:rPr>
            <w:noProof/>
            <w:webHidden/>
          </w:rPr>
          <w:fldChar w:fldCharType="separate"/>
        </w:r>
        <w:r w:rsidR="00B5497D">
          <w:rPr>
            <w:noProof/>
            <w:webHidden/>
          </w:rPr>
          <w:t>1</w:t>
        </w:r>
        <w:r w:rsidR="00B5497D">
          <w:rPr>
            <w:noProof/>
            <w:webHidden/>
          </w:rPr>
          <w:fldChar w:fldCharType="end"/>
        </w:r>
      </w:hyperlink>
    </w:p>
    <w:p w14:paraId="4EAC41BC" w14:textId="77777777" w:rsidR="00B5497D" w:rsidRPr="00C5757D" w:rsidRDefault="00000000">
      <w:pPr>
        <w:pStyle w:val="TOC2"/>
        <w:rPr>
          <w:rFonts w:ascii="Calibri" w:hAnsi="Calibri"/>
          <w:noProof/>
          <w:sz w:val="22"/>
          <w:szCs w:val="22"/>
        </w:rPr>
      </w:pPr>
      <w:hyperlink w:anchor="_Toc524695560" w:history="1">
        <w:r w:rsidR="00B5497D" w:rsidRPr="00BB196F">
          <w:rPr>
            <w:rStyle w:val="Hyperlink"/>
            <w:noProof/>
          </w:rPr>
          <w:t>1.2</w:t>
        </w:r>
        <w:r w:rsidR="00B5497D" w:rsidRPr="00C5757D">
          <w:rPr>
            <w:rFonts w:ascii="Calibri" w:hAnsi="Calibri"/>
            <w:noProof/>
            <w:sz w:val="22"/>
            <w:szCs w:val="22"/>
          </w:rPr>
          <w:tab/>
        </w:r>
        <w:r w:rsidR="00B5497D" w:rsidRPr="00BB196F">
          <w:rPr>
            <w:rStyle w:val="Hyperlink"/>
            <w:noProof/>
          </w:rPr>
          <w:t>How to Use this template</w:t>
        </w:r>
        <w:r w:rsidR="00B5497D">
          <w:rPr>
            <w:noProof/>
            <w:webHidden/>
          </w:rPr>
          <w:tab/>
        </w:r>
        <w:r w:rsidR="00B5497D">
          <w:rPr>
            <w:noProof/>
            <w:webHidden/>
          </w:rPr>
          <w:fldChar w:fldCharType="begin"/>
        </w:r>
        <w:r w:rsidR="00B5497D">
          <w:rPr>
            <w:noProof/>
            <w:webHidden/>
          </w:rPr>
          <w:instrText xml:space="preserve"> PAGEREF _Toc524695560 \h </w:instrText>
        </w:r>
        <w:r w:rsidR="00B5497D">
          <w:rPr>
            <w:noProof/>
            <w:webHidden/>
          </w:rPr>
        </w:r>
        <w:r w:rsidR="00B5497D">
          <w:rPr>
            <w:noProof/>
            <w:webHidden/>
          </w:rPr>
          <w:fldChar w:fldCharType="separate"/>
        </w:r>
        <w:r w:rsidR="00B5497D">
          <w:rPr>
            <w:noProof/>
            <w:webHidden/>
          </w:rPr>
          <w:t>1</w:t>
        </w:r>
        <w:r w:rsidR="00B5497D">
          <w:rPr>
            <w:noProof/>
            <w:webHidden/>
          </w:rPr>
          <w:fldChar w:fldCharType="end"/>
        </w:r>
      </w:hyperlink>
    </w:p>
    <w:p w14:paraId="4162B4E5" w14:textId="77777777" w:rsidR="00B5497D" w:rsidRPr="00C5757D" w:rsidRDefault="00000000">
      <w:pPr>
        <w:pStyle w:val="TOC2"/>
        <w:rPr>
          <w:rFonts w:ascii="Calibri" w:hAnsi="Calibri"/>
          <w:noProof/>
          <w:sz w:val="22"/>
          <w:szCs w:val="22"/>
        </w:rPr>
      </w:pPr>
      <w:hyperlink w:anchor="_Toc524695561" w:history="1">
        <w:r w:rsidR="00B5497D" w:rsidRPr="00BB196F">
          <w:rPr>
            <w:rStyle w:val="Hyperlink"/>
            <w:noProof/>
          </w:rPr>
          <w:t>1.3</w:t>
        </w:r>
        <w:r w:rsidR="00B5497D" w:rsidRPr="00C5757D">
          <w:rPr>
            <w:rFonts w:ascii="Calibri" w:hAnsi="Calibri"/>
            <w:noProof/>
            <w:sz w:val="22"/>
            <w:szCs w:val="22"/>
          </w:rPr>
          <w:tab/>
        </w:r>
        <w:r w:rsidR="00B5497D" w:rsidRPr="00BB196F">
          <w:rPr>
            <w:rStyle w:val="Hyperlink"/>
            <w:noProof/>
          </w:rPr>
          <w:t>Cross-References</w:t>
        </w:r>
        <w:r w:rsidR="00B5497D">
          <w:rPr>
            <w:noProof/>
            <w:webHidden/>
          </w:rPr>
          <w:tab/>
        </w:r>
        <w:r w:rsidR="00B5497D">
          <w:rPr>
            <w:noProof/>
            <w:webHidden/>
          </w:rPr>
          <w:fldChar w:fldCharType="begin"/>
        </w:r>
        <w:r w:rsidR="00B5497D">
          <w:rPr>
            <w:noProof/>
            <w:webHidden/>
          </w:rPr>
          <w:instrText xml:space="preserve"> PAGEREF _Toc524695561 \h </w:instrText>
        </w:r>
        <w:r w:rsidR="00B5497D">
          <w:rPr>
            <w:noProof/>
            <w:webHidden/>
          </w:rPr>
        </w:r>
        <w:r w:rsidR="00B5497D">
          <w:rPr>
            <w:noProof/>
            <w:webHidden/>
          </w:rPr>
          <w:fldChar w:fldCharType="separate"/>
        </w:r>
        <w:r w:rsidR="00B5497D">
          <w:rPr>
            <w:noProof/>
            <w:webHidden/>
          </w:rPr>
          <w:t>2</w:t>
        </w:r>
        <w:r w:rsidR="00B5497D">
          <w:rPr>
            <w:noProof/>
            <w:webHidden/>
          </w:rPr>
          <w:fldChar w:fldCharType="end"/>
        </w:r>
      </w:hyperlink>
    </w:p>
    <w:p w14:paraId="02C288BE" w14:textId="77777777" w:rsidR="00B5497D" w:rsidRPr="00C5757D" w:rsidRDefault="00000000">
      <w:pPr>
        <w:pStyle w:val="TOC2"/>
        <w:rPr>
          <w:rFonts w:ascii="Calibri" w:hAnsi="Calibri"/>
          <w:noProof/>
          <w:sz w:val="22"/>
          <w:szCs w:val="22"/>
        </w:rPr>
      </w:pPr>
      <w:hyperlink w:anchor="_Toc524695562" w:history="1">
        <w:r w:rsidR="00B5497D" w:rsidRPr="00BB196F">
          <w:rPr>
            <w:rStyle w:val="Hyperlink"/>
            <w:noProof/>
          </w:rPr>
          <w:t>1.4</w:t>
        </w:r>
        <w:r w:rsidR="00B5497D" w:rsidRPr="00C5757D">
          <w:rPr>
            <w:rFonts w:ascii="Calibri" w:hAnsi="Calibri"/>
            <w:noProof/>
            <w:sz w:val="22"/>
            <w:szCs w:val="22"/>
          </w:rPr>
          <w:tab/>
        </w:r>
        <w:r w:rsidR="00B5497D" w:rsidRPr="00BB196F">
          <w:rPr>
            <w:rStyle w:val="Hyperlink"/>
            <w:noProof/>
          </w:rPr>
          <w:t>References and Bibliography</w:t>
        </w:r>
        <w:r w:rsidR="00B5497D">
          <w:rPr>
            <w:noProof/>
            <w:webHidden/>
          </w:rPr>
          <w:tab/>
        </w:r>
        <w:r w:rsidR="00B5497D">
          <w:rPr>
            <w:noProof/>
            <w:webHidden/>
          </w:rPr>
          <w:fldChar w:fldCharType="begin"/>
        </w:r>
        <w:r w:rsidR="00B5497D">
          <w:rPr>
            <w:noProof/>
            <w:webHidden/>
          </w:rPr>
          <w:instrText xml:space="preserve"> PAGEREF _Toc524695562 \h </w:instrText>
        </w:r>
        <w:r w:rsidR="00B5497D">
          <w:rPr>
            <w:noProof/>
            <w:webHidden/>
          </w:rPr>
        </w:r>
        <w:r w:rsidR="00B5497D">
          <w:rPr>
            <w:noProof/>
            <w:webHidden/>
          </w:rPr>
          <w:fldChar w:fldCharType="separate"/>
        </w:r>
        <w:r w:rsidR="00B5497D">
          <w:rPr>
            <w:noProof/>
            <w:webHidden/>
          </w:rPr>
          <w:t>2</w:t>
        </w:r>
        <w:r w:rsidR="00B5497D">
          <w:rPr>
            <w:noProof/>
            <w:webHidden/>
          </w:rPr>
          <w:fldChar w:fldCharType="end"/>
        </w:r>
      </w:hyperlink>
    </w:p>
    <w:p w14:paraId="7C048270" w14:textId="77777777" w:rsidR="00B5497D" w:rsidRPr="00C5757D" w:rsidRDefault="00000000">
      <w:pPr>
        <w:pStyle w:val="TOC2"/>
        <w:rPr>
          <w:rFonts w:ascii="Calibri" w:hAnsi="Calibri"/>
          <w:noProof/>
          <w:sz w:val="22"/>
          <w:szCs w:val="22"/>
        </w:rPr>
      </w:pPr>
      <w:hyperlink w:anchor="_Toc524695563" w:history="1">
        <w:r w:rsidR="00B5497D" w:rsidRPr="00BB196F">
          <w:rPr>
            <w:rStyle w:val="Hyperlink"/>
            <w:noProof/>
          </w:rPr>
          <w:t>1.5</w:t>
        </w:r>
        <w:r w:rsidR="00B5497D" w:rsidRPr="00C5757D">
          <w:rPr>
            <w:rFonts w:ascii="Calibri" w:hAnsi="Calibri"/>
            <w:noProof/>
            <w:sz w:val="22"/>
            <w:szCs w:val="22"/>
          </w:rPr>
          <w:tab/>
        </w:r>
        <w:r w:rsidR="00B5497D" w:rsidRPr="00BB196F">
          <w:rPr>
            <w:rStyle w:val="Hyperlink"/>
            <w:noProof/>
          </w:rPr>
          <w:t>Style Guide and Instructions for Thesis and Dissertation</w:t>
        </w:r>
        <w:r w:rsidR="00B5497D">
          <w:rPr>
            <w:noProof/>
            <w:webHidden/>
          </w:rPr>
          <w:tab/>
        </w:r>
        <w:r w:rsidR="00B5497D">
          <w:rPr>
            <w:noProof/>
            <w:webHidden/>
          </w:rPr>
          <w:fldChar w:fldCharType="begin"/>
        </w:r>
        <w:r w:rsidR="00B5497D">
          <w:rPr>
            <w:noProof/>
            <w:webHidden/>
          </w:rPr>
          <w:instrText xml:space="preserve"> PAGEREF _Toc524695563 \h </w:instrText>
        </w:r>
        <w:r w:rsidR="00B5497D">
          <w:rPr>
            <w:noProof/>
            <w:webHidden/>
          </w:rPr>
        </w:r>
        <w:r w:rsidR="00B5497D">
          <w:rPr>
            <w:noProof/>
            <w:webHidden/>
          </w:rPr>
          <w:fldChar w:fldCharType="separate"/>
        </w:r>
        <w:r w:rsidR="00B5497D">
          <w:rPr>
            <w:noProof/>
            <w:webHidden/>
          </w:rPr>
          <w:t>3</w:t>
        </w:r>
        <w:r w:rsidR="00B5497D">
          <w:rPr>
            <w:noProof/>
            <w:webHidden/>
          </w:rPr>
          <w:fldChar w:fldCharType="end"/>
        </w:r>
      </w:hyperlink>
    </w:p>
    <w:p w14:paraId="540D0357" w14:textId="77777777" w:rsidR="00B5497D" w:rsidRPr="00C5757D" w:rsidRDefault="00000000">
      <w:pPr>
        <w:pStyle w:val="TOC3"/>
        <w:rPr>
          <w:rFonts w:ascii="Calibri" w:hAnsi="Calibri"/>
          <w:iCs w:val="0"/>
          <w:noProof/>
          <w:sz w:val="22"/>
          <w:szCs w:val="22"/>
        </w:rPr>
      </w:pPr>
      <w:hyperlink w:anchor="_Toc524695564" w:history="1">
        <w:r w:rsidR="00B5497D" w:rsidRPr="00BB196F">
          <w:rPr>
            <w:rStyle w:val="Hyperlink"/>
            <w:noProof/>
          </w:rPr>
          <w:t>1.5.1</w:t>
        </w:r>
        <w:r w:rsidR="00B5497D" w:rsidRPr="00C5757D">
          <w:rPr>
            <w:rFonts w:ascii="Calibri" w:hAnsi="Calibri"/>
            <w:iCs w:val="0"/>
            <w:noProof/>
            <w:sz w:val="22"/>
            <w:szCs w:val="22"/>
          </w:rPr>
          <w:tab/>
        </w:r>
        <w:r w:rsidR="00B5497D" w:rsidRPr="00BB196F">
          <w:rPr>
            <w:rStyle w:val="Hyperlink"/>
            <w:noProof/>
          </w:rPr>
          <w:t>Reasons for Regulations</w:t>
        </w:r>
        <w:r w:rsidR="00B5497D">
          <w:rPr>
            <w:noProof/>
            <w:webHidden/>
          </w:rPr>
          <w:tab/>
        </w:r>
        <w:r w:rsidR="00B5497D">
          <w:rPr>
            <w:noProof/>
            <w:webHidden/>
          </w:rPr>
          <w:fldChar w:fldCharType="begin"/>
        </w:r>
        <w:r w:rsidR="00B5497D">
          <w:rPr>
            <w:noProof/>
            <w:webHidden/>
          </w:rPr>
          <w:instrText xml:space="preserve"> PAGEREF _Toc524695564 \h </w:instrText>
        </w:r>
        <w:r w:rsidR="00B5497D">
          <w:rPr>
            <w:noProof/>
            <w:webHidden/>
          </w:rPr>
        </w:r>
        <w:r w:rsidR="00B5497D">
          <w:rPr>
            <w:noProof/>
            <w:webHidden/>
          </w:rPr>
          <w:fldChar w:fldCharType="separate"/>
        </w:r>
        <w:r w:rsidR="00B5497D">
          <w:rPr>
            <w:noProof/>
            <w:webHidden/>
          </w:rPr>
          <w:t>3</w:t>
        </w:r>
        <w:r w:rsidR="00B5497D">
          <w:rPr>
            <w:noProof/>
            <w:webHidden/>
          </w:rPr>
          <w:fldChar w:fldCharType="end"/>
        </w:r>
      </w:hyperlink>
    </w:p>
    <w:p w14:paraId="12460CBB" w14:textId="77777777" w:rsidR="00B5497D" w:rsidRPr="00C5757D" w:rsidRDefault="00000000">
      <w:pPr>
        <w:pStyle w:val="TOC3"/>
        <w:rPr>
          <w:rFonts w:ascii="Calibri" w:hAnsi="Calibri"/>
          <w:iCs w:val="0"/>
          <w:noProof/>
          <w:sz w:val="22"/>
          <w:szCs w:val="22"/>
        </w:rPr>
      </w:pPr>
      <w:hyperlink w:anchor="_Toc524695565" w:history="1">
        <w:r w:rsidR="00B5497D" w:rsidRPr="00BB196F">
          <w:rPr>
            <w:rStyle w:val="Hyperlink"/>
            <w:noProof/>
          </w:rPr>
          <w:t>1.5.2</w:t>
        </w:r>
        <w:r w:rsidR="00B5497D" w:rsidRPr="00C5757D">
          <w:rPr>
            <w:rFonts w:ascii="Calibri" w:hAnsi="Calibri"/>
            <w:iCs w:val="0"/>
            <w:noProof/>
            <w:sz w:val="22"/>
            <w:szCs w:val="22"/>
          </w:rPr>
          <w:tab/>
        </w:r>
        <w:r w:rsidR="00B5497D" w:rsidRPr="00BB196F">
          <w:rPr>
            <w:rStyle w:val="Hyperlink"/>
            <w:noProof/>
          </w:rPr>
          <w:t>Responsibilities</w:t>
        </w:r>
        <w:r w:rsidR="00B5497D">
          <w:rPr>
            <w:noProof/>
            <w:webHidden/>
          </w:rPr>
          <w:tab/>
        </w:r>
        <w:r w:rsidR="00B5497D">
          <w:rPr>
            <w:noProof/>
            <w:webHidden/>
          </w:rPr>
          <w:fldChar w:fldCharType="begin"/>
        </w:r>
        <w:r w:rsidR="00B5497D">
          <w:rPr>
            <w:noProof/>
            <w:webHidden/>
          </w:rPr>
          <w:instrText xml:space="preserve"> PAGEREF _Toc524695565 \h </w:instrText>
        </w:r>
        <w:r w:rsidR="00B5497D">
          <w:rPr>
            <w:noProof/>
            <w:webHidden/>
          </w:rPr>
        </w:r>
        <w:r w:rsidR="00B5497D">
          <w:rPr>
            <w:noProof/>
            <w:webHidden/>
          </w:rPr>
          <w:fldChar w:fldCharType="separate"/>
        </w:r>
        <w:r w:rsidR="00B5497D">
          <w:rPr>
            <w:noProof/>
            <w:webHidden/>
          </w:rPr>
          <w:t>3</w:t>
        </w:r>
        <w:r w:rsidR="00B5497D">
          <w:rPr>
            <w:noProof/>
            <w:webHidden/>
          </w:rPr>
          <w:fldChar w:fldCharType="end"/>
        </w:r>
      </w:hyperlink>
    </w:p>
    <w:p w14:paraId="24631988" w14:textId="77777777" w:rsidR="00B5497D" w:rsidRPr="00C5757D" w:rsidRDefault="00000000">
      <w:pPr>
        <w:pStyle w:val="TOC3"/>
        <w:rPr>
          <w:rFonts w:ascii="Calibri" w:hAnsi="Calibri"/>
          <w:iCs w:val="0"/>
          <w:noProof/>
          <w:sz w:val="22"/>
          <w:szCs w:val="22"/>
        </w:rPr>
      </w:pPr>
      <w:hyperlink w:anchor="_Toc524695566" w:history="1">
        <w:r w:rsidR="00B5497D" w:rsidRPr="00BB196F">
          <w:rPr>
            <w:rStyle w:val="Hyperlink"/>
            <w:noProof/>
          </w:rPr>
          <w:t>1.5.3</w:t>
        </w:r>
        <w:r w:rsidR="00B5497D" w:rsidRPr="00C5757D">
          <w:rPr>
            <w:rFonts w:ascii="Calibri" w:hAnsi="Calibri"/>
            <w:iCs w:val="0"/>
            <w:noProof/>
            <w:sz w:val="22"/>
            <w:szCs w:val="22"/>
          </w:rPr>
          <w:tab/>
        </w:r>
        <w:r w:rsidR="00B5497D" w:rsidRPr="00BB196F">
          <w:rPr>
            <w:rStyle w:val="Hyperlink"/>
            <w:noProof/>
          </w:rPr>
          <w:t>Paper</w:t>
        </w:r>
        <w:r w:rsidR="00B5497D">
          <w:rPr>
            <w:noProof/>
            <w:webHidden/>
          </w:rPr>
          <w:tab/>
        </w:r>
        <w:r w:rsidR="00B5497D">
          <w:rPr>
            <w:noProof/>
            <w:webHidden/>
          </w:rPr>
          <w:fldChar w:fldCharType="begin"/>
        </w:r>
        <w:r w:rsidR="00B5497D">
          <w:rPr>
            <w:noProof/>
            <w:webHidden/>
          </w:rPr>
          <w:instrText xml:space="preserve"> PAGEREF _Toc524695566 \h </w:instrText>
        </w:r>
        <w:r w:rsidR="00B5497D">
          <w:rPr>
            <w:noProof/>
            <w:webHidden/>
          </w:rPr>
        </w:r>
        <w:r w:rsidR="00B5497D">
          <w:rPr>
            <w:noProof/>
            <w:webHidden/>
          </w:rPr>
          <w:fldChar w:fldCharType="separate"/>
        </w:r>
        <w:r w:rsidR="00B5497D">
          <w:rPr>
            <w:noProof/>
            <w:webHidden/>
          </w:rPr>
          <w:t>4</w:t>
        </w:r>
        <w:r w:rsidR="00B5497D">
          <w:rPr>
            <w:noProof/>
            <w:webHidden/>
          </w:rPr>
          <w:fldChar w:fldCharType="end"/>
        </w:r>
      </w:hyperlink>
    </w:p>
    <w:p w14:paraId="08D747B5" w14:textId="77777777" w:rsidR="00B5497D" w:rsidRPr="00C5757D" w:rsidRDefault="00000000">
      <w:pPr>
        <w:pStyle w:val="TOC3"/>
        <w:rPr>
          <w:rFonts w:ascii="Calibri" w:hAnsi="Calibri"/>
          <w:iCs w:val="0"/>
          <w:noProof/>
          <w:sz w:val="22"/>
          <w:szCs w:val="22"/>
        </w:rPr>
      </w:pPr>
      <w:hyperlink w:anchor="_Toc524695567" w:history="1">
        <w:r w:rsidR="00B5497D" w:rsidRPr="00BB196F">
          <w:rPr>
            <w:rStyle w:val="Hyperlink"/>
            <w:noProof/>
          </w:rPr>
          <w:t>1.5.4</w:t>
        </w:r>
        <w:r w:rsidR="00B5497D" w:rsidRPr="00C5757D">
          <w:rPr>
            <w:rFonts w:ascii="Calibri" w:hAnsi="Calibri"/>
            <w:iCs w:val="0"/>
            <w:noProof/>
            <w:sz w:val="22"/>
            <w:szCs w:val="22"/>
          </w:rPr>
          <w:tab/>
        </w:r>
        <w:r w:rsidR="00B5497D" w:rsidRPr="00BB196F">
          <w:rPr>
            <w:rStyle w:val="Hyperlink"/>
            <w:noProof/>
          </w:rPr>
          <w:t>Copies and Binding</w:t>
        </w:r>
        <w:r w:rsidR="00B5497D">
          <w:rPr>
            <w:noProof/>
            <w:webHidden/>
          </w:rPr>
          <w:tab/>
        </w:r>
        <w:r w:rsidR="00B5497D">
          <w:rPr>
            <w:noProof/>
            <w:webHidden/>
          </w:rPr>
          <w:fldChar w:fldCharType="begin"/>
        </w:r>
        <w:r w:rsidR="00B5497D">
          <w:rPr>
            <w:noProof/>
            <w:webHidden/>
          </w:rPr>
          <w:instrText xml:space="preserve"> PAGEREF _Toc524695567 \h </w:instrText>
        </w:r>
        <w:r w:rsidR="00B5497D">
          <w:rPr>
            <w:noProof/>
            <w:webHidden/>
          </w:rPr>
        </w:r>
        <w:r w:rsidR="00B5497D">
          <w:rPr>
            <w:noProof/>
            <w:webHidden/>
          </w:rPr>
          <w:fldChar w:fldCharType="separate"/>
        </w:r>
        <w:r w:rsidR="00B5497D">
          <w:rPr>
            <w:noProof/>
            <w:webHidden/>
          </w:rPr>
          <w:t>4</w:t>
        </w:r>
        <w:r w:rsidR="00B5497D">
          <w:rPr>
            <w:noProof/>
            <w:webHidden/>
          </w:rPr>
          <w:fldChar w:fldCharType="end"/>
        </w:r>
      </w:hyperlink>
    </w:p>
    <w:p w14:paraId="45E6A14D" w14:textId="77777777" w:rsidR="00B5497D" w:rsidRPr="00C5757D" w:rsidRDefault="00000000">
      <w:pPr>
        <w:pStyle w:val="TOC3"/>
        <w:rPr>
          <w:rFonts w:ascii="Calibri" w:hAnsi="Calibri"/>
          <w:iCs w:val="0"/>
          <w:noProof/>
          <w:sz w:val="22"/>
          <w:szCs w:val="22"/>
        </w:rPr>
      </w:pPr>
      <w:hyperlink w:anchor="_Toc524695568" w:history="1">
        <w:r w:rsidR="00B5497D" w:rsidRPr="00BB196F">
          <w:rPr>
            <w:rStyle w:val="Hyperlink"/>
            <w:noProof/>
          </w:rPr>
          <w:t>1.5.5</w:t>
        </w:r>
        <w:r w:rsidR="00B5497D" w:rsidRPr="00C5757D">
          <w:rPr>
            <w:rFonts w:ascii="Calibri" w:hAnsi="Calibri"/>
            <w:iCs w:val="0"/>
            <w:noProof/>
            <w:sz w:val="22"/>
            <w:szCs w:val="22"/>
          </w:rPr>
          <w:tab/>
        </w:r>
        <w:r w:rsidR="00B5497D" w:rsidRPr="00BB196F">
          <w:rPr>
            <w:rStyle w:val="Hyperlink"/>
            <w:noProof/>
          </w:rPr>
          <w:t>Font Styles</w:t>
        </w:r>
        <w:r w:rsidR="00B5497D">
          <w:rPr>
            <w:noProof/>
            <w:webHidden/>
          </w:rPr>
          <w:tab/>
        </w:r>
        <w:r w:rsidR="00B5497D">
          <w:rPr>
            <w:noProof/>
            <w:webHidden/>
          </w:rPr>
          <w:fldChar w:fldCharType="begin"/>
        </w:r>
        <w:r w:rsidR="00B5497D">
          <w:rPr>
            <w:noProof/>
            <w:webHidden/>
          </w:rPr>
          <w:instrText xml:space="preserve"> PAGEREF _Toc524695568 \h </w:instrText>
        </w:r>
        <w:r w:rsidR="00B5497D">
          <w:rPr>
            <w:noProof/>
            <w:webHidden/>
          </w:rPr>
        </w:r>
        <w:r w:rsidR="00B5497D">
          <w:rPr>
            <w:noProof/>
            <w:webHidden/>
          </w:rPr>
          <w:fldChar w:fldCharType="separate"/>
        </w:r>
        <w:r w:rsidR="00B5497D">
          <w:rPr>
            <w:noProof/>
            <w:webHidden/>
          </w:rPr>
          <w:t>4</w:t>
        </w:r>
        <w:r w:rsidR="00B5497D">
          <w:rPr>
            <w:noProof/>
            <w:webHidden/>
          </w:rPr>
          <w:fldChar w:fldCharType="end"/>
        </w:r>
      </w:hyperlink>
    </w:p>
    <w:p w14:paraId="3BC6E9CE" w14:textId="77777777" w:rsidR="00B5497D" w:rsidRPr="00C5757D" w:rsidRDefault="00000000">
      <w:pPr>
        <w:pStyle w:val="TOC3"/>
        <w:rPr>
          <w:rFonts w:ascii="Calibri" w:hAnsi="Calibri"/>
          <w:iCs w:val="0"/>
          <w:noProof/>
          <w:sz w:val="22"/>
          <w:szCs w:val="22"/>
        </w:rPr>
      </w:pPr>
      <w:hyperlink w:anchor="_Toc524695569" w:history="1">
        <w:r w:rsidR="00B5497D" w:rsidRPr="00BB196F">
          <w:rPr>
            <w:rStyle w:val="Hyperlink"/>
            <w:noProof/>
          </w:rPr>
          <w:t>1.5.6</w:t>
        </w:r>
        <w:r w:rsidR="00B5497D" w:rsidRPr="00C5757D">
          <w:rPr>
            <w:rFonts w:ascii="Calibri" w:hAnsi="Calibri"/>
            <w:iCs w:val="0"/>
            <w:noProof/>
            <w:sz w:val="22"/>
            <w:szCs w:val="22"/>
          </w:rPr>
          <w:tab/>
        </w:r>
        <w:r w:rsidR="00B5497D" w:rsidRPr="00BB196F">
          <w:rPr>
            <w:rStyle w:val="Hyperlink"/>
            <w:noProof/>
          </w:rPr>
          <w:t>Margins</w:t>
        </w:r>
        <w:r w:rsidR="00B5497D">
          <w:rPr>
            <w:noProof/>
            <w:webHidden/>
          </w:rPr>
          <w:tab/>
        </w:r>
        <w:r w:rsidR="00B5497D">
          <w:rPr>
            <w:noProof/>
            <w:webHidden/>
          </w:rPr>
          <w:fldChar w:fldCharType="begin"/>
        </w:r>
        <w:r w:rsidR="00B5497D">
          <w:rPr>
            <w:noProof/>
            <w:webHidden/>
          </w:rPr>
          <w:instrText xml:space="preserve"> PAGEREF _Toc524695569 \h </w:instrText>
        </w:r>
        <w:r w:rsidR="00B5497D">
          <w:rPr>
            <w:noProof/>
            <w:webHidden/>
          </w:rPr>
        </w:r>
        <w:r w:rsidR="00B5497D">
          <w:rPr>
            <w:noProof/>
            <w:webHidden/>
          </w:rPr>
          <w:fldChar w:fldCharType="separate"/>
        </w:r>
        <w:r w:rsidR="00B5497D">
          <w:rPr>
            <w:noProof/>
            <w:webHidden/>
          </w:rPr>
          <w:t>5</w:t>
        </w:r>
        <w:r w:rsidR="00B5497D">
          <w:rPr>
            <w:noProof/>
            <w:webHidden/>
          </w:rPr>
          <w:fldChar w:fldCharType="end"/>
        </w:r>
      </w:hyperlink>
    </w:p>
    <w:p w14:paraId="59044DB7" w14:textId="77777777" w:rsidR="00B5497D" w:rsidRPr="00C5757D" w:rsidRDefault="00000000">
      <w:pPr>
        <w:pStyle w:val="TOC3"/>
        <w:rPr>
          <w:rFonts w:ascii="Calibri" w:hAnsi="Calibri"/>
          <w:iCs w:val="0"/>
          <w:noProof/>
          <w:sz w:val="22"/>
          <w:szCs w:val="22"/>
        </w:rPr>
      </w:pPr>
      <w:hyperlink w:anchor="_Toc524695570" w:history="1">
        <w:r w:rsidR="00B5497D" w:rsidRPr="00BB196F">
          <w:rPr>
            <w:rStyle w:val="Hyperlink"/>
            <w:noProof/>
          </w:rPr>
          <w:t>1.5.7</w:t>
        </w:r>
        <w:r w:rsidR="00B5497D" w:rsidRPr="00C5757D">
          <w:rPr>
            <w:rFonts w:ascii="Calibri" w:hAnsi="Calibri"/>
            <w:iCs w:val="0"/>
            <w:noProof/>
            <w:sz w:val="22"/>
            <w:szCs w:val="22"/>
          </w:rPr>
          <w:tab/>
        </w:r>
        <w:r w:rsidR="00B5497D" w:rsidRPr="00BB196F">
          <w:rPr>
            <w:rStyle w:val="Hyperlink"/>
            <w:noProof/>
          </w:rPr>
          <w:t>Spacing</w:t>
        </w:r>
        <w:r w:rsidR="00B5497D">
          <w:rPr>
            <w:noProof/>
            <w:webHidden/>
          </w:rPr>
          <w:tab/>
        </w:r>
        <w:r w:rsidR="00B5497D">
          <w:rPr>
            <w:noProof/>
            <w:webHidden/>
          </w:rPr>
          <w:fldChar w:fldCharType="begin"/>
        </w:r>
        <w:r w:rsidR="00B5497D">
          <w:rPr>
            <w:noProof/>
            <w:webHidden/>
          </w:rPr>
          <w:instrText xml:space="preserve"> PAGEREF _Toc524695570 \h </w:instrText>
        </w:r>
        <w:r w:rsidR="00B5497D">
          <w:rPr>
            <w:noProof/>
            <w:webHidden/>
          </w:rPr>
        </w:r>
        <w:r w:rsidR="00B5497D">
          <w:rPr>
            <w:noProof/>
            <w:webHidden/>
          </w:rPr>
          <w:fldChar w:fldCharType="separate"/>
        </w:r>
        <w:r w:rsidR="00B5497D">
          <w:rPr>
            <w:noProof/>
            <w:webHidden/>
          </w:rPr>
          <w:t>5</w:t>
        </w:r>
        <w:r w:rsidR="00B5497D">
          <w:rPr>
            <w:noProof/>
            <w:webHidden/>
          </w:rPr>
          <w:fldChar w:fldCharType="end"/>
        </w:r>
      </w:hyperlink>
    </w:p>
    <w:p w14:paraId="15264312" w14:textId="77777777" w:rsidR="00B5497D" w:rsidRPr="00C5757D" w:rsidRDefault="00000000">
      <w:pPr>
        <w:pStyle w:val="TOC3"/>
        <w:rPr>
          <w:rFonts w:ascii="Calibri" w:hAnsi="Calibri"/>
          <w:iCs w:val="0"/>
          <w:noProof/>
          <w:sz w:val="22"/>
          <w:szCs w:val="22"/>
        </w:rPr>
      </w:pPr>
      <w:hyperlink w:anchor="_Toc524695571" w:history="1">
        <w:r w:rsidR="00B5497D" w:rsidRPr="00BB196F">
          <w:rPr>
            <w:rStyle w:val="Hyperlink"/>
            <w:noProof/>
          </w:rPr>
          <w:t>1.5.8</w:t>
        </w:r>
        <w:r w:rsidR="00B5497D" w:rsidRPr="00C5757D">
          <w:rPr>
            <w:rFonts w:ascii="Calibri" w:hAnsi="Calibri"/>
            <w:iCs w:val="0"/>
            <w:noProof/>
            <w:sz w:val="22"/>
            <w:szCs w:val="22"/>
          </w:rPr>
          <w:tab/>
        </w:r>
        <w:r w:rsidR="00B5497D" w:rsidRPr="00BB196F">
          <w:rPr>
            <w:rStyle w:val="Hyperlink"/>
            <w:noProof/>
          </w:rPr>
          <w:t>Pagination</w:t>
        </w:r>
        <w:r w:rsidR="00B5497D">
          <w:rPr>
            <w:noProof/>
            <w:webHidden/>
          </w:rPr>
          <w:tab/>
        </w:r>
        <w:r w:rsidR="00B5497D">
          <w:rPr>
            <w:noProof/>
            <w:webHidden/>
          </w:rPr>
          <w:fldChar w:fldCharType="begin"/>
        </w:r>
        <w:r w:rsidR="00B5497D">
          <w:rPr>
            <w:noProof/>
            <w:webHidden/>
          </w:rPr>
          <w:instrText xml:space="preserve"> PAGEREF _Toc524695571 \h </w:instrText>
        </w:r>
        <w:r w:rsidR="00B5497D">
          <w:rPr>
            <w:noProof/>
            <w:webHidden/>
          </w:rPr>
        </w:r>
        <w:r w:rsidR="00B5497D">
          <w:rPr>
            <w:noProof/>
            <w:webHidden/>
          </w:rPr>
          <w:fldChar w:fldCharType="separate"/>
        </w:r>
        <w:r w:rsidR="00B5497D">
          <w:rPr>
            <w:noProof/>
            <w:webHidden/>
          </w:rPr>
          <w:t>6</w:t>
        </w:r>
        <w:r w:rsidR="00B5497D">
          <w:rPr>
            <w:noProof/>
            <w:webHidden/>
          </w:rPr>
          <w:fldChar w:fldCharType="end"/>
        </w:r>
      </w:hyperlink>
    </w:p>
    <w:p w14:paraId="77E7B7FE" w14:textId="77777777" w:rsidR="00B5497D" w:rsidRPr="00C5757D" w:rsidRDefault="00000000">
      <w:pPr>
        <w:pStyle w:val="TOC3"/>
        <w:rPr>
          <w:rFonts w:ascii="Calibri" w:hAnsi="Calibri"/>
          <w:iCs w:val="0"/>
          <w:noProof/>
          <w:sz w:val="22"/>
          <w:szCs w:val="22"/>
        </w:rPr>
      </w:pPr>
      <w:hyperlink w:anchor="_Toc524695572" w:history="1">
        <w:r w:rsidR="00B5497D" w:rsidRPr="00BB196F">
          <w:rPr>
            <w:rStyle w:val="Hyperlink"/>
            <w:noProof/>
          </w:rPr>
          <w:t>1.5.9</w:t>
        </w:r>
        <w:r w:rsidR="00B5497D" w:rsidRPr="00C5757D">
          <w:rPr>
            <w:rFonts w:ascii="Calibri" w:hAnsi="Calibri"/>
            <w:iCs w:val="0"/>
            <w:noProof/>
            <w:sz w:val="22"/>
            <w:szCs w:val="22"/>
          </w:rPr>
          <w:tab/>
        </w:r>
        <w:r w:rsidR="00B5497D" w:rsidRPr="00BB196F">
          <w:rPr>
            <w:rStyle w:val="Hyperlink"/>
            <w:noProof/>
          </w:rPr>
          <w:t>Figures</w:t>
        </w:r>
        <w:r w:rsidR="00B5497D">
          <w:rPr>
            <w:noProof/>
            <w:webHidden/>
          </w:rPr>
          <w:tab/>
        </w:r>
        <w:r w:rsidR="00B5497D">
          <w:rPr>
            <w:noProof/>
            <w:webHidden/>
          </w:rPr>
          <w:fldChar w:fldCharType="begin"/>
        </w:r>
        <w:r w:rsidR="00B5497D">
          <w:rPr>
            <w:noProof/>
            <w:webHidden/>
          </w:rPr>
          <w:instrText xml:space="preserve"> PAGEREF _Toc524695572 \h </w:instrText>
        </w:r>
        <w:r w:rsidR="00B5497D">
          <w:rPr>
            <w:noProof/>
            <w:webHidden/>
          </w:rPr>
        </w:r>
        <w:r w:rsidR="00B5497D">
          <w:rPr>
            <w:noProof/>
            <w:webHidden/>
          </w:rPr>
          <w:fldChar w:fldCharType="separate"/>
        </w:r>
        <w:r w:rsidR="00B5497D">
          <w:rPr>
            <w:noProof/>
            <w:webHidden/>
          </w:rPr>
          <w:t>7</w:t>
        </w:r>
        <w:r w:rsidR="00B5497D">
          <w:rPr>
            <w:noProof/>
            <w:webHidden/>
          </w:rPr>
          <w:fldChar w:fldCharType="end"/>
        </w:r>
      </w:hyperlink>
    </w:p>
    <w:p w14:paraId="0F8A7CCB" w14:textId="77777777" w:rsidR="00B5497D" w:rsidRPr="00C5757D" w:rsidRDefault="00000000">
      <w:pPr>
        <w:pStyle w:val="TOC3"/>
        <w:rPr>
          <w:rFonts w:ascii="Calibri" w:hAnsi="Calibri"/>
          <w:iCs w:val="0"/>
          <w:noProof/>
          <w:sz w:val="22"/>
          <w:szCs w:val="22"/>
        </w:rPr>
      </w:pPr>
      <w:hyperlink w:anchor="_Toc524695573" w:history="1">
        <w:r w:rsidR="00B5497D" w:rsidRPr="00BB196F">
          <w:rPr>
            <w:rStyle w:val="Hyperlink"/>
            <w:noProof/>
          </w:rPr>
          <w:t>1.5.10</w:t>
        </w:r>
        <w:r w:rsidR="00B5497D" w:rsidRPr="00C5757D">
          <w:rPr>
            <w:rFonts w:ascii="Calibri" w:hAnsi="Calibri"/>
            <w:iCs w:val="0"/>
            <w:noProof/>
            <w:sz w:val="22"/>
            <w:szCs w:val="22"/>
          </w:rPr>
          <w:tab/>
        </w:r>
        <w:r w:rsidR="00B5497D" w:rsidRPr="00BB196F">
          <w:rPr>
            <w:rStyle w:val="Hyperlink"/>
            <w:noProof/>
          </w:rPr>
          <w:t>Tables</w:t>
        </w:r>
        <w:r w:rsidR="00B5497D">
          <w:rPr>
            <w:noProof/>
            <w:webHidden/>
          </w:rPr>
          <w:tab/>
        </w:r>
        <w:r w:rsidR="00B5497D">
          <w:rPr>
            <w:noProof/>
            <w:webHidden/>
          </w:rPr>
          <w:fldChar w:fldCharType="begin"/>
        </w:r>
        <w:r w:rsidR="00B5497D">
          <w:rPr>
            <w:noProof/>
            <w:webHidden/>
          </w:rPr>
          <w:instrText xml:space="preserve"> PAGEREF _Toc524695573 \h </w:instrText>
        </w:r>
        <w:r w:rsidR="00B5497D">
          <w:rPr>
            <w:noProof/>
            <w:webHidden/>
          </w:rPr>
        </w:r>
        <w:r w:rsidR="00B5497D">
          <w:rPr>
            <w:noProof/>
            <w:webHidden/>
          </w:rPr>
          <w:fldChar w:fldCharType="separate"/>
        </w:r>
        <w:r w:rsidR="00B5497D">
          <w:rPr>
            <w:noProof/>
            <w:webHidden/>
          </w:rPr>
          <w:t>9</w:t>
        </w:r>
        <w:r w:rsidR="00B5497D">
          <w:rPr>
            <w:noProof/>
            <w:webHidden/>
          </w:rPr>
          <w:fldChar w:fldCharType="end"/>
        </w:r>
      </w:hyperlink>
    </w:p>
    <w:p w14:paraId="4EE2326A" w14:textId="77777777" w:rsidR="00B5497D" w:rsidRPr="00C5757D" w:rsidRDefault="00000000">
      <w:pPr>
        <w:pStyle w:val="TOC3"/>
        <w:rPr>
          <w:rFonts w:ascii="Calibri" w:hAnsi="Calibri"/>
          <w:iCs w:val="0"/>
          <w:noProof/>
          <w:sz w:val="22"/>
          <w:szCs w:val="22"/>
        </w:rPr>
      </w:pPr>
      <w:hyperlink w:anchor="_Toc524695574" w:history="1">
        <w:r w:rsidR="00B5497D" w:rsidRPr="00BB196F">
          <w:rPr>
            <w:rStyle w:val="Hyperlink"/>
            <w:noProof/>
          </w:rPr>
          <w:t>1.5.11</w:t>
        </w:r>
        <w:r w:rsidR="00B5497D" w:rsidRPr="00C5757D">
          <w:rPr>
            <w:rFonts w:ascii="Calibri" w:hAnsi="Calibri"/>
            <w:iCs w:val="0"/>
            <w:noProof/>
            <w:sz w:val="22"/>
            <w:szCs w:val="22"/>
          </w:rPr>
          <w:tab/>
        </w:r>
        <w:r w:rsidR="00B5497D" w:rsidRPr="00BB196F">
          <w:rPr>
            <w:rStyle w:val="Hyperlink"/>
            <w:noProof/>
          </w:rPr>
          <w:t>Footnotes</w:t>
        </w:r>
        <w:r w:rsidR="00B5497D">
          <w:rPr>
            <w:noProof/>
            <w:webHidden/>
          </w:rPr>
          <w:tab/>
        </w:r>
        <w:r w:rsidR="00B5497D">
          <w:rPr>
            <w:noProof/>
            <w:webHidden/>
          </w:rPr>
          <w:fldChar w:fldCharType="begin"/>
        </w:r>
        <w:r w:rsidR="00B5497D">
          <w:rPr>
            <w:noProof/>
            <w:webHidden/>
          </w:rPr>
          <w:instrText xml:space="preserve"> PAGEREF _Toc524695574 \h </w:instrText>
        </w:r>
        <w:r w:rsidR="00B5497D">
          <w:rPr>
            <w:noProof/>
            <w:webHidden/>
          </w:rPr>
        </w:r>
        <w:r w:rsidR="00B5497D">
          <w:rPr>
            <w:noProof/>
            <w:webHidden/>
          </w:rPr>
          <w:fldChar w:fldCharType="separate"/>
        </w:r>
        <w:r w:rsidR="00B5497D">
          <w:rPr>
            <w:noProof/>
            <w:webHidden/>
          </w:rPr>
          <w:t>9</w:t>
        </w:r>
        <w:r w:rsidR="00B5497D">
          <w:rPr>
            <w:noProof/>
            <w:webHidden/>
          </w:rPr>
          <w:fldChar w:fldCharType="end"/>
        </w:r>
      </w:hyperlink>
    </w:p>
    <w:p w14:paraId="56B4EEF6" w14:textId="77777777" w:rsidR="00B5497D" w:rsidRPr="00C5757D" w:rsidRDefault="00000000">
      <w:pPr>
        <w:pStyle w:val="TOC3"/>
        <w:rPr>
          <w:rFonts w:ascii="Calibri" w:hAnsi="Calibri"/>
          <w:iCs w:val="0"/>
          <w:noProof/>
          <w:sz w:val="22"/>
          <w:szCs w:val="22"/>
        </w:rPr>
      </w:pPr>
      <w:hyperlink w:anchor="_Toc524695575" w:history="1">
        <w:r w:rsidR="00B5497D" w:rsidRPr="00BB196F">
          <w:rPr>
            <w:rStyle w:val="Hyperlink"/>
            <w:noProof/>
          </w:rPr>
          <w:t>1.5.12</w:t>
        </w:r>
        <w:r w:rsidR="00B5497D" w:rsidRPr="00C5757D">
          <w:rPr>
            <w:rFonts w:ascii="Calibri" w:hAnsi="Calibri"/>
            <w:iCs w:val="0"/>
            <w:noProof/>
            <w:sz w:val="22"/>
            <w:szCs w:val="22"/>
          </w:rPr>
          <w:tab/>
        </w:r>
        <w:r w:rsidR="00B5497D" w:rsidRPr="00BB196F">
          <w:rPr>
            <w:rStyle w:val="Hyperlink"/>
            <w:noProof/>
          </w:rPr>
          <w:t>Appendices</w:t>
        </w:r>
        <w:r w:rsidR="00B5497D">
          <w:rPr>
            <w:noProof/>
            <w:webHidden/>
          </w:rPr>
          <w:tab/>
        </w:r>
        <w:r w:rsidR="00B5497D">
          <w:rPr>
            <w:noProof/>
            <w:webHidden/>
          </w:rPr>
          <w:fldChar w:fldCharType="begin"/>
        </w:r>
        <w:r w:rsidR="00B5497D">
          <w:rPr>
            <w:noProof/>
            <w:webHidden/>
          </w:rPr>
          <w:instrText xml:space="preserve"> PAGEREF _Toc524695575 \h </w:instrText>
        </w:r>
        <w:r w:rsidR="00B5497D">
          <w:rPr>
            <w:noProof/>
            <w:webHidden/>
          </w:rPr>
        </w:r>
        <w:r w:rsidR="00B5497D">
          <w:rPr>
            <w:noProof/>
            <w:webHidden/>
          </w:rPr>
          <w:fldChar w:fldCharType="separate"/>
        </w:r>
        <w:r w:rsidR="00B5497D">
          <w:rPr>
            <w:noProof/>
            <w:webHidden/>
          </w:rPr>
          <w:t>9</w:t>
        </w:r>
        <w:r w:rsidR="00B5497D">
          <w:rPr>
            <w:noProof/>
            <w:webHidden/>
          </w:rPr>
          <w:fldChar w:fldCharType="end"/>
        </w:r>
      </w:hyperlink>
    </w:p>
    <w:p w14:paraId="76404721" w14:textId="77777777" w:rsidR="00B5497D" w:rsidRPr="00C5757D" w:rsidRDefault="00000000">
      <w:pPr>
        <w:pStyle w:val="TOC3"/>
        <w:rPr>
          <w:rFonts w:ascii="Calibri" w:hAnsi="Calibri"/>
          <w:iCs w:val="0"/>
          <w:noProof/>
          <w:sz w:val="22"/>
          <w:szCs w:val="22"/>
        </w:rPr>
      </w:pPr>
      <w:hyperlink w:anchor="_Toc524695576" w:history="1">
        <w:r w:rsidR="00B5497D" w:rsidRPr="00BB196F">
          <w:rPr>
            <w:rStyle w:val="Hyperlink"/>
            <w:noProof/>
          </w:rPr>
          <w:t>1.5.13</w:t>
        </w:r>
        <w:r w:rsidR="00B5497D" w:rsidRPr="00C5757D">
          <w:rPr>
            <w:rFonts w:ascii="Calibri" w:hAnsi="Calibri"/>
            <w:iCs w:val="0"/>
            <w:noProof/>
            <w:sz w:val="22"/>
            <w:szCs w:val="22"/>
          </w:rPr>
          <w:tab/>
        </w:r>
        <w:r w:rsidR="00B5497D" w:rsidRPr="00BB196F">
          <w:rPr>
            <w:rStyle w:val="Hyperlink"/>
            <w:noProof/>
          </w:rPr>
          <w:t>Bibliographies/References</w:t>
        </w:r>
        <w:r w:rsidR="00B5497D">
          <w:rPr>
            <w:noProof/>
            <w:webHidden/>
          </w:rPr>
          <w:tab/>
        </w:r>
        <w:r w:rsidR="00B5497D">
          <w:rPr>
            <w:noProof/>
            <w:webHidden/>
          </w:rPr>
          <w:fldChar w:fldCharType="begin"/>
        </w:r>
        <w:r w:rsidR="00B5497D">
          <w:rPr>
            <w:noProof/>
            <w:webHidden/>
          </w:rPr>
          <w:instrText xml:space="preserve"> PAGEREF _Toc524695576 \h </w:instrText>
        </w:r>
        <w:r w:rsidR="00B5497D">
          <w:rPr>
            <w:noProof/>
            <w:webHidden/>
          </w:rPr>
        </w:r>
        <w:r w:rsidR="00B5497D">
          <w:rPr>
            <w:noProof/>
            <w:webHidden/>
          </w:rPr>
          <w:fldChar w:fldCharType="separate"/>
        </w:r>
        <w:r w:rsidR="00B5497D">
          <w:rPr>
            <w:noProof/>
            <w:webHidden/>
          </w:rPr>
          <w:t>10</w:t>
        </w:r>
        <w:r w:rsidR="00B5497D">
          <w:rPr>
            <w:noProof/>
            <w:webHidden/>
          </w:rPr>
          <w:fldChar w:fldCharType="end"/>
        </w:r>
      </w:hyperlink>
    </w:p>
    <w:p w14:paraId="1AF5AF2E" w14:textId="77777777" w:rsidR="00B5497D" w:rsidRPr="00C5757D" w:rsidRDefault="00000000">
      <w:pPr>
        <w:pStyle w:val="TOC1"/>
        <w:rPr>
          <w:rFonts w:ascii="Calibri" w:hAnsi="Calibri"/>
          <w:b w:val="0"/>
          <w:bCs w:val="0"/>
          <w:caps w:val="0"/>
          <w:noProof/>
          <w:sz w:val="22"/>
          <w:szCs w:val="22"/>
        </w:rPr>
      </w:pPr>
      <w:hyperlink w:anchor="_Toc524695577" w:history="1">
        <w:r w:rsidR="00B5497D" w:rsidRPr="00C5757D">
          <w:rPr>
            <w:rStyle w:val="Hyperlink"/>
            <w:noProof/>
          </w:rPr>
          <w:t>CHAPTER 2</w:t>
        </w:r>
        <w:r w:rsidR="00B5497D" w:rsidRPr="00BB196F">
          <w:rPr>
            <w:rStyle w:val="Hyperlink"/>
            <w:noProof/>
          </w:rPr>
          <w:t xml:space="preserve"> Examples of Each Style</w:t>
        </w:r>
        <w:r w:rsidR="00B5497D">
          <w:rPr>
            <w:noProof/>
            <w:webHidden/>
          </w:rPr>
          <w:tab/>
        </w:r>
        <w:r w:rsidR="00B5497D">
          <w:rPr>
            <w:noProof/>
            <w:webHidden/>
          </w:rPr>
          <w:fldChar w:fldCharType="begin"/>
        </w:r>
        <w:r w:rsidR="00B5497D">
          <w:rPr>
            <w:noProof/>
            <w:webHidden/>
          </w:rPr>
          <w:instrText xml:space="preserve"> PAGEREF _Toc524695577 \h </w:instrText>
        </w:r>
        <w:r w:rsidR="00B5497D">
          <w:rPr>
            <w:noProof/>
            <w:webHidden/>
          </w:rPr>
        </w:r>
        <w:r w:rsidR="00B5497D">
          <w:rPr>
            <w:noProof/>
            <w:webHidden/>
          </w:rPr>
          <w:fldChar w:fldCharType="separate"/>
        </w:r>
        <w:r w:rsidR="00B5497D">
          <w:rPr>
            <w:noProof/>
            <w:webHidden/>
          </w:rPr>
          <w:t>11</w:t>
        </w:r>
        <w:r w:rsidR="00B5497D">
          <w:rPr>
            <w:noProof/>
            <w:webHidden/>
          </w:rPr>
          <w:fldChar w:fldCharType="end"/>
        </w:r>
      </w:hyperlink>
    </w:p>
    <w:p w14:paraId="5E4E4AA8" w14:textId="77777777" w:rsidR="00B5497D" w:rsidRPr="00C5757D" w:rsidRDefault="00000000">
      <w:pPr>
        <w:pStyle w:val="TOC2"/>
        <w:rPr>
          <w:rFonts w:ascii="Calibri" w:hAnsi="Calibri"/>
          <w:noProof/>
          <w:sz w:val="22"/>
          <w:szCs w:val="22"/>
        </w:rPr>
      </w:pPr>
      <w:hyperlink w:anchor="_Toc524695578" w:history="1">
        <w:r w:rsidR="00B5497D" w:rsidRPr="00BB196F">
          <w:rPr>
            <w:rStyle w:val="Hyperlink"/>
            <w:noProof/>
          </w:rPr>
          <w:t>2.1</w:t>
        </w:r>
        <w:r w:rsidR="00B5497D" w:rsidRPr="00C5757D">
          <w:rPr>
            <w:rFonts w:ascii="Calibri" w:hAnsi="Calibri"/>
            <w:noProof/>
            <w:sz w:val="22"/>
            <w:szCs w:val="22"/>
          </w:rPr>
          <w:tab/>
        </w:r>
        <w:r w:rsidR="00B5497D" w:rsidRPr="00BB196F">
          <w:rPr>
            <w:rStyle w:val="Hyperlink"/>
            <w:noProof/>
          </w:rPr>
          <w:t>Heading 2</w:t>
        </w:r>
        <w:r w:rsidR="00B5497D">
          <w:rPr>
            <w:noProof/>
            <w:webHidden/>
          </w:rPr>
          <w:tab/>
        </w:r>
        <w:r w:rsidR="00B5497D">
          <w:rPr>
            <w:noProof/>
            <w:webHidden/>
          </w:rPr>
          <w:fldChar w:fldCharType="begin"/>
        </w:r>
        <w:r w:rsidR="00B5497D">
          <w:rPr>
            <w:noProof/>
            <w:webHidden/>
          </w:rPr>
          <w:instrText xml:space="preserve"> PAGEREF _Toc524695578 \h </w:instrText>
        </w:r>
        <w:r w:rsidR="00B5497D">
          <w:rPr>
            <w:noProof/>
            <w:webHidden/>
          </w:rPr>
        </w:r>
        <w:r w:rsidR="00B5497D">
          <w:rPr>
            <w:noProof/>
            <w:webHidden/>
          </w:rPr>
          <w:fldChar w:fldCharType="separate"/>
        </w:r>
        <w:r w:rsidR="00B5497D">
          <w:rPr>
            <w:noProof/>
            <w:webHidden/>
          </w:rPr>
          <w:t>11</w:t>
        </w:r>
        <w:r w:rsidR="00B5497D">
          <w:rPr>
            <w:noProof/>
            <w:webHidden/>
          </w:rPr>
          <w:fldChar w:fldCharType="end"/>
        </w:r>
      </w:hyperlink>
    </w:p>
    <w:p w14:paraId="7C92EBCA" w14:textId="77777777" w:rsidR="00B5497D" w:rsidRPr="00C5757D" w:rsidRDefault="00000000">
      <w:pPr>
        <w:pStyle w:val="TOC3"/>
        <w:rPr>
          <w:rFonts w:ascii="Calibri" w:hAnsi="Calibri"/>
          <w:iCs w:val="0"/>
          <w:noProof/>
          <w:sz w:val="22"/>
          <w:szCs w:val="22"/>
        </w:rPr>
      </w:pPr>
      <w:hyperlink w:anchor="_Toc524695579" w:history="1">
        <w:r w:rsidR="00B5497D" w:rsidRPr="00BB196F">
          <w:rPr>
            <w:rStyle w:val="Hyperlink"/>
            <w:noProof/>
          </w:rPr>
          <w:t>2.1.1</w:t>
        </w:r>
        <w:r w:rsidR="00B5497D" w:rsidRPr="00C5757D">
          <w:rPr>
            <w:rFonts w:ascii="Calibri" w:hAnsi="Calibri"/>
            <w:iCs w:val="0"/>
            <w:noProof/>
            <w:sz w:val="22"/>
            <w:szCs w:val="22"/>
          </w:rPr>
          <w:tab/>
        </w:r>
        <w:r w:rsidR="00B5497D" w:rsidRPr="00BB196F">
          <w:rPr>
            <w:rStyle w:val="Hyperlink"/>
            <w:noProof/>
          </w:rPr>
          <w:t>Heading 3</w:t>
        </w:r>
        <w:r w:rsidR="00B5497D">
          <w:rPr>
            <w:noProof/>
            <w:webHidden/>
          </w:rPr>
          <w:tab/>
        </w:r>
        <w:r w:rsidR="00B5497D">
          <w:rPr>
            <w:noProof/>
            <w:webHidden/>
          </w:rPr>
          <w:fldChar w:fldCharType="begin"/>
        </w:r>
        <w:r w:rsidR="00B5497D">
          <w:rPr>
            <w:noProof/>
            <w:webHidden/>
          </w:rPr>
          <w:instrText xml:space="preserve"> PAGEREF _Toc524695579 \h </w:instrText>
        </w:r>
        <w:r w:rsidR="00B5497D">
          <w:rPr>
            <w:noProof/>
            <w:webHidden/>
          </w:rPr>
        </w:r>
        <w:r w:rsidR="00B5497D">
          <w:rPr>
            <w:noProof/>
            <w:webHidden/>
          </w:rPr>
          <w:fldChar w:fldCharType="separate"/>
        </w:r>
        <w:r w:rsidR="00B5497D">
          <w:rPr>
            <w:noProof/>
            <w:webHidden/>
          </w:rPr>
          <w:t>11</w:t>
        </w:r>
        <w:r w:rsidR="00B5497D">
          <w:rPr>
            <w:noProof/>
            <w:webHidden/>
          </w:rPr>
          <w:fldChar w:fldCharType="end"/>
        </w:r>
      </w:hyperlink>
    </w:p>
    <w:p w14:paraId="2B6C9FA4" w14:textId="77777777" w:rsidR="00B5497D" w:rsidRPr="00C5757D" w:rsidRDefault="00000000">
      <w:pPr>
        <w:pStyle w:val="TOC2"/>
        <w:rPr>
          <w:rFonts w:ascii="Calibri" w:hAnsi="Calibri"/>
          <w:noProof/>
          <w:sz w:val="22"/>
          <w:szCs w:val="22"/>
        </w:rPr>
      </w:pPr>
      <w:hyperlink w:anchor="_Toc524695580" w:history="1">
        <w:r w:rsidR="00B5497D" w:rsidRPr="00BB196F">
          <w:rPr>
            <w:rStyle w:val="Hyperlink"/>
            <w:noProof/>
          </w:rPr>
          <w:t>2.2</w:t>
        </w:r>
        <w:r w:rsidR="00B5497D" w:rsidRPr="00C5757D">
          <w:rPr>
            <w:rFonts w:ascii="Calibri" w:hAnsi="Calibri"/>
            <w:noProof/>
            <w:sz w:val="22"/>
            <w:szCs w:val="22"/>
          </w:rPr>
          <w:tab/>
        </w:r>
        <w:r w:rsidR="00B5497D" w:rsidRPr="00BB196F">
          <w:rPr>
            <w:rStyle w:val="Hyperlink"/>
            <w:noProof/>
          </w:rPr>
          <w:t>Font Styles</w:t>
        </w:r>
        <w:r w:rsidR="00B5497D">
          <w:rPr>
            <w:noProof/>
            <w:webHidden/>
          </w:rPr>
          <w:tab/>
        </w:r>
        <w:r w:rsidR="00B5497D">
          <w:rPr>
            <w:noProof/>
            <w:webHidden/>
          </w:rPr>
          <w:fldChar w:fldCharType="begin"/>
        </w:r>
        <w:r w:rsidR="00B5497D">
          <w:rPr>
            <w:noProof/>
            <w:webHidden/>
          </w:rPr>
          <w:instrText xml:space="preserve"> PAGEREF _Toc524695580 \h </w:instrText>
        </w:r>
        <w:r w:rsidR="00B5497D">
          <w:rPr>
            <w:noProof/>
            <w:webHidden/>
          </w:rPr>
        </w:r>
        <w:r w:rsidR="00B5497D">
          <w:rPr>
            <w:noProof/>
            <w:webHidden/>
          </w:rPr>
          <w:fldChar w:fldCharType="separate"/>
        </w:r>
        <w:r w:rsidR="00B5497D">
          <w:rPr>
            <w:noProof/>
            <w:webHidden/>
          </w:rPr>
          <w:t>11</w:t>
        </w:r>
        <w:r w:rsidR="00B5497D">
          <w:rPr>
            <w:noProof/>
            <w:webHidden/>
          </w:rPr>
          <w:fldChar w:fldCharType="end"/>
        </w:r>
      </w:hyperlink>
    </w:p>
    <w:p w14:paraId="013528C7" w14:textId="77777777" w:rsidR="00B5497D" w:rsidRPr="00C5757D" w:rsidRDefault="00000000">
      <w:pPr>
        <w:pStyle w:val="TOC2"/>
        <w:rPr>
          <w:rFonts w:ascii="Calibri" w:hAnsi="Calibri"/>
          <w:noProof/>
          <w:sz w:val="22"/>
          <w:szCs w:val="22"/>
        </w:rPr>
      </w:pPr>
      <w:hyperlink w:anchor="_Toc524695581" w:history="1">
        <w:r w:rsidR="00B5497D" w:rsidRPr="00BB196F">
          <w:rPr>
            <w:rStyle w:val="Hyperlink"/>
            <w:noProof/>
          </w:rPr>
          <w:t>2.3</w:t>
        </w:r>
        <w:r w:rsidR="00B5497D" w:rsidRPr="00C5757D">
          <w:rPr>
            <w:rFonts w:ascii="Calibri" w:hAnsi="Calibri"/>
            <w:noProof/>
            <w:sz w:val="22"/>
            <w:szCs w:val="22"/>
          </w:rPr>
          <w:tab/>
        </w:r>
        <w:r w:rsidR="00B5497D" w:rsidRPr="00BB196F">
          <w:rPr>
            <w:rStyle w:val="Hyperlink"/>
            <w:noProof/>
          </w:rPr>
          <w:t>Margins</w:t>
        </w:r>
        <w:r w:rsidR="00B5497D">
          <w:rPr>
            <w:noProof/>
            <w:webHidden/>
          </w:rPr>
          <w:tab/>
        </w:r>
        <w:r w:rsidR="00B5497D">
          <w:rPr>
            <w:noProof/>
            <w:webHidden/>
          </w:rPr>
          <w:fldChar w:fldCharType="begin"/>
        </w:r>
        <w:r w:rsidR="00B5497D">
          <w:rPr>
            <w:noProof/>
            <w:webHidden/>
          </w:rPr>
          <w:instrText xml:space="preserve"> PAGEREF _Toc524695581 \h </w:instrText>
        </w:r>
        <w:r w:rsidR="00B5497D">
          <w:rPr>
            <w:noProof/>
            <w:webHidden/>
          </w:rPr>
        </w:r>
        <w:r w:rsidR="00B5497D">
          <w:rPr>
            <w:noProof/>
            <w:webHidden/>
          </w:rPr>
          <w:fldChar w:fldCharType="separate"/>
        </w:r>
        <w:r w:rsidR="00B5497D">
          <w:rPr>
            <w:noProof/>
            <w:webHidden/>
          </w:rPr>
          <w:t>12</w:t>
        </w:r>
        <w:r w:rsidR="00B5497D">
          <w:rPr>
            <w:noProof/>
            <w:webHidden/>
          </w:rPr>
          <w:fldChar w:fldCharType="end"/>
        </w:r>
      </w:hyperlink>
    </w:p>
    <w:p w14:paraId="6F6A17BB" w14:textId="77777777" w:rsidR="00B5497D" w:rsidRPr="00C5757D" w:rsidRDefault="00000000">
      <w:pPr>
        <w:pStyle w:val="TOC2"/>
        <w:rPr>
          <w:rFonts w:ascii="Calibri" w:hAnsi="Calibri"/>
          <w:noProof/>
          <w:sz w:val="22"/>
          <w:szCs w:val="22"/>
        </w:rPr>
      </w:pPr>
      <w:hyperlink w:anchor="_Toc524695582" w:history="1">
        <w:r w:rsidR="00B5497D" w:rsidRPr="00BB196F">
          <w:rPr>
            <w:rStyle w:val="Hyperlink"/>
            <w:noProof/>
          </w:rPr>
          <w:t>2.4</w:t>
        </w:r>
        <w:r w:rsidR="00B5497D" w:rsidRPr="00C5757D">
          <w:rPr>
            <w:rFonts w:ascii="Calibri" w:hAnsi="Calibri"/>
            <w:noProof/>
            <w:sz w:val="22"/>
            <w:szCs w:val="22"/>
          </w:rPr>
          <w:tab/>
        </w:r>
        <w:r w:rsidR="00B5497D" w:rsidRPr="00BB196F">
          <w:rPr>
            <w:rStyle w:val="Hyperlink"/>
            <w:noProof/>
          </w:rPr>
          <w:t>Spacing</w:t>
        </w:r>
        <w:r w:rsidR="00B5497D">
          <w:rPr>
            <w:noProof/>
            <w:webHidden/>
          </w:rPr>
          <w:tab/>
        </w:r>
        <w:r w:rsidR="00B5497D">
          <w:rPr>
            <w:noProof/>
            <w:webHidden/>
          </w:rPr>
          <w:fldChar w:fldCharType="begin"/>
        </w:r>
        <w:r w:rsidR="00B5497D">
          <w:rPr>
            <w:noProof/>
            <w:webHidden/>
          </w:rPr>
          <w:instrText xml:space="preserve"> PAGEREF _Toc524695582 \h </w:instrText>
        </w:r>
        <w:r w:rsidR="00B5497D">
          <w:rPr>
            <w:noProof/>
            <w:webHidden/>
          </w:rPr>
        </w:r>
        <w:r w:rsidR="00B5497D">
          <w:rPr>
            <w:noProof/>
            <w:webHidden/>
          </w:rPr>
          <w:fldChar w:fldCharType="separate"/>
        </w:r>
        <w:r w:rsidR="00B5497D">
          <w:rPr>
            <w:noProof/>
            <w:webHidden/>
          </w:rPr>
          <w:t>12</w:t>
        </w:r>
        <w:r w:rsidR="00B5497D">
          <w:rPr>
            <w:noProof/>
            <w:webHidden/>
          </w:rPr>
          <w:fldChar w:fldCharType="end"/>
        </w:r>
      </w:hyperlink>
    </w:p>
    <w:p w14:paraId="541D5F0A" w14:textId="77777777" w:rsidR="00B5497D" w:rsidRPr="00C5757D" w:rsidRDefault="00000000">
      <w:pPr>
        <w:pStyle w:val="TOC2"/>
        <w:rPr>
          <w:rFonts w:ascii="Calibri" w:hAnsi="Calibri"/>
          <w:noProof/>
          <w:sz w:val="22"/>
          <w:szCs w:val="22"/>
        </w:rPr>
      </w:pPr>
      <w:hyperlink w:anchor="_Toc524695583" w:history="1">
        <w:r w:rsidR="00B5497D" w:rsidRPr="00BB196F">
          <w:rPr>
            <w:rStyle w:val="Hyperlink"/>
            <w:noProof/>
          </w:rPr>
          <w:t>2.5</w:t>
        </w:r>
        <w:r w:rsidR="00B5497D" w:rsidRPr="00C5757D">
          <w:rPr>
            <w:rFonts w:ascii="Calibri" w:hAnsi="Calibri"/>
            <w:noProof/>
            <w:sz w:val="22"/>
            <w:szCs w:val="22"/>
          </w:rPr>
          <w:tab/>
        </w:r>
        <w:r w:rsidR="00B5497D" w:rsidRPr="00BB196F">
          <w:rPr>
            <w:rStyle w:val="Hyperlink"/>
            <w:noProof/>
          </w:rPr>
          <w:t>Pagination</w:t>
        </w:r>
        <w:r w:rsidR="00B5497D">
          <w:rPr>
            <w:noProof/>
            <w:webHidden/>
          </w:rPr>
          <w:tab/>
        </w:r>
        <w:r w:rsidR="00B5497D">
          <w:rPr>
            <w:noProof/>
            <w:webHidden/>
          </w:rPr>
          <w:fldChar w:fldCharType="begin"/>
        </w:r>
        <w:r w:rsidR="00B5497D">
          <w:rPr>
            <w:noProof/>
            <w:webHidden/>
          </w:rPr>
          <w:instrText xml:space="preserve"> PAGEREF _Toc524695583 \h </w:instrText>
        </w:r>
        <w:r w:rsidR="00B5497D">
          <w:rPr>
            <w:noProof/>
            <w:webHidden/>
          </w:rPr>
        </w:r>
        <w:r w:rsidR="00B5497D">
          <w:rPr>
            <w:noProof/>
            <w:webHidden/>
          </w:rPr>
          <w:fldChar w:fldCharType="separate"/>
        </w:r>
        <w:r w:rsidR="00B5497D">
          <w:rPr>
            <w:noProof/>
            <w:webHidden/>
          </w:rPr>
          <w:t>12</w:t>
        </w:r>
        <w:r w:rsidR="00B5497D">
          <w:rPr>
            <w:noProof/>
            <w:webHidden/>
          </w:rPr>
          <w:fldChar w:fldCharType="end"/>
        </w:r>
      </w:hyperlink>
    </w:p>
    <w:p w14:paraId="05D3DCA0" w14:textId="77777777" w:rsidR="00B5497D" w:rsidRPr="00C5757D" w:rsidRDefault="00000000">
      <w:pPr>
        <w:pStyle w:val="TOC2"/>
        <w:rPr>
          <w:rFonts w:ascii="Calibri" w:hAnsi="Calibri"/>
          <w:noProof/>
          <w:sz w:val="22"/>
          <w:szCs w:val="22"/>
        </w:rPr>
      </w:pPr>
      <w:hyperlink w:anchor="_Toc524695584" w:history="1">
        <w:r w:rsidR="00B5497D" w:rsidRPr="00BB196F">
          <w:rPr>
            <w:rStyle w:val="Hyperlink"/>
            <w:noProof/>
          </w:rPr>
          <w:t>2.6</w:t>
        </w:r>
        <w:r w:rsidR="00B5497D" w:rsidRPr="00C5757D">
          <w:rPr>
            <w:rFonts w:ascii="Calibri" w:hAnsi="Calibri"/>
            <w:noProof/>
            <w:sz w:val="22"/>
            <w:szCs w:val="22"/>
          </w:rPr>
          <w:tab/>
        </w:r>
        <w:r w:rsidR="00B5497D" w:rsidRPr="00BB196F">
          <w:rPr>
            <w:rStyle w:val="Hyperlink"/>
            <w:noProof/>
          </w:rPr>
          <w:t>Figures</w:t>
        </w:r>
        <w:r w:rsidR="00B5497D">
          <w:rPr>
            <w:noProof/>
            <w:webHidden/>
          </w:rPr>
          <w:tab/>
        </w:r>
        <w:r w:rsidR="00B5497D">
          <w:rPr>
            <w:noProof/>
            <w:webHidden/>
          </w:rPr>
          <w:fldChar w:fldCharType="begin"/>
        </w:r>
        <w:r w:rsidR="00B5497D">
          <w:rPr>
            <w:noProof/>
            <w:webHidden/>
          </w:rPr>
          <w:instrText xml:space="preserve"> PAGEREF _Toc524695584 \h </w:instrText>
        </w:r>
        <w:r w:rsidR="00B5497D">
          <w:rPr>
            <w:noProof/>
            <w:webHidden/>
          </w:rPr>
        </w:r>
        <w:r w:rsidR="00B5497D">
          <w:rPr>
            <w:noProof/>
            <w:webHidden/>
          </w:rPr>
          <w:fldChar w:fldCharType="separate"/>
        </w:r>
        <w:r w:rsidR="00B5497D">
          <w:rPr>
            <w:noProof/>
            <w:webHidden/>
          </w:rPr>
          <w:t>12</w:t>
        </w:r>
        <w:r w:rsidR="00B5497D">
          <w:rPr>
            <w:noProof/>
            <w:webHidden/>
          </w:rPr>
          <w:fldChar w:fldCharType="end"/>
        </w:r>
      </w:hyperlink>
    </w:p>
    <w:p w14:paraId="2BC39F5F" w14:textId="77777777" w:rsidR="00B5497D" w:rsidRPr="00C5757D" w:rsidRDefault="00000000">
      <w:pPr>
        <w:pStyle w:val="TOC2"/>
        <w:rPr>
          <w:rFonts w:ascii="Calibri" w:hAnsi="Calibri"/>
          <w:noProof/>
          <w:sz w:val="22"/>
          <w:szCs w:val="22"/>
        </w:rPr>
      </w:pPr>
      <w:hyperlink w:anchor="_Toc524695585" w:history="1">
        <w:r w:rsidR="00B5497D" w:rsidRPr="00BB196F">
          <w:rPr>
            <w:rStyle w:val="Hyperlink"/>
            <w:noProof/>
          </w:rPr>
          <w:t>2.7</w:t>
        </w:r>
        <w:r w:rsidR="00B5497D" w:rsidRPr="00C5757D">
          <w:rPr>
            <w:rFonts w:ascii="Calibri" w:hAnsi="Calibri"/>
            <w:noProof/>
            <w:sz w:val="22"/>
            <w:szCs w:val="22"/>
          </w:rPr>
          <w:tab/>
        </w:r>
        <w:r w:rsidR="00B5497D" w:rsidRPr="00BB196F">
          <w:rPr>
            <w:rStyle w:val="Hyperlink"/>
            <w:noProof/>
          </w:rPr>
          <w:t>Tables</w:t>
        </w:r>
        <w:r w:rsidR="00B5497D">
          <w:rPr>
            <w:noProof/>
            <w:webHidden/>
          </w:rPr>
          <w:tab/>
        </w:r>
        <w:r w:rsidR="00B5497D">
          <w:rPr>
            <w:noProof/>
            <w:webHidden/>
          </w:rPr>
          <w:fldChar w:fldCharType="begin"/>
        </w:r>
        <w:r w:rsidR="00B5497D">
          <w:rPr>
            <w:noProof/>
            <w:webHidden/>
          </w:rPr>
          <w:instrText xml:space="preserve"> PAGEREF _Toc524695585 \h </w:instrText>
        </w:r>
        <w:r w:rsidR="00B5497D">
          <w:rPr>
            <w:noProof/>
            <w:webHidden/>
          </w:rPr>
        </w:r>
        <w:r w:rsidR="00B5497D">
          <w:rPr>
            <w:noProof/>
            <w:webHidden/>
          </w:rPr>
          <w:fldChar w:fldCharType="separate"/>
        </w:r>
        <w:r w:rsidR="00B5497D">
          <w:rPr>
            <w:noProof/>
            <w:webHidden/>
          </w:rPr>
          <w:t>15</w:t>
        </w:r>
        <w:r w:rsidR="00B5497D">
          <w:rPr>
            <w:noProof/>
            <w:webHidden/>
          </w:rPr>
          <w:fldChar w:fldCharType="end"/>
        </w:r>
      </w:hyperlink>
    </w:p>
    <w:p w14:paraId="0AC5D0AA" w14:textId="77777777" w:rsidR="00B5497D" w:rsidRPr="00C5757D" w:rsidRDefault="00000000">
      <w:pPr>
        <w:pStyle w:val="TOC2"/>
        <w:rPr>
          <w:rFonts w:ascii="Calibri" w:hAnsi="Calibri"/>
          <w:noProof/>
          <w:sz w:val="22"/>
          <w:szCs w:val="22"/>
        </w:rPr>
      </w:pPr>
      <w:hyperlink w:anchor="_Toc524695586" w:history="1">
        <w:r w:rsidR="00B5497D" w:rsidRPr="00BB196F">
          <w:rPr>
            <w:rStyle w:val="Hyperlink"/>
            <w:noProof/>
          </w:rPr>
          <w:t>2.8</w:t>
        </w:r>
        <w:r w:rsidR="00B5497D" w:rsidRPr="00C5757D">
          <w:rPr>
            <w:rFonts w:ascii="Calibri" w:hAnsi="Calibri"/>
            <w:noProof/>
            <w:sz w:val="22"/>
            <w:szCs w:val="22"/>
          </w:rPr>
          <w:tab/>
        </w:r>
        <w:r w:rsidR="00B5497D" w:rsidRPr="00BB196F">
          <w:rPr>
            <w:rStyle w:val="Hyperlink"/>
            <w:noProof/>
          </w:rPr>
          <w:t>Footnotes</w:t>
        </w:r>
        <w:r w:rsidR="00B5497D">
          <w:rPr>
            <w:noProof/>
            <w:webHidden/>
          </w:rPr>
          <w:tab/>
        </w:r>
        <w:r w:rsidR="00B5497D">
          <w:rPr>
            <w:noProof/>
            <w:webHidden/>
          </w:rPr>
          <w:fldChar w:fldCharType="begin"/>
        </w:r>
        <w:r w:rsidR="00B5497D">
          <w:rPr>
            <w:noProof/>
            <w:webHidden/>
          </w:rPr>
          <w:instrText xml:space="preserve"> PAGEREF _Toc524695586 \h </w:instrText>
        </w:r>
        <w:r w:rsidR="00B5497D">
          <w:rPr>
            <w:noProof/>
            <w:webHidden/>
          </w:rPr>
        </w:r>
        <w:r w:rsidR="00B5497D">
          <w:rPr>
            <w:noProof/>
            <w:webHidden/>
          </w:rPr>
          <w:fldChar w:fldCharType="separate"/>
        </w:r>
        <w:r w:rsidR="00B5497D">
          <w:rPr>
            <w:noProof/>
            <w:webHidden/>
          </w:rPr>
          <w:t>16</w:t>
        </w:r>
        <w:r w:rsidR="00B5497D">
          <w:rPr>
            <w:noProof/>
            <w:webHidden/>
          </w:rPr>
          <w:fldChar w:fldCharType="end"/>
        </w:r>
      </w:hyperlink>
    </w:p>
    <w:p w14:paraId="61E2B25E" w14:textId="77777777" w:rsidR="00B5497D" w:rsidRPr="00C5757D" w:rsidRDefault="00000000">
      <w:pPr>
        <w:pStyle w:val="TOC2"/>
        <w:rPr>
          <w:rFonts w:ascii="Calibri" w:hAnsi="Calibri"/>
          <w:noProof/>
          <w:sz w:val="22"/>
          <w:szCs w:val="22"/>
        </w:rPr>
      </w:pPr>
      <w:hyperlink w:anchor="_Toc524695587" w:history="1">
        <w:r w:rsidR="00B5497D" w:rsidRPr="00BB196F">
          <w:rPr>
            <w:rStyle w:val="Hyperlink"/>
            <w:noProof/>
          </w:rPr>
          <w:t>2.9</w:t>
        </w:r>
        <w:r w:rsidR="00B5497D" w:rsidRPr="00C5757D">
          <w:rPr>
            <w:rFonts w:ascii="Calibri" w:hAnsi="Calibri"/>
            <w:noProof/>
            <w:sz w:val="22"/>
            <w:szCs w:val="22"/>
          </w:rPr>
          <w:tab/>
        </w:r>
        <w:r w:rsidR="00B5497D" w:rsidRPr="00BB196F">
          <w:rPr>
            <w:rStyle w:val="Hyperlink"/>
            <w:noProof/>
          </w:rPr>
          <w:t>Appendices</w:t>
        </w:r>
        <w:r w:rsidR="00B5497D">
          <w:rPr>
            <w:noProof/>
            <w:webHidden/>
          </w:rPr>
          <w:tab/>
        </w:r>
        <w:r w:rsidR="00B5497D">
          <w:rPr>
            <w:noProof/>
            <w:webHidden/>
          </w:rPr>
          <w:fldChar w:fldCharType="begin"/>
        </w:r>
        <w:r w:rsidR="00B5497D">
          <w:rPr>
            <w:noProof/>
            <w:webHidden/>
          </w:rPr>
          <w:instrText xml:space="preserve"> PAGEREF _Toc524695587 \h </w:instrText>
        </w:r>
        <w:r w:rsidR="00B5497D">
          <w:rPr>
            <w:noProof/>
            <w:webHidden/>
          </w:rPr>
        </w:r>
        <w:r w:rsidR="00B5497D">
          <w:rPr>
            <w:noProof/>
            <w:webHidden/>
          </w:rPr>
          <w:fldChar w:fldCharType="separate"/>
        </w:r>
        <w:r w:rsidR="00B5497D">
          <w:rPr>
            <w:noProof/>
            <w:webHidden/>
          </w:rPr>
          <w:t>16</w:t>
        </w:r>
        <w:r w:rsidR="00B5497D">
          <w:rPr>
            <w:noProof/>
            <w:webHidden/>
          </w:rPr>
          <w:fldChar w:fldCharType="end"/>
        </w:r>
      </w:hyperlink>
    </w:p>
    <w:p w14:paraId="50E1AB38" w14:textId="77777777" w:rsidR="00B5497D" w:rsidRPr="00C5757D" w:rsidRDefault="00000000">
      <w:pPr>
        <w:pStyle w:val="TOC2"/>
        <w:rPr>
          <w:rFonts w:ascii="Calibri" w:hAnsi="Calibri"/>
          <w:noProof/>
          <w:sz w:val="22"/>
          <w:szCs w:val="22"/>
        </w:rPr>
      </w:pPr>
      <w:hyperlink w:anchor="_Toc524695588" w:history="1">
        <w:r w:rsidR="00B5497D" w:rsidRPr="00BB196F">
          <w:rPr>
            <w:rStyle w:val="Hyperlink"/>
            <w:noProof/>
          </w:rPr>
          <w:t>2.10</w:t>
        </w:r>
        <w:r w:rsidR="00B5497D" w:rsidRPr="00C5757D">
          <w:rPr>
            <w:rFonts w:ascii="Calibri" w:hAnsi="Calibri"/>
            <w:noProof/>
            <w:sz w:val="22"/>
            <w:szCs w:val="22"/>
          </w:rPr>
          <w:tab/>
        </w:r>
        <w:r w:rsidR="00B5497D" w:rsidRPr="00BB196F">
          <w:rPr>
            <w:rStyle w:val="Hyperlink"/>
            <w:noProof/>
          </w:rPr>
          <w:t>Bibliographies/References</w:t>
        </w:r>
        <w:r w:rsidR="00B5497D">
          <w:rPr>
            <w:noProof/>
            <w:webHidden/>
          </w:rPr>
          <w:tab/>
        </w:r>
        <w:r w:rsidR="00B5497D">
          <w:rPr>
            <w:noProof/>
            <w:webHidden/>
          </w:rPr>
          <w:fldChar w:fldCharType="begin"/>
        </w:r>
        <w:r w:rsidR="00B5497D">
          <w:rPr>
            <w:noProof/>
            <w:webHidden/>
          </w:rPr>
          <w:instrText xml:space="preserve"> PAGEREF _Toc524695588 \h </w:instrText>
        </w:r>
        <w:r w:rsidR="00B5497D">
          <w:rPr>
            <w:noProof/>
            <w:webHidden/>
          </w:rPr>
        </w:r>
        <w:r w:rsidR="00B5497D">
          <w:rPr>
            <w:noProof/>
            <w:webHidden/>
          </w:rPr>
          <w:fldChar w:fldCharType="separate"/>
        </w:r>
        <w:r w:rsidR="00B5497D">
          <w:rPr>
            <w:noProof/>
            <w:webHidden/>
          </w:rPr>
          <w:t>17</w:t>
        </w:r>
        <w:r w:rsidR="00B5497D">
          <w:rPr>
            <w:noProof/>
            <w:webHidden/>
          </w:rPr>
          <w:fldChar w:fldCharType="end"/>
        </w:r>
      </w:hyperlink>
    </w:p>
    <w:p w14:paraId="7C7272D5" w14:textId="77777777" w:rsidR="00B5497D" w:rsidRPr="00C5757D" w:rsidRDefault="00000000">
      <w:pPr>
        <w:pStyle w:val="TOC2"/>
        <w:rPr>
          <w:rFonts w:ascii="Calibri" w:hAnsi="Calibri"/>
          <w:noProof/>
          <w:sz w:val="22"/>
          <w:szCs w:val="22"/>
        </w:rPr>
      </w:pPr>
      <w:hyperlink w:anchor="_Toc524695589" w:history="1">
        <w:r w:rsidR="00B5497D" w:rsidRPr="00BB196F">
          <w:rPr>
            <w:rStyle w:val="Hyperlink"/>
            <w:noProof/>
          </w:rPr>
          <w:t>2.11</w:t>
        </w:r>
        <w:r w:rsidR="00B5497D" w:rsidRPr="00C5757D">
          <w:rPr>
            <w:rFonts w:ascii="Calibri" w:hAnsi="Calibri"/>
            <w:noProof/>
            <w:sz w:val="22"/>
            <w:szCs w:val="22"/>
          </w:rPr>
          <w:tab/>
        </w:r>
        <w:r w:rsidR="00B5497D" w:rsidRPr="00BB196F">
          <w:rPr>
            <w:rStyle w:val="Hyperlink"/>
            <w:noProof/>
          </w:rPr>
          <w:t>Summary</w:t>
        </w:r>
        <w:r w:rsidR="00B5497D">
          <w:rPr>
            <w:noProof/>
            <w:webHidden/>
          </w:rPr>
          <w:tab/>
        </w:r>
        <w:r w:rsidR="00B5497D">
          <w:rPr>
            <w:noProof/>
            <w:webHidden/>
          </w:rPr>
          <w:fldChar w:fldCharType="begin"/>
        </w:r>
        <w:r w:rsidR="00B5497D">
          <w:rPr>
            <w:noProof/>
            <w:webHidden/>
          </w:rPr>
          <w:instrText xml:space="preserve"> PAGEREF _Toc524695589 \h </w:instrText>
        </w:r>
        <w:r w:rsidR="00B5497D">
          <w:rPr>
            <w:noProof/>
            <w:webHidden/>
          </w:rPr>
        </w:r>
        <w:r w:rsidR="00B5497D">
          <w:rPr>
            <w:noProof/>
            <w:webHidden/>
          </w:rPr>
          <w:fldChar w:fldCharType="separate"/>
        </w:r>
        <w:r w:rsidR="00B5497D">
          <w:rPr>
            <w:noProof/>
            <w:webHidden/>
          </w:rPr>
          <w:t>17</w:t>
        </w:r>
        <w:r w:rsidR="00B5497D">
          <w:rPr>
            <w:noProof/>
            <w:webHidden/>
          </w:rPr>
          <w:fldChar w:fldCharType="end"/>
        </w:r>
      </w:hyperlink>
    </w:p>
    <w:p w14:paraId="4DAC605F" w14:textId="77777777" w:rsidR="00B5497D" w:rsidRPr="00C5757D" w:rsidRDefault="00000000">
      <w:pPr>
        <w:pStyle w:val="TOC1"/>
        <w:rPr>
          <w:rFonts w:ascii="Calibri" w:hAnsi="Calibri"/>
          <w:b w:val="0"/>
          <w:bCs w:val="0"/>
          <w:caps w:val="0"/>
          <w:noProof/>
          <w:sz w:val="22"/>
          <w:szCs w:val="22"/>
        </w:rPr>
      </w:pPr>
      <w:hyperlink w:anchor="_Toc524695590" w:history="1">
        <w:r w:rsidR="00B5497D" w:rsidRPr="00C5757D">
          <w:rPr>
            <w:rStyle w:val="Hyperlink"/>
            <w:noProof/>
          </w:rPr>
          <w:t>CHAPTER 3</w:t>
        </w:r>
        <w:r w:rsidR="00B5497D" w:rsidRPr="00BB196F">
          <w:rPr>
            <w:rStyle w:val="Hyperlink"/>
            <w:noProof/>
          </w:rPr>
          <w:t xml:space="preserve"> Conclusions</w:t>
        </w:r>
        <w:r w:rsidR="00B5497D">
          <w:rPr>
            <w:noProof/>
            <w:webHidden/>
          </w:rPr>
          <w:tab/>
        </w:r>
        <w:r w:rsidR="00B5497D">
          <w:rPr>
            <w:noProof/>
            <w:webHidden/>
          </w:rPr>
          <w:fldChar w:fldCharType="begin"/>
        </w:r>
        <w:r w:rsidR="00B5497D">
          <w:rPr>
            <w:noProof/>
            <w:webHidden/>
          </w:rPr>
          <w:instrText xml:space="preserve"> PAGEREF _Toc524695590 \h </w:instrText>
        </w:r>
        <w:r w:rsidR="00B5497D">
          <w:rPr>
            <w:noProof/>
            <w:webHidden/>
          </w:rPr>
        </w:r>
        <w:r w:rsidR="00B5497D">
          <w:rPr>
            <w:noProof/>
            <w:webHidden/>
          </w:rPr>
          <w:fldChar w:fldCharType="separate"/>
        </w:r>
        <w:r w:rsidR="00B5497D">
          <w:rPr>
            <w:noProof/>
            <w:webHidden/>
          </w:rPr>
          <w:t>18</w:t>
        </w:r>
        <w:r w:rsidR="00B5497D">
          <w:rPr>
            <w:noProof/>
            <w:webHidden/>
          </w:rPr>
          <w:fldChar w:fldCharType="end"/>
        </w:r>
      </w:hyperlink>
    </w:p>
    <w:p w14:paraId="68F9F440" w14:textId="77777777" w:rsidR="00B5497D" w:rsidRPr="00C5757D" w:rsidRDefault="00000000">
      <w:pPr>
        <w:pStyle w:val="TOC1"/>
        <w:rPr>
          <w:rFonts w:ascii="Calibri" w:hAnsi="Calibri"/>
          <w:b w:val="0"/>
          <w:bCs w:val="0"/>
          <w:caps w:val="0"/>
          <w:noProof/>
          <w:sz w:val="22"/>
          <w:szCs w:val="22"/>
        </w:rPr>
      </w:pPr>
      <w:hyperlink w:anchor="_Toc524695591" w:history="1">
        <w:r w:rsidR="00B5497D" w:rsidRPr="00BB196F">
          <w:rPr>
            <w:rStyle w:val="Hyperlink"/>
            <w:noProof/>
          </w:rPr>
          <w:t>APPENDIX A Example of an Appendix</w:t>
        </w:r>
        <w:r w:rsidR="00B5497D">
          <w:rPr>
            <w:noProof/>
            <w:webHidden/>
          </w:rPr>
          <w:tab/>
        </w:r>
        <w:r w:rsidR="00B5497D">
          <w:rPr>
            <w:noProof/>
            <w:webHidden/>
          </w:rPr>
          <w:fldChar w:fldCharType="begin"/>
        </w:r>
        <w:r w:rsidR="00B5497D">
          <w:rPr>
            <w:noProof/>
            <w:webHidden/>
          </w:rPr>
          <w:instrText xml:space="preserve"> PAGEREF _Toc524695591 \h </w:instrText>
        </w:r>
        <w:r w:rsidR="00B5497D">
          <w:rPr>
            <w:noProof/>
            <w:webHidden/>
          </w:rPr>
        </w:r>
        <w:r w:rsidR="00B5497D">
          <w:rPr>
            <w:noProof/>
            <w:webHidden/>
          </w:rPr>
          <w:fldChar w:fldCharType="separate"/>
        </w:r>
        <w:r w:rsidR="00B5497D">
          <w:rPr>
            <w:noProof/>
            <w:webHidden/>
          </w:rPr>
          <w:t>19</w:t>
        </w:r>
        <w:r w:rsidR="00B5497D">
          <w:rPr>
            <w:noProof/>
            <w:webHidden/>
          </w:rPr>
          <w:fldChar w:fldCharType="end"/>
        </w:r>
      </w:hyperlink>
    </w:p>
    <w:p w14:paraId="581C2FFD" w14:textId="77777777" w:rsidR="00B5497D" w:rsidRPr="00C5757D" w:rsidRDefault="00000000">
      <w:pPr>
        <w:pStyle w:val="TOC1"/>
        <w:rPr>
          <w:rFonts w:ascii="Calibri" w:hAnsi="Calibri"/>
          <w:b w:val="0"/>
          <w:bCs w:val="0"/>
          <w:caps w:val="0"/>
          <w:noProof/>
          <w:sz w:val="22"/>
          <w:szCs w:val="22"/>
        </w:rPr>
      </w:pPr>
      <w:hyperlink w:anchor="_Toc524695592" w:history="1">
        <w:r w:rsidR="00B5497D" w:rsidRPr="00BB196F">
          <w:rPr>
            <w:rStyle w:val="Hyperlink"/>
            <w:noProof/>
          </w:rPr>
          <w:t>APPENDIX B Another Appendix Example</w:t>
        </w:r>
        <w:r w:rsidR="00B5497D">
          <w:rPr>
            <w:noProof/>
            <w:webHidden/>
          </w:rPr>
          <w:tab/>
        </w:r>
        <w:r w:rsidR="00B5497D">
          <w:rPr>
            <w:noProof/>
            <w:webHidden/>
          </w:rPr>
          <w:fldChar w:fldCharType="begin"/>
        </w:r>
        <w:r w:rsidR="00B5497D">
          <w:rPr>
            <w:noProof/>
            <w:webHidden/>
          </w:rPr>
          <w:instrText xml:space="preserve"> PAGEREF _Toc524695592 \h </w:instrText>
        </w:r>
        <w:r w:rsidR="00B5497D">
          <w:rPr>
            <w:noProof/>
            <w:webHidden/>
          </w:rPr>
        </w:r>
        <w:r w:rsidR="00B5497D">
          <w:rPr>
            <w:noProof/>
            <w:webHidden/>
          </w:rPr>
          <w:fldChar w:fldCharType="separate"/>
        </w:r>
        <w:r w:rsidR="00B5497D">
          <w:rPr>
            <w:noProof/>
            <w:webHidden/>
          </w:rPr>
          <w:t>20</w:t>
        </w:r>
        <w:r w:rsidR="00B5497D">
          <w:rPr>
            <w:noProof/>
            <w:webHidden/>
          </w:rPr>
          <w:fldChar w:fldCharType="end"/>
        </w:r>
      </w:hyperlink>
    </w:p>
    <w:p w14:paraId="4C69D699" w14:textId="77777777" w:rsidR="00B5497D" w:rsidRPr="00C5757D" w:rsidRDefault="00000000">
      <w:pPr>
        <w:pStyle w:val="TOC1"/>
        <w:rPr>
          <w:rFonts w:ascii="Calibri" w:hAnsi="Calibri"/>
          <w:b w:val="0"/>
          <w:bCs w:val="0"/>
          <w:caps w:val="0"/>
          <w:noProof/>
          <w:sz w:val="22"/>
          <w:szCs w:val="22"/>
        </w:rPr>
      </w:pPr>
      <w:hyperlink w:anchor="_Toc524695593" w:history="1">
        <w:r w:rsidR="00B5497D" w:rsidRPr="00BB196F">
          <w:rPr>
            <w:rStyle w:val="Hyperlink"/>
            <w:noProof/>
          </w:rPr>
          <w:t>References/Bibliography</w:t>
        </w:r>
        <w:r w:rsidR="00B5497D">
          <w:rPr>
            <w:noProof/>
            <w:webHidden/>
          </w:rPr>
          <w:tab/>
        </w:r>
        <w:r w:rsidR="00B5497D">
          <w:rPr>
            <w:noProof/>
            <w:webHidden/>
          </w:rPr>
          <w:fldChar w:fldCharType="begin"/>
        </w:r>
        <w:r w:rsidR="00B5497D">
          <w:rPr>
            <w:noProof/>
            <w:webHidden/>
          </w:rPr>
          <w:instrText xml:space="preserve"> PAGEREF _Toc524695593 \h </w:instrText>
        </w:r>
        <w:r w:rsidR="00B5497D">
          <w:rPr>
            <w:noProof/>
            <w:webHidden/>
          </w:rPr>
        </w:r>
        <w:r w:rsidR="00B5497D">
          <w:rPr>
            <w:noProof/>
            <w:webHidden/>
          </w:rPr>
          <w:fldChar w:fldCharType="separate"/>
        </w:r>
        <w:r w:rsidR="00B5497D">
          <w:rPr>
            <w:noProof/>
            <w:webHidden/>
          </w:rPr>
          <w:t>21</w:t>
        </w:r>
        <w:r w:rsidR="00B5497D">
          <w:rPr>
            <w:noProof/>
            <w:webHidden/>
          </w:rPr>
          <w:fldChar w:fldCharType="end"/>
        </w:r>
      </w:hyperlink>
    </w:p>
    <w:p w14:paraId="135A95AF" w14:textId="77777777" w:rsidR="004D14B0" w:rsidRDefault="00A67E87" w:rsidP="004D14B0">
      <w:r>
        <w:fldChar w:fldCharType="end"/>
      </w:r>
    </w:p>
    <w:p w14:paraId="152D15D8" w14:textId="77777777" w:rsidR="004D14B0" w:rsidRPr="00143379" w:rsidRDefault="004D14B0" w:rsidP="00143379">
      <w:pPr>
        <w:pStyle w:val="Style1-Authors"/>
      </w:pPr>
      <w:r>
        <w:br w:type="page"/>
      </w:r>
      <w:bookmarkStart w:id="6" w:name="_Toc524695555"/>
      <w:r w:rsidR="00143379">
        <w:lastRenderedPageBreak/>
        <w:t>List of Figures</w:t>
      </w:r>
      <w:bookmarkEnd w:id="6"/>
    </w:p>
    <w:p w14:paraId="7DABCCF1" w14:textId="77777777" w:rsidR="00883B88" w:rsidRDefault="00CD6310">
      <w:pPr>
        <w:pStyle w:val="TableofFigures"/>
        <w:tabs>
          <w:tab w:val="right" w:leader="dot" w:pos="8630"/>
        </w:tabs>
        <w:rPr>
          <w:rStyle w:val="Hyperlink"/>
          <w:noProof/>
        </w:rPr>
      </w:pPr>
      <w:r w:rsidRPr="00893C1F">
        <w:fldChar w:fldCharType="begin"/>
      </w:r>
      <w:r w:rsidRPr="00893C1F">
        <w:instrText xml:space="preserve"> TOC \h \z \c "Figure" </w:instrText>
      </w:r>
      <w:r w:rsidRPr="00893C1F">
        <w:fldChar w:fldCharType="separate"/>
      </w:r>
      <w:hyperlink w:anchor="_Toc177379571" w:history="1">
        <w:r w:rsidR="00AE777A" w:rsidRPr="00017C16">
          <w:rPr>
            <w:rStyle w:val="Hyperlink"/>
            <w:noProof/>
          </w:rPr>
          <w:t>Figure 2.1.  An Example figure.  Chapter 2 figure 1 (of chapter 2).</w:t>
        </w:r>
        <w:r w:rsidR="00AE777A">
          <w:rPr>
            <w:noProof/>
            <w:webHidden/>
          </w:rPr>
          <w:tab/>
        </w:r>
        <w:r w:rsidR="00AE777A">
          <w:rPr>
            <w:noProof/>
            <w:webHidden/>
          </w:rPr>
          <w:fldChar w:fldCharType="begin"/>
        </w:r>
        <w:r w:rsidR="00AE777A">
          <w:rPr>
            <w:noProof/>
            <w:webHidden/>
          </w:rPr>
          <w:instrText xml:space="preserve"> PAGEREF _Toc177379571 \h </w:instrText>
        </w:r>
        <w:r w:rsidR="00AE777A">
          <w:rPr>
            <w:noProof/>
            <w:webHidden/>
          </w:rPr>
        </w:r>
        <w:r w:rsidR="00AE777A">
          <w:rPr>
            <w:noProof/>
            <w:webHidden/>
          </w:rPr>
          <w:fldChar w:fldCharType="separate"/>
        </w:r>
        <w:r w:rsidR="00582B84">
          <w:rPr>
            <w:noProof/>
            <w:webHidden/>
          </w:rPr>
          <w:t>14</w:t>
        </w:r>
        <w:r w:rsidR="00AE777A">
          <w:rPr>
            <w:noProof/>
            <w:webHidden/>
          </w:rPr>
          <w:fldChar w:fldCharType="end"/>
        </w:r>
      </w:hyperlink>
    </w:p>
    <w:p w14:paraId="42E232B6" w14:textId="77777777" w:rsidR="003612EB" w:rsidRDefault="00883B88" w:rsidP="00143379">
      <w:pPr>
        <w:pStyle w:val="Style1-Authors"/>
      </w:pPr>
      <w:r>
        <w:rPr>
          <w:rStyle w:val="Hyperlink"/>
          <w:noProof/>
        </w:rPr>
        <w:br w:type="page"/>
      </w:r>
      <w:r w:rsidR="00CD6310" w:rsidRPr="00893C1F">
        <w:lastRenderedPageBreak/>
        <w:fldChar w:fldCharType="end"/>
      </w:r>
      <w:bookmarkStart w:id="7" w:name="_Toc524695556"/>
      <w:r w:rsidR="00143379">
        <w:t>List of Tables</w:t>
      </w:r>
      <w:bookmarkEnd w:id="7"/>
    </w:p>
    <w:p w14:paraId="7AC03F03" w14:textId="77777777" w:rsidR="00AE777A" w:rsidRDefault="00AE777A">
      <w:pPr>
        <w:pStyle w:val="TableofFigures"/>
        <w:tabs>
          <w:tab w:val="right" w:leader="dot" w:pos="8630"/>
        </w:tabs>
        <w:rPr>
          <w:noProof/>
        </w:rPr>
      </w:pPr>
      <w:r>
        <w:fldChar w:fldCharType="begin"/>
      </w:r>
      <w:r>
        <w:instrText xml:space="preserve"> TOC \h \z \c "Table" </w:instrText>
      </w:r>
      <w:r>
        <w:fldChar w:fldCharType="separate"/>
      </w:r>
      <w:hyperlink w:anchor="_Toc177379628" w:history="1">
        <w:r w:rsidRPr="00845673">
          <w:rPr>
            <w:rStyle w:val="Hyperlink"/>
            <w:noProof/>
          </w:rPr>
          <w:t>Table 2.1. An Example table.  Chapter Number and Table Number within chapter</w:t>
        </w:r>
        <w:r>
          <w:rPr>
            <w:noProof/>
            <w:webHidden/>
          </w:rPr>
          <w:tab/>
        </w:r>
        <w:r>
          <w:rPr>
            <w:noProof/>
            <w:webHidden/>
          </w:rPr>
          <w:fldChar w:fldCharType="begin"/>
        </w:r>
        <w:r>
          <w:rPr>
            <w:noProof/>
            <w:webHidden/>
          </w:rPr>
          <w:instrText xml:space="preserve"> PAGEREF _Toc177379628 \h </w:instrText>
        </w:r>
        <w:r>
          <w:rPr>
            <w:noProof/>
            <w:webHidden/>
          </w:rPr>
        </w:r>
        <w:r>
          <w:rPr>
            <w:noProof/>
            <w:webHidden/>
          </w:rPr>
          <w:fldChar w:fldCharType="separate"/>
        </w:r>
        <w:r w:rsidR="00582B84">
          <w:rPr>
            <w:noProof/>
            <w:webHidden/>
          </w:rPr>
          <w:t>15</w:t>
        </w:r>
        <w:r>
          <w:rPr>
            <w:noProof/>
            <w:webHidden/>
          </w:rPr>
          <w:fldChar w:fldCharType="end"/>
        </w:r>
      </w:hyperlink>
    </w:p>
    <w:p w14:paraId="3C3E608F" w14:textId="77777777" w:rsidR="003707BB" w:rsidRDefault="00000000">
      <w:pPr>
        <w:pStyle w:val="TableofFigures"/>
        <w:tabs>
          <w:tab w:val="right" w:leader="dot" w:pos="8630"/>
        </w:tabs>
        <w:rPr>
          <w:rStyle w:val="Hyperlink"/>
          <w:noProof/>
        </w:rPr>
      </w:pPr>
      <w:hyperlink w:anchor="_Toc177379629" w:history="1">
        <w:r w:rsidR="00AE777A" w:rsidRPr="00845673">
          <w:rPr>
            <w:rStyle w:val="Hyperlink"/>
            <w:noProof/>
          </w:rPr>
          <w:t>Table 2.2.  Another table.</w:t>
        </w:r>
        <w:r w:rsidR="00AE777A">
          <w:rPr>
            <w:noProof/>
            <w:webHidden/>
          </w:rPr>
          <w:tab/>
        </w:r>
        <w:r w:rsidR="00AE777A">
          <w:rPr>
            <w:noProof/>
            <w:webHidden/>
          </w:rPr>
          <w:fldChar w:fldCharType="begin"/>
        </w:r>
        <w:r w:rsidR="00AE777A">
          <w:rPr>
            <w:noProof/>
            <w:webHidden/>
          </w:rPr>
          <w:instrText xml:space="preserve"> PAGEREF _Toc177379629 \h </w:instrText>
        </w:r>
        <w:r w:rsidR="00AE777A">
          <w:rPr>
            <w:noProof/>
            <w:webHidden/>
          </w:rPr>
        </w:r>
        <w:r w:rsidR="00AE777A">
          <w:rPr>
            <w:noProof/>
            <w:webHidden/>
          </w:rPr>
          <w:fldChar w:fldCharType="separate"/>
        </w:r>
        <w:r w:rsidR="00582B84">
          <w:rPr>
            <w:noProof/>
            <w:webHidden/>
          </w:rPr>
          <w:t>16</w:t>
        </w:r>
        <w:r w:rsidR="00AE777A">
          <w:rPr>
            <w:noProof/>
            <w:webHidden/>
          </w:rPr>
          <w:fldChar w:fldCharType="end"/>
        </w:r>
      </w:hyperlink>
    </w:p>
    <w:p w14:paraId="400B1B33" w14:textId="77777777" w:rsidR="00AE777A" w:rsidRDefault="003707BB" w:rsidP="00143379">
      <w:pPr>
        <w:pStyle w:val="Style1-Authors"/>
        <w:rPr>
          <w:rStyle w:val="Hyperlink"/>
          <w:noProof/>
        </w:rPr>
      </w:pPr>
      <w:r>
        <w:rPr>
          <w:rStyle w:val="Hyperlink"/>
          <w:noProof/>
        </w:rPr>
        <w:br w:type="page"/>
      </w:r>
      <w:bookmarkStart w:id="8" w:name="_Toc524695557"/>
      <w:r w:rsidR="00143379" w:rsidRPr="00143379">
        <w:rPr>
          <w:rStyle w:val="Hyperlink"/>
          <w:sz w:val="32"/>
          <w:szCs w:val="32"/>
        </w:rPr>
        <w:lastRenderedPageBreak/>
        <w:t>Abstract</w:t>
      </w:r>
      <w:bookmarkEnd w:id="8"/>
    </w:p>
    <w:p w14:paraId="051F57C9" w14:textId="77777777" w:rsidR="00144979" w:rsidRPr="00144979" w:rsidRDefault="00144979" w:rsidP="00144979">
      <w:pPr>
        <w:pStyle w:val="BodyText"/>
      </w:pPr>
      <w:r>
        <w:t xml:space="preserve">One Page Abstract. </w:t>
      </w:r>
    </w:p>
    <w:p w14:paraId="1E776ED9" w14:textId="77777777" w:rsidR="003612EB" w:rsidRDefault="00AE777A" w:rsidP="00893C1F">
      <w:pPr>
        <w:pStyle w:val="BodyText"/>
      </w:pPr>
      <w:r>
        <w:fldChar w:fldCharType="end"/>
      </w:r>
    </w:p>
    <w:p w14:paraId="66E4307B" w14:textId="77777777" w:rsidR="003612EB" w:rsidRDefault="003612EB" w:rsidP="00893C1F">
      <w:pPr>
        <w:pStyle w:val="BodyText"/>
      </w:pPr>
    </w:p>
    <w:p w14:paraId="5B24BA9F" w14:textId="77777777" w:rsidR="003612EB" w:rsidRDefault="003612EB" w:rsidP="00893C1F">
      <w:pPr>
        <w:pStyle w:val="BodyText"/>
        <w:sectPr w:rsidR="003612EB" w:rsidSect="00582B84">
          <w:footerReference w:type="default" r:id="rId13"/>
          <w:pgSz w:w="12240" w:h="15840" w:code="1"/>
          <w:pgMar w:top="1530" w:right="1440" w:bottom="1440" w:left="2160" w:header="864" w:footer="576" w:gutter="0"/>
          <w:pgNumType w:fmt="lowerRoman" w:start="1"/>
          <w:cols w:space="446"/>
          <w:docGrid w:linePitch="326"/>
        </w:sectPr>
      </w:pPr>
    </w:p>
    <w:p w14:paraId="2B183ABB" w14:textId="77777777" w:rsidR="00806E67" w:rsidRDefault="00DC50BF" w:rsidP="00A0471F">
      <w:pPr>
        <w:pStyle w:val="Heading1"/>
      </w:pPr>
      <w:bookmarkStart w:id="9" w:name="_Toc35851585"/>
      <w:bookmarkEnd w:id="9"/>
      <w:r>
        <w:lastRenderedPageBreak/>
        <w:br/>
      </w:r>
      <w:bookmarkStart w:id="10" w:name="_Ref177443900"/>
      <w:bookmarkStart w:id="11" w:name="_Toc524695558"/>
      <w:bookmarkStart w:id="12" w:name="_Toc531320691"/>
      <w:r w:rsidR="00303113" w:rsidRPr="00A0471F">
        <w:t>Introduction</w:t>
      </w:r>
      <w:bookmarkEnd w:id="10"/>
      <w:bookmarkEnd w:id="11"/>
    </w:p>
    <w:p w14:paraId="5B91F106" w14:textId="77777777" w:rsidR="00B1757B" w:rsidRDefault="00806E67" w:rsidP="00B1757B">
      <w:pPr>
        <w:pStyle w:val="BodyText"/>
      </w:pPr>
      <w:r>
        <w:t xml:space="preserve">This </w:t>
      </w:r>
      <w:r w:rsidR="00B1757B">
        <w:t xml:space="preserve">MS Word template was prepared by Dr. </w:t>
      </w:r>
      <w:r w:rsidR="00CD235F">
        <w:t>Muhammad Zahid Khan</w:t>
      </w:r>
      <w:r w:rsidR="00B1757B">
        <w:t xml:space="preserve"> in the D</w:t>
      </w:r>
      <w:r w:rsidR="00CD235F">
        <w:t>epartment of Computer Science &amp; I.T, University of Malakand</w:t>
      </w:r>
      <w:r w:rsidR="00B1757B">
        <w:t xml:space="preserve">.  It is a template for Thesis/Dissertations for the </w:t>
      </w:r>
      <w:r w:rsidR="00CD235F">
        <w:t>Dept. of CS&amp;IT, UOM.</w:t>
      </w:r>
      <w:r w:rsidR="00B1757B">
        <w:t xml:space="preserve">  </w:t>
      </w:r>
    </w:p>
    <w:p w14:paraId="08D84BE6" w14:textId="77777777" w:rsidR="00303113" w:rsidRDefault="00303113" w:rsidP="00B1757B">
      <w:pPr>
        <w:pStyle w:val="BodyText"/>
      </w:pPr>
      <w:r>
        <w:t xml:space="preserve">Please read the entire document and Instructions for Typing Thesis and Dissertations”.  You can get this document from the </w:t>
      </w:r>
      <w:r w:rsidR="00CD235F">
        <w:t>Department or can download from the Department Website (www.uom.edu.pk/csit).</w:t>
      </w:r>
    </w:p>
    <w:p w14:paraId="6CE46C6D" w14:textId="77777777" w:rsidR="00806E67" w:rsidRDefault="00303113" w:rsidP="00806E67">
      <w:pPr>
        <w:pStyle w:val="Heading2"/>
      </w:pPr>
      <w:bookmarkStart w:id="13" w:name="_Toc524695559"/>
      <w:r>
        <w:t>Organization</w:t>
      </w:r>
      <w:bookmarkEnd w:id="13"/>
    </w:p>
    <w:p w14:paraId="12208271" w14:textId="77777777" w:rsidR="00806E67" w:rsidRDefault="00303113" w:rsidP="004F22E4">
      <w:pPr>
        <w:pStyle w:val="BodyText"/>
      </w:pPr>
      <w:r>
        <w:t xml:space="preserve">The </w:t>
      </w:r>
      <w:r>
        <w:fldChar w:fldCharType="begin"/>
      </w:r>
      <w:r>
        <w:instrText xml:space="preserve"> REF _Ref177443900 \r \h </w:instrText>
      </w:r>
      <w:r>
        <w:fldChar w:fldCharType="separate"/>
      </w:r>
      <w:r w:rsidR="00582B84">
        <w:t>CHAPTER 1</w:t>
      </w:r>
      <w:r>
        <w:fldChar w:fldCharType="end"/>
      </w:r>
      <w:r>
        <w:t xml:space="preserve"> is an introduction to </w:t>
      </w:r>
      <w:proofErr w:type="gramStart"/>
      <w:r>
        <w:t>this documents</w:t>
      </w:r>
      <w:proofErr w:type="gramEnd"/>
      <w:r>
        <w:t xml:space="preserve"> and how to use this template.  </w:t>
      </w:r>
      <w:r>
        <w:fldChar w:fldCharType="begin"/>
      </w:r>
      <w:r>
        <w:instrText xml:space="preserve"> REF _Ref177444003 \r \h </w:instrText>
      </w:r>
      <w:r>
        <w:fldChar w:fldCharType="separate"/>
      </w:r>
      <w:r w:rsidR="00582B84">
        <w:rPr>
          <w:b/>
          <w:bCs/>
        </w:rPr>
        <w:t>Error! Reference source not found.</w:t>
      </w:r>
      <w:r>
        <w:fldChar w:fldCharType="end"/>
      </w:r>
      <w:r>
        <w:t xml:space="preserve"> is composed of a set of examples of the styles described in the </w:t>
      </w:r>
      <w:r w:rsidR="00BC2578">
        <w:t>University style</w:t>
      </w:r>
      <w:r>
        <w:t xml:space="preserve"> guide and defined by this template.</w:t>
      </w:r>
    </w:p>
    <w:p w14:paraId="0438F1CF" w14:textId="77777777" w:rsidR="00806E67" w:rsidRDefault="00303113" w:rsidP="00806E67">
      <w:pPr>
        <w:pStyle w:val="Heading2"/>
      </w:pPr>
      <w:bookmarkStart w:id="14" w:name="_Toc524695560"/>
      <w:r>
        <w:t>How to Use this template</w:t>
      </w:r>
      <w:bookmarkEnd w:id="14"/>
      <w:r>
        <w:t xml:space="preserve"> </w:t>
      </w:r>
    </w:p>
    <w:p w14:paraId="17A153FD" w14:textId="77777777" w:rsidR="00735E1F" w:rsidRDefault="00735E1F" w:rsidP="00303113">
      <w:pPr>
        <w:pStyle w:val="BodyText"/>
      </w:pPr>
      <w:r>
        <w:t>You can open this document ThesisDissertation-Tempate.dot and do a “save as”.  Or you can put this .dot file in your templates folder for MS Word and do a “New…” and select this template.</w:t>
      </w:r>
    </w:p>
    <w:p w14:paraId="231FD6D2" w14:textId="77777777" w:rsidR="00303113" w:rsidRDefault="00303113" w:rsidP="00303113">
      <w:pPr>
        <w:pStyle w:val="BodyText"/>
      </w:pPr>
      <w:r>
        <w:lastRenderedPageBreak/>
        <w:t xml:space="preserve">MS Word allows you to define styles.  For </w:t>
      </w:r>
      <w:proofErr w:type="gramStart"/>
      <w:r>
        <w:t>example</w:t>
      </w:r>
      <w:proofErr w:type="gramEnd"/>
      <w:r>
        <w:t xml:space="preserve"> this text is “Body Text”.  You should use the “Styles and Formatting” tool bar for changing and applying styles to your text.  Select the text and apply the appropriate style.  The chapter heading is Heading 1 and the sub section is Heading 2 and Heading 3 for sub</w:t>
      </w:r>
      <w:r w:rsidR="00BC2578">
        <w:t>-</w:t>
      </w:r>
      <w:r>
        <w:t>subsection.</w:t>
      </w:r>
    </w:p>
    <w:p w14:paraId="1780FBD3" w14:textId="77777777" w:rsidR="00735E1F" w:rsidRPr="00303113" w:rsidRDefault="00735E1F" w:rsidP="00303113">
      <w:pPr>
        <w:pStyle w:val="BodyText"/>
      </w:pPr>
      <w:r>
        <w:t>This document has place holders for all the major components of a thesis or dissertation in the corresponding Style.</w:t>
      </w:r>
    </w:p>
    <w:p w14:paraId="4A4996B5" w14:textId="77777777" w:rsidR="00D130FF" w:rsidRDefault="00735E1F" w:rsidP="0064621F">
      <w:pPr>
        <w:pStyle w:val="Heading2"/>
      </w:pPr>
      <w:bookmarkStart w:id="15" w:name="_Toc524695561"/>
      <w:r>
        <w:t>Cross-References</w:t>
      </w:r>
      <w:bookmarkEnd w:id="15"/>
      <w:r>
        <w:t xml:space="preserve"> </w:t>
      </w:r>
    </w:p>
    <w:p w14:paraId="04277B6B" w14:textId="77777777" w:rsidR="00164FCA" w:rsidRDefault="00735E1F" w:rsidP="00D130FF">
      <w:pPr>
        <w:pStyle w:val="BodyText"/>
      </w:pPr>
      <w:r>
        <w:t xml:space="preserve">Word allows you to automatically generate the Table of Contents and List of Figures/Tables via the “Insert Reference Index and Table” function.  If you use the styles properly for each heading and captions this tool will save a large amount of time.  </w:t>
      </w:r>
    </w:p>
    <w:p w14:paraId="79B66D4B" w14:textId="77777777" w:rsidR="00735E1F" w:rsidRDefault="00735E1F" w:rsidP="00735E1F">
      <w:pPr>
        <w:pStyle w:val="Heading2"/>
      </w:pPr>
      <w:bookmarkStart w:id="16" w:name="_Toc524695562"/>
      <w:r>
        <w:t>References and Bibliography</w:t>
      </w:r>
      <w:bookmarkEnd w:id="16"/>
    </w:p>
    <w:p w14:paraId="668BC3A4" w14:textId="77777777" w:rsidR="00735E1F" w:rsidRPr="00164FCA" w:rsidRDefault="00735E1F" w:rsidP="00D130FF">
      <w:pPr>
        <w:pStyle w:val="BodyText"/>
      </w:pPr>
      <w:r>
        <w:t xml:space="preserve">Use EndNote or some other plugin tool to manage your references and insert your citations.  </w:t>
      </w:r>
      <w:proofErr w:type="gramStart"/>
      <w:r>
        <w:t>These tool</w:t>
      </w:r>
      <w:proofErr w:type="gramEnd"/>
      <w:r>
        <w:t xml:space="preserve"> automatically generate your bibliography and will save you 100’s of hours.  The references in this document are done with EndNote.</w:t>
      </w:r>
    </w:p>
    <w:p w14:paraId="1ADD4BEA" w14:textId="77777777" w:rsidR="00806E67" w:rsidRPr="00164FCA" w:rsidRDefault="00806E67" w:rsidP="00164FCA">
      <w:pPr>
        <w:pStyle w:val="BodyText"/>
      </w:pPr>
    </w:p>
    <w:p w14:paraId="36B6019C" w14:textId="77777777" w:rsidR="00806E67" w:rsidRPr="00164FCA" w:rsidRDefault="00806E67" w:rsidP="00303113">
      <w:pPr>
        <w:pStyle w:val="BodyText"/>
        <w:ind w:firstLine="0"/>
        <w:sectPr w:rsidR="00806E67" w:rsidRPr="00164FCA" w:rsidSect="00C80A74">
          <w:headerReference w:type="default" r:id="rId14"/>
          <w:footerReference w:type="first" r:id="rId15"/>
          <w:pgSz w:w="12240" w:h="15840" w:code="1"/>
          <w:pgMar w:top="2160" w:right="1440" w:bottom="1440" w:left="2160" w:header="864" w:footer="576" w:gutter="0"/>
          <w:pgNumType w:start="1"/>
          <w:cols w:space="446"/>
          <w:docGrid w:linePitch="326"/>
        </w:sectPr>
      </w:pPr>
    </w:p>
    <w:p w14:paraId="7F68A0F3" w14:textId="77777777" w:rsidR="00806E67" w:rsidRDefault="00B1757B" w:rsidP="00806E67">
      <w:pPr>
        <w:pStyle w:val="Heading2"/>
      </w:pPr>
      <w:bookmarkStart w:id="17" w:name="_Toc524695563"/>
      <w:r>
        <w:lastRenderedPageBreak/>
        <w:t>Style Guide and Instructions for Thesis and Dissertation</w:t>
      </w:r>
      <w:bookmarkEnd w:id="17"/>
    </w:p>
    <w:p w14:paraId="6BF37DF7" w14:textId="77777777" w:rsidR="00B1757B" w:rsidRPr="00B1757B" w:rsidRDefault="00B1757B" w:rsidP="00B1757B">
      <w:pPr>
        <w:pStyle w:val="BodyText"/>
      </w:pPr>
      <w:bookmarkStart w:id="18" w:name="_Toc74557537"/>
      <w:bookmarkStart w:id="19" w:name="_Toc74624100"/>
      <w:r>
        <w:t xml:space="preserve">This is the official style guide for theses and dissertations in the </w:t>
      </w:r>
      <w:r w:rsidR="00945E6A">
        <w:t xml:space="preserve">Dept. of CS&amp;IT, University of Malakand. Should you have any question or problem using this template, then contact your supervisor or semester </w:t>
      </w:r>
      <w:r w:rsidR="00F40112">
        <w:t>coordinator</w:t>
      </w:r>
      <w:r>
        <w:t xml:space="preserve"> concerning departmental policies and guidelines.</w:t>
      </w:r>
    </w:p>
    <w:p w14:paraId="773457F3" w14:textId="77777777" w:rsidR="00F72F0C" w:rsidRDefault="00B1757B" w:rsidP="00F72F0C">
      <w:pPr>
        <w:pStyle w:val="Heading3"/>
      </w:pPr>
      <w:bookmarkStart w:id="20" w:name="_Toc524695564"/>
      <w:bookmarkEnd w:id="18"/>
      <w:bookmarkEnd w:id="19"/>
      <w:r>
        <w:t>Reasons for Regulations</w:t>
      </w:r>
      <w:bookmarkEnd w:id="20"/>
    </w:p>
    <w:p w14:paraId="2E1F02C9" w14:textId="77777777" w:rsidR="00B1757B" w:rsidRDefault="00B1757B" w:rsidP="00B1757B">
      <w:pPr>
        <w:pStyle w:val="BodyText"/>
      </w:pPr>
      <w:r>
        <w:t>The rules given here are not arbitrary but necessary.  Theses and dissertations are deposited in the University Library as bound volumes and must be produced with the same care as printed books.  Margins must be uniform to allow for binding and trimming.  Paper must be of uniform color because all dissertations and some theses are microfilmed.  (Theses and Dissertations which do not conform to these guideline</w:t>
      </w:r>
      <w:r w:rsidR="00F40112">
        <w:t>s may be rejected by the Department/University</w:t>
      </w:r>
      <w:r>
        <w:t>.)</w:t>
      </w:r>
    </w:p>
    <w:p w14:paraId="76BA9615" w14:textId="77777777" w:rsidR="00B1757B" w:rsidRDefault="00B1757B" w:rsidP="00B1757B">
      <w:pPr>
        <w:pStyle w:val="Heading3"/>
      </w:pPr>
      <w:bookmarkStart w:id="21" w:name="_Toc524695565"/>
      <w:r>
        <w:t>Responsibilities</w:t>
      </w:r>
      <w:bookmarkEnd w:id="21"/>
    </w:p>
    <w:p w14:paraId="6F1CA541" w14:textId="77777777" w:rsidR="00B1757B" w:rsidRDefault="00B1757B" w:rsidP="00B1757B">
      <w:pPr>
        <w:pStyle w:val="BodyText"/>
      </w:pPr>
      <w:r>
        <w:t>Degree candidates are responsible for the accurate preparation of copies, including printing or typing, footnote form, etc.  Candidates should not expect their advisors to copy-read their theses or dissertations for errors, nor should they expect their typists to correct or edit the copies.  They should supply their typists with copies of this Style Guide as well as style sheets appropriate for the various disciplines in which the theses or dissertations are being written.</w:t>
      </w:r>
    </w:p>
    <w:p w14:paraId="38FC91BF" w14:textId="77777777" w:rsidR="00B1757B" w:rsidRPr="00B1757B" w:rsidRDefault="00B1757B" w:rsidP="00B1757B">
      <w:pPr>
        <w:pStyle w:val="Heading3"/>
      </w:pPr>
      <w:bookmarkStart w:id="22" w:name="_Toc524695566"/>
      <w:r w:rsidRPr="00B1757B">
        <w:lastRenderedPageBreak/>
        <w:t>Paper</w:t>
      </w:r>
      <w:bookmarkEnd w:id="22"/>
    </w:p>
    <w:p w14:paraId="4C700BDA" w14:textId="77777777" w:rsidR="00B1757B" w:rsidRPr="00B1757B" w:rsidRDefault="00B1757B" w:rsidP="00B1757B">
      <w:pPr>
        <w:pStyle w:val="StyleBodyTextLinespacingDouble1"/>
      </w:pPr>
      <w:r w:rsidRPr="00B1757B">
        <w:t>Paper must be 8½ inches by 11 inches in size.</w:t>
      </w:r>
    </w:p>
    <w:p w14:paraId="01837E45" w14:textId="77777777" w:rsidR="00B1757B" w:rsidRPr="00B1757B" w:rsidRDefault="00B1757B" w:rsidP="00B1757B">
      <w:pPr>
        <w:pStyle w:val="Heading3"/>
      </w:pPr>
      <w:bookmarkStart w:id="23" w:name="_Toc524695567"/>
      <w:r w:rsidRPr="00B1757B">
        <w:t>Copies and Binding</w:t>
      </w:r>
      <w:bookmarkEnd w:id="23"/>
    </w:p>
    <w:p w14:paraId="2C8FC8E7" w14:textId="77777777" w:rsidR="00B1757B" w:rsidRPr="00B1757B" w:rsidRDefault="00003910" w:rsidP="00B1757B">
      <w:pPr>
        <w:pStyle w:val="StyleBodyTextLinespacingDouble1"/>
      </w:pPr>
      <w:r>
        <w:t>Five</w:t>
      </w:r>
      <w:r w:rsidR="00B1757B" w:rsidRPr="00B1757B">
        <w:t xml:space="preserve"> copies of the thesis or dissertation must be deposited in the </w:t>
      </w:r>
      <w:r>
        <w:t>Department.</w:t>
      </w:r>
    </w:p>
    <w:p w14:paraId="231B035D" w14:textId="77777777" w:rsidR="00B1757B" w:rsidRPr="00B1757B" w:rsidRDefault="00B1757B" w:rsidP="00B1757B">
      <w:pPr>
        <w:pStyle w:val="StyleBodyTextLinespacingDouble1"/>
      </w:pPr>
      <w:r w:rsidRPr="00B1757B">
        <w:t>These copies can be printed or photocopied so long as a sharp, high contrast, black image is produced.</w:t>
      </w:r>
    </w:p>
    <w:p w14:paraId="5E5CC3AA" w14:textId="77777777" w:rsidR="00B1757B" w:rsidRPr="00B1757B" w:rsidRDefault="00B1757B" w:rsidP="00B1757B">
      <w:pPr>
        <w:pStyle w:val="StyleBodyTextLinespacingDouble1"/>
      </w:pPr>
      <w:r w:rsidRPr="00B1757B">
        <w:t>All illustrations, photographs, and other materials in the original must also be included in the second copy.</w:t>
      </w:r>
    </w:p>
    <w:p w14:paraId="27CB2DC8" w14:textId="77777777" w:rsidR="00B1757B" w:rsidRPr="00B1757B" w:rsidRDefault="00B1757B" w:rsidP="00B1757B">
      <w:pPr>
        <w:pStyle w:val="StyleBodyTextLinespacingDouble1"/>
      </w:pPr>
      <w:r w:rsidRPr="00B1757B">
        <w:t>Copies must be made before obtaining signatures.</w:t>
      </w:r>
    </w:p>
    <w:p w14:paraId="38A82BB9" w14:textId="77777777" w:rsidR="00B1757B" w:rsidRPr="00B1757B" w:rsidRDefault="00B1757B" w:rsidP="00B1757B">
      <w:pPr>
        <w:pStyle w:val="Heading3"/>
      </w:pPr>
      <w:bookmarkStart w:id="24" w:name="_Toc524695568"/>
      <w:r w:rsidRPr="00B1757B">
        <w:t>Font Styles</w:t>
      </w:r>
      <w:bookmarkEnd w:id="24"/>
    </w:p>
    <w:p w14:paraId="26A2186C" w14:textId="77777777" w:rsidR="00B1757B" w:rsidRPr="00B1757B" w:rsidRDefault="00B1757B" w:rsidP="00B1757B">
      <w:pPr>
        <w:pStyle w:val="BodyText"/>
      </w:pPr>
      <w:r w:rsidRPr="00B1757B">
        <w:t>Scalable fonts should be 10 to 12 points in size. Do not use exotic fonts (slanted, square, or script type) for the entire document, but special fonts may be used for emphasis or when otherwise appropriate. Students should make sure that the print is uniformly letter quality. Laser print, ink jet print, or high-quality photocopying is acceptable. Dot matrix or near letter quality print is not acceptable. The type style and size must be the same throughout the thesis or dissertation.</w:t>
      </w:r>
    </w:p>
    <w:p w14:paraId="338FB443" w14:textId="77777777" w:rsidR="00B1757B" w:rsidRPr="00B1757B" w:rsidRDefault="00B1757B" w:rsidP="00B1757B">
      <w:pPr>
        <w:pStyle w:val="BodyText"/>
        <w:rPr>
          <w:i/>
        </w:rPr>
      </w:pPr>
      <w:r w:rsidRPr="00B1757B">
        <w:rPr>
          <w:i/>
        </w:rPr>
        <w:t xml:space="preserve">Added note: The font size (i.e., 10, 11, or 12) and style (e.g., New Times Roman) must be </w:t>
      </w:r>
      <w:proofErr w:type="gramStart"/>
      <w:r w:rsidRPr="00B1757B">
        <w:rPr>
          <w:i/>
        </w:rPr>
        <w:t>same  throughout</w:t>
      </w:r>
      <w:proofErr w:type="gramEnd"/>
      <w:r w:rsidRPr="00B1757B">
        <w:rPr>
          <w:i/>
        </w:rPr>
        <w:t xml:space="preserve"> the thesis, TOC and abstract. Different/variable size and style is not allowed </w:t>
      </w:r>
      <w:proofErr w:type="gramStart"/>
      <w:r w:rsidRPr="00B1757B">
        <w:rPr>
          <w:i/>
        </w:rPr>
        <w:t>for  chapter</w:t>
      </w:r>
      <w:proofErr w:type="gramEnd"/>
      <w:r w:rsidRPr="00B1757B">
        <w:rPr>
          <w:i/>
        </w:rPr>
        <w:t xml:space="preserve"> headings or any other titles. However, titles can be bold, italics, etc.</w:t>
      </w:r>
    </w:p>
    <w:p w14:paraId="2B033DB1" w14:textId="77777777" w:rsidR="00B1757B" w:rsidRPr="00B1757B" w:rsidRDefault="00B1757B" w:rsidP="00B1757B">
      <w:pPr>
        <w:pStyle w:val="Heading3"/>
      </w:pPr>
      <w:bookmarkStart w:id="25" w:name="_Toc524695569"/>
      <w:r w:rsidRPr="00B1757B">
        <w:lastRenderedPageBreak/>
        <w:t>Margins</w:t>
      </w:r>
      <w:bookmarkEnd w:id="25"/>
    </w:p>
    <w:p w14:paraId="3662707D" w14:textId="77777777" w:rsidR="00B1757B" w:rsidRPr="00B1757B" w:rsidRDefault="00B1757B" w:rsidP="00B1757B">
      <w:pPr>
        <w:pStyle w:val="BodyText"/>
      </w:pPr>
      <w:r w:rsidRPr="00B1757B">
        <w:t xml:space="preserve">On the top and left-hand side of the page, use 1½ inch margins except on pages beginning every major division (i.e., contents, list of tables, list of illustrations, preface, introduction, each new chapter, bibliography, and appendices) where the top margin must be two inches. On the bottom and right-hand side of the page, use </w:t>
      </w:r>
      <w:proofErr w:type="gramStart"/>
      <w:r w:rsidRPr="00B1757B">
        <w:t>one inch</w:t>
      </w:r>
      <w:proofErr w:type="gramEnd"/>
      <w:r w:rsidRPr="00B1757B">
        <w:t xml:space="preserve"> margins. Margins that are smaller than, or substantially larger than these specifications are not acceptable. Illustrations, graphs, and tables must not extend beyond these margins. Materials that extend beyond these margins should be retyped or reduced in size. Materials reduced in size photographically (except half-tone photographs) may be copied onto regulation paper for both copies.</w:t>
      </w:r>
    </w:p>
    <w:p w14:paraId="7982464C" w14:textId="77777777" w:rsidR="00B1757B" w:rsidRPr="00B1757B" w:rsidRDefault="00B1757B" w:rsidP="00B1757B">
      <w:pPr>
        <w:pStyle w:val="Heading3"/>
      </w:pPr>
      <w:bookmarkStart w:id="26" w:name="_Toc524695570"/>
      <w:r w:rsidRPr="00B1757B">
        <w:t>Spacing</w:t>
      </w:r>
      <w:bookmarkEnd w:id="26"/>
    </w:p>
    <w:p w14:paraId="15CFB81D" w14:textId="77777777" w:rsidR="00B1757B" w:rsidRPr="00B1757B" w:rsidRDefault="00B1757B" w:rsidP="00B1757B">
      <w:pPr>
        <w:pStyle w:val="BodyText"/>
      </w:pPr>
      <w:r w:rsidRPr="00B1757B">
        <w:t xml:space="preserve">Triple-space between major division heading (i.e., contents, list of tables, list of illustrations, preface, introduction, each new chapter, bibliography and appendices) and text. When using chapter divisions, triple space between the chapter number (example: CHAPTER I) and the title and triple space between the title and the text. </w:t>
      </w:r>
    </w:p>
    <w:p w14:paraId="5CD6F697" w14:textId="77777777" w:rsidR="00B1757B" w:rsidRPr="00B1757B" w:rsidRDefault="00B1757B" w:rsidP="00B1757B">
      <w:pPr>
        <w:pStyle w:val="BodyText"/>
      </w:pPr>
      <w:r w:rsidRPr="00B1757B">
        <w:t>All subheadings are triple spaced from the preceding text and double spaced between the subheadings and the text following. Footnotes and long quotations that are set off are usually single-spaced, but check the style manual accepted by the department in which the thesis or dissertation is being written.</w:t>
      </w:r>
    </w:p>
    <w:p w14:paraId="3DBEF8B0" w14:textId="77777777" w:rsidR="00B1757B" w:rsidRPr="00B1757B" w:rsidRDefault="00B1757B" w:rsidP="00B1757B">
      <w:pPr>
        <w:pStyle w:val="BodyText"/>
      </w:pPr>
      <w:r w:rsidRPr="00B1757B">
        <w:t>Any centered information (titles, chapter headings, page numbers centered at the bottom of the page) should be centered between the right and left margins.</w:t>
      </w:r>
    </w:p>
    <w:p w14:paraId="62575F1D" w14:textId="77777777" w:rsidR="00B1757B" w:rsidRPr="00B1757B" w:rsidRDefault="00B1757B" w:rsidP="00B1757B">
      <w:pPr>
        <w:pStyle w:val="BodyText"/>
      </w:pPr>
      <w:r w:rsidRPr="00B1757B">
        <w:lastRenderedPageBreak/>
        <w:t>Double-space the text throughout, except as noted above for footnote and long quotations.</w:t>
      </w:r>
    </w:p>
    <w:p w14:paraId="4CE8B9F2" w14:textId="77777777" w:rsidR="00B1757B" w:rsidRPr="00B1757B" w:rsidRDefault="00B1757B" w:rsidP="00B1757B">
      <w:pPr>
        <w:pStyle w:val="Heading3"/>
      </w:pPr>
      <w:bookmarkStart w:id="27" w:name="_Toc524695571"/>
      <w:r w:rsidRPr="00B1757B">
        <w:t>Pagination</w:t>
      </w:r>
      <w:bookmarkEnd w:id="27"/>
    </w:p>
    <w:p w14:paraId="17324DA9" w14:textId="77777777" w:rsidR="00B1757B" w:rsidRPr="00B1757B" w:rsidRDefault="00B1757B" w:rsidP="00B1757B">
      <w:pPr>
        <w:pStyle w:val="BodyText"/>
      </w:pPr>
      <w:r w:rsidRPr="00B1757B">
        <w:t>Every page in the thesis or dissertation (except blank pages in the front matter) must be assigned a page number. It is sometimes necessary to place the title for a figure or table on the back of the preceding page. The face of that page would then be blank except that the page number is to be placed in the upper right-hand corner, as on other pages. (See page 20 in Appendix.)</w:t>
      </w:r>
    </w:p>
    <w:p w14:paraId="7FDA1093" w14:textId="77777777" w:rsidR="00B1757B" w:rsidRPr="00B1757B" w:rsidRDefault="00B1757B" w:rsidP="00B1757B">
      <w:pPr>
        <w:pStyle w:val="BodyText"/>
      </w:pPr>
      <w:r w:rsidRPr="00B1757B">
        <w:t xml:space="preserve">Use lower case Roman numerals without punctuation or dashes on all front matter of the thesis or dissertation. These page numbers must all be centered with respect to the text, no less than 5/8 inches but no more than 1 inch from the bottom. The title page is page, </w:t>
      </w:r>
      <w:proofErr w:type="spellStart"/>
      <w:r w:rsidRPr="00B1757B">
        <w:t>i</w:t>
      </w:r>
      <w:proofErr w:type="spellEnd"/>
      <w:r w:rsidRPr="00B1757B">
        <w:t xml:space="preserve"> (not to be typed on the page); the approval page is page ii; Table of Contents, page iii, etc.</w:t>
      </w:r>
    </w:p>
    <w:p w14:paraId="6BBAE2D7" w14:textId="77777777" w:rsidR="00B1757B" w:rsidRPr="00B1757B" w:rsidRDefault="00B1757B" w:rsidP="00B1757B">
      <w:pPr>
        <w:pStyle w:val="BodyText"/>
        <w:rPr>
          <w:i/>
        </w:rPr>
      </w:pPr>
      <w:r>
        <w:rPr>
          <w:i/>
        </w:rPr>
        <w:t xml:space="preserve">Added Notes: </w:t>
      </w:r>
      <w:r w:rsidRPr="00B1757B">
        <w:rPr>
          <w:i/>
        </w:rPr>
        <w:t>Be extra careful with margins</w:t>
      </w:r>
      <w:r>
        <w:rPr>
          <w:i/>
        </w:rPr>
        <w:t xml:space="preserve">!  </w:t>
      </w:r>
      <w:r w:rsidRPr="00B1757B">
        <w:rPr>
          <w:i/>
          <w:szCs w:val="17"/>
        </w:rPr>
        <w:t xml:space="preserve">Double space between paragraph text and indent the first line of every paragraph (0.3") consistently. Make sure the TOC </w:t>
      </w:r>
      <w:proofErr w:type="gramStart"/>
      <w:r w:rsidRPr="00B1757B">
        <w:rPr>
          <w:i/>
          <w:szCs w:val="17"/>
        </w:rPr>
        <w:t>and  spacing</w:t>
      </w:r>
      <w:proofErr w:type="gramEnd"/>
      <w:r w:rsidRPr="00B1757B">
        <w:rPr>
          <w:i/>
          <w:szCs w:val="17"/>
        </w:rPr>
        <w:t xml:space="preserve"> between topics and subtopics looks consistent. Be extra careful about it.</w:t>
      </w:r>
    </w:p>
    <w:p w14:paraId="7B9D53A7" w14:textId="77777777" w:rsidR="00B1757B" w:rsidRDefault="00B1757B" w:rsidP="00B1757B">
      <w:pPr>
        <w:pStyle w:val="BodyText"/>
      </w:pPr>
      <w:r w:rsidRPr="00B1757B">
        <w:t xml:space="preserve">Use Arabic numerals without punctuation or dashes at the upper right-hand corner one inch from the right edge of the paper and no higher than 5/8 inches or no lower than 1¼ inches from the top, except for pages carrying chapter headings, first page of the Bibliography, and the first page of each section of an Appendix where the page number must be centered at least 5/8 inch but no more than 1 inch from the bottom of the page. </w:t>
      </w:r>
      <w:r w:rsidRPr="00B1757B">
        <w:lastRenderedPageBreak/>
        <w:t>Numbering must run consecutively with no missing numbers, and the use of 12a, 12b, etc. is not permitted. Arabic numerals are used beginning with the first page following the front matter and beginning with number 1. This would include the Introduction if there is one. Page numbers are assigned but not typed on cover sheets, if used, preceding the Bibliography and the Appendices.</w:t>
      </w:r>
    </w:p>
    <w:p w14:paraId="5D9F301E" w14:textId="77777777" w:rsidR="008A346D" w:rsidRPr="00B1757B" w:rsidRDefault="008A346D" w:rsidP="008A346D">
      <w:pPr>
        <w:pStyle w:val="BodyText"/>
        <w:rPr>
          <w:i/>
          <w:szCs w:val="17"/>
        </w:rPr>
      </w:pPr>
      <w:r>
        <w:rPr>
          <w:i/>
          <w:szCs w:val="17"/>
        </w:rPr>
        <w:t xml:space="preserve">Added Notes: </w:t>
      </w:r>
      <w:r w:rsidRPr="00B1757B">
        <w:rPr>
          <w:i/>
          <w:szCs w:val="17"/>
        </w:rPr>
        <w:t xml:space="preserve">Be careful with the pagination and make sure that the text of the thesis (particularly in case of pages with page numbers at </w:t>
      </w:r>
      <w:proofErr w:type="gramStart"/>
      <w:r w:rsidRPr="00B1757B">
        <w:rPr>
          <w:i/>
          <w:szCs w:val="17"/>
        </w:rPr>
        <w:t>the  bottom</w:t>
      </w:r>
      <w:proofErr w:type="gramEnd"/>
      <w:r w:rsidRPr="00B1757B">
        <w:rPr>
          <w:i/>
          <w:szCs w:val="17"/>
        </w:rPr>
        <w:t xml:space="preserve"> ) is not too close to the page number and must not give the feeling that the page number is lost in the thesis text.</w:t>
      </w:r>
    </w:p>
    <w:p w14:paraId="3F05D1E1" w14:textId="77777777" w:rsidR="00B1757B" w:rsidRPr="00B1757B" w:rsidRDefault="00B1757B" w:rsidP="00B1757B">
      <w:pPr>
        <w:pStyle w:val="Heading3"/>
      </w:pPr>
      <w:bookmarkStart w:id="28" w:name="_Toc524695572"/>
      <w:r w:rsidRPr="00B1757B">
        <w:t>Figures</w:t>
      </w:r>
      <w:bookmarkEnd w:id="28"/>
    </w:p>
    <w:p w14:paraId="5D517C8E" w14:textId="77777777" w:rsidR="00B1757B" w:rsidRPr="00B1757B" w:rsidRDefault="00B1757B" w:rsidP="00B1757B">
      <w:pPr>
        <w:pStyle w:val="BodyText"/>
      </w:pPr>
      <w:r w:rsidRPr="00B1757B">
        <w:t>All figures, (computer graphics, photographs, color maps, color illustrations, drawings, charts, graphs, etc.) must be neatly drawn and lettered, (no ball-point pen); good quality color illustrations can be used when appropriate. All such materials must fit inside the regular margins of the page. Oversize materials should be reduced in size to conform to the margins. Materials reduced photographically (except half-tone photographs) may be copied onto the appropriate paper in both copies. Maps in geology and geography, however, may be oversized and in color. They should be folded with care so that they may be placed in a rear cover pocket to be supplied by the bindery. These departments produce finished maps at reasonable prices</w:t>
      </w:r>
    </w:p>
    <w:p w14:paraId="1A2428EF" w14:textId="77777777" w:rsidR="008A346D" w:rsidRDefault="00B1757B" w:rsidP="00B1757B">
      <w:pPr>
        <w:pStyle w:val="BodyText"/>
      </w:pPr>
      <w:r w:rsidRPr="00B1757B">
        <w:t xml:space="preserve">Photographs should be mounted with dry adhesive paper, though usually it is preferable to draw illustrative material directly on the page. Do not use press-type or the </w:t>
      </w:r>
      <w:r w:rsidRPr="00B1757B">
        <w:lastRenderedPageBreak/>
        <w:t xml:space="preserve">like for graphs and lettering as it is not permanent. However, a copy on the appropriate paper of a graph made with press-type may be submitted. Foldout graphs may be used sparingly. Computer printouts should be used only if necessary and should be copied onto paper used for the rest of the thesis or dissertation. Fairly good results may be obtained by having the printouts made on white computer paper. </w:t>
      </w:r>
    </w:p>
    <w:p w14:paraId="78430807" w14:textId="77777777" w:rsidR="00B1757B" w:rsidRPr="00B1757B" w:rsidRDefault="00B1757B" w:rsidP="00B1757B">
      <w:pPr>
        <w:pStyle w:val="BodyText"/>
      </w:pPr>
      <w:r w:rsidRPr="00B1757B">
        <w:t>Each illustration should be labeled as “Fig. 1,” “Fig. 2,” and so on, consecutively through the thesis or dissertation. If more than a few figures are used, a List of Figures should follow the Table of Contents. All pages carrying figures must have page numbers in the upper right-hand corner. Plates, figures or illustrations which are too large to allow a caption or title on the same page should have the caption or title on the preceding page, see Exhibit G.</w:t>
      </w:r>
    </w:p>
    <w:p w14:paraId="3E97DF04" w14:textId="77777777" w:rsidR="00B1757B" w:rsidRPr="00B1757B" w:rsidRDefault="00B1757B" w:rsidP="00B1757B">
      <w:pPr>
        <w:pStyle w:val="BodyText"/>
      </w:pPr>
      <w:r w:rsidRPr="00B1757B">
        <w:t>Students should consult their departments for further information concerning the use of figures. All figures must appear in both copies of the thesis or dissertation submitted to the College of Arts and Sciences.</w:t>
      </w:r>
    </w:p>
    <w:p w14:paraId="63537AA3" w14:textId="77777777" w:rsidR="00B1757B" w:rsidRPr="00B1757B" w:rsidRDefault="00B1757B" w:rsidP="00B1757B">
      <w:pPr>
        <w:pStyle w:val="Heading3"/>
      </w:pPr>
      <w:bookmarkStart w:id="29" w:name="_Toc524695573"/>
      <w:r w:rsidRPr="00B1757B">
        <w:t>Tables</w:t>
      </w:r>
      <w:bookmarkEnd w:id="29"/>
    </w:p>
    <w:p w14:paraId="1494A56C" w14:textId="77777777" w:rsidR="00B1757B" w:rsidRPr="00B1757B" w:rsidRDefault="00B1757B" w:rsidP="00B1757B">
      <w:pPr>
        <w:pStyle w:val="BodyText"/>
      </w:pPr>
      <w:r w:rsidRPr="00B1757B">
        <w:t xml:space="preserve">Tables of one-half page or less in length may appear on the same page with the text. If larger than one-half page, a table must be placed on a separate sheet. Two or more small tables may be placed together on a single page. Tables should be inserted as near as possible to the text they illustrate. All tables must be labeled as “Table 1,” and so on, consecutively through the thesis or dissertation. Tables must also be titled. The general instructions for </w:t>
      </w:r>
      <w:r w:rsidRPr="00B1757B">
        <w:lastRenderedPageBreak/>
        <w:t>the use of figures apply to tables, except that tables must be typed on the paper used for the thesis or dissertation as a whole.</w:t>
      </w:r>
    </w:p>
    <w:p w14:paraId="259ACA6C" w14:textId="77777777" w:rsidR="00B1757B" w:rsidRPr="00B1757B" w:rsidRDefault="00B1757B" w:rsidP="00B1757B">
      <w:pPr>
        <w:pStyle w:val="BodyText"/>
      </w:pPr>
      <w:r w:rsidRPr="00B1757B">
        <w:t>If more than a few tables appear in the work, a List of Tables should follow the Table of Contents. (See page 6 for the order of appearance.)</w:t>
      </w:r>
    </w:p>
    <w:p w14:paraId="3E544ED3" w14:textId="77777777" w:rsidR="00B1757B" w:rsidRPr="00B1757B" w:rsidRDefault="00B1757B" w:rsidP="00B1757B">
      <w:pPr>
        <w:pStyle w:val="Heading3"/>
      </w:pPr>
      <w:bookmarkStart w:id="30" w:name="_Toc524695574"/>
      <w:r w:rsidRPr="00B1757B">
        <w:t>Footnotes</w:t>
      </w:r>
      <w:bookmarkEnd w:id="30"/>
    </w:p>
    <w:p w14:paraId="4360DA55" w14:textId="77777777" w:rsidR="00B1757B" w:rsidRPr="00B1757B" w:rsidRDefault="00B1757B" w:rsidP="00B1757B">
      <w:pPr>
        <w:pStyle w:val="BodyText"/>
      </w:pPr>
      <w:r w:rsidRPr="00B1757B">
        <w:t>There is a wide diversity of practice in footnoting. The College of Arts and Sciences has no overall requirement beyond consistency. Students should refer to the style manuals indicated by their disciplines for a guide to proper footnoting (see pages 9 and 10).</w:t>
      </w:r>
    </w:p>
    <w:p w14:paraId="75A4B502" w14:textId="77777777" w:rsidR="00B1757B" w:rsidRPr="00B1757B" w:rsidRDefault="00B1757B" w:rsidP="00B1757B">
      <w:pPr>
        <w:pStyle w:val="Heading3"/>
      </w:pPr>
      <w:bookmarkStart w:id="31" w:name="_Toc524695575"/>
      <w:r w:rsidRPr="00B1757B">
        <w:t>Appendices</w:t>
      </w:r>
      <w:bookmarkEnd w:id="31"/>
    </w:p>
    <w:p w14:paraId="4AC10E87" w14:textId="77777777" w:rsidR="00B1757B" w:rsidRPr="00B1757B" w:rsidRDefault="00B1757B" w:rsidP="00B1757B">
      <w:pPr>
        <w:pStyle w:val="BodyText"/>
        <w:rPr>
          <w:i/>
          <w:iCs/>
        </w:rPr>
      </w:pPr>
      <w:r w:rsidRPr="00B1757B">
        <w:t xml:space="preserve">Appendices may be used to present detailed information whose inclusion in the text of the thesis or dissertation would unnecessarily obstruct clear presentation of the argument. An appendix should be labeled, and such appendix should be independent of others. Ordinarily, an appendix should not have footnotes (documentation can be inserted in the text.) </w:t>
      </w:r>
      <w:r w:rsidRPr="00B1757B">
        <w:rPr>
          <w:i/>
          <w:iCs/>
        </w:rPr>
        <w:t>Materials placed in the appendices must meet the standards of pagination, margins, etc.</w:t>
      </w:r>
    </w:p>
    <w:p w14:paraId="6B57342C" w14:textId="77777777" w:rsidR="00B1757B" w:rsidRPr="00B1757B" w:rsidRDefault="00B1757B" w:rsidP="00B1757B">
      <w:pPr>
        <w:pStyle w:val="Heading3"/>
      </w:pPr>
      <w:bookmarkStart w:id="32" w:name="_Toc524695576"/>
      <w:r w:rsidRPr="00B1757B">
        <w:t>Bibliographies/References</w:t>
      </w:r>
      <w:bookmarkEnd w:id="32"/>
    </w:p>
    <w:p w14:paraId="0B7961BE" w14:textId="77777777" w:rsidR="00B1757B" w:rsidRDefault="00B1757B" w:rsidP="00B1757B">
      <w:pPr>
        <w:pStyle w:val="BodyText"/>
      </w:pPr>
      <w:r w:rsidRPr="00B1757B">
        <w:t>For the proper form and divisions of the Bibliography referenced, studen</w:t>
      </w:r>
      <w:r w:rsidR="00330FFD">
        <w:t xml:space="preserve">ts should consult with his supervisor or use the standard style approved by the University. </w:t>
      </w:r>
      <w:r>
        <w:t xml:space="preserve">  </w:t>
      </w:r>
    </w:p>
    <w:p w14:paraId="4AA75CE9" w14:textId="77777777" w:rsidR="00B1757B" w:rsidRDefault="00B1757B" w:rsidP="00303113">
      <w:pPr>
        <w:pStyle w:val="BodyText"/>
        <w:rPr>
          <w:i/>
          <w:iCs/>
        </w:rPr>
      </w:pPr>
    </w:p>
    <w:p w14:paraId="11A43AE7" w14:textId="77777777" w:rsidR="00303113" w:rsidRPr="00303113" w:rsidRDefault="00303113" w:rsidP="00303113">
      <w:pPr>
        <w:pStyle w:val="BodyText"/>
        <w:rPr>
          <w:i/>
          <w:iCs/>
        </w:rPr>
      </w:pPr>
    </w:p>
    <w:p w14:paraId="647464BE" w14:textId="77777777" w:rsidR="00303113" w:rsidRDefault="00303113" w:rsidP="00521122">
      <w:pPr>
        <w:pStyle w:val="BodyText"/>
        <w:sectPr w:rsidR="00303113" w:rsidSect="00C80A74">
          <w:headerReference w:type="default" r:id="rId16"/>
          <w:footerReference w:type="first" r:id="rId17"/>
          <w:pgSz w:w="12240" w:h="15840" w:code="1"/>
          <w:pgMar w:top="2160" w:right="1440" w:bottom="1440" w:left="2160" w:header="864" w:footer="576" w:gutter="0"/>
          <w:cols w:space="446"/>
          <w:docGrid w:linePitch="326"/>
        </w:sectPr>
      </w:pPr>
    </w:p>
    <w:p w14:paraId="6049A909" w14:textId="77777777" w:rsidR="00303113" w:rsidRDefault="00303113" w:rsidP="00A0471F">
      <w:pPr>
        <w:pStyle w:val="Heading1"/>
      </w:pPr>
      <w:r>
        <w:lastRenderedPageBreak/>
        <w:br/>
      </w:r>
      <w:bookmarkStart w:id="33" w:name="_Toc524695577"/>
      <w:r>
        <w:t>Examples of Each Style</w:t>
      </w:r>
      <w:bookmarkEnd w:id="33"/>
    </w:p>
    <w:p w14:paraId="04E69A36" w14:textId="77777777" w:rsidR="00303113" w:rsidRDefault="00303113" w:rsidP="00303113">
      <w:pPr>
        <w:pStyle w:val="BodyText"/>
      </w:pPr>
      <w:r>
        <w:t>This chapter gives examples of all the styles and notes on using the.  Examples of figures and tables are also given.  Actual formats of figures and tables will vary.  You should look at examples of IEEE and ACM journals and conferences for good formatting styles.  Most import</w:t>
      </w:r>
      <w:r w:rsidR="008A346D">
        <w:t>antly, you should be consistent in your formatting of figures and tables.</w:t>
      </w:r>
    </w:p>
    <w:p w14:paraId="1DB6B83A" w14:textId="77777777" w:rsidR="00303113" w:rsidRDefault="00303113" w:rsidP="00303113">
      <w:pPr>
        <w:pStyle w:val="Heading2"/>
      </w:pPr>
      <w:bookmarkStart w:id="34" w:name="_Toc524695578"/>
      <w:r>
        <w:t>Heading 2</w:t>
      </w:r>
      <w:bookmarkEnd w:id="34"/>
    </w:p>
    <w:p w14:paraId="05C63BCD" w14:textId="77777777" w:rsidR="00303113" w:rsidRDefault="00303113" w:rsidP="00303113">
      <w:pPr>
        <w:pStyle w:val="BodyText"/>
      </w:pPr>
      <w:r>
        <w:t xml:space="preserve">This is an example of a </w:t>
      </w:r>
      <w:r w:rsidR="008A346D">
        <w:t>H</w:t>
      </w:r>
      <w:r>
        <w:t>eading 2.</w:t>
      </w:r>
    </w:p>
    <w:p w14:paraId="20F0D9D4" w14:textId="77777777" w:rsidR="00303113" w:rsidRDefault="00303113" w:rsidP="00303113">
      <w:pPr>
        <w:pStyle w:val="Heading3"/>
        <w:rPr>
          <w:noProof/>
        </w:rPr>
      </w:pPr>
      <w:bookmarkStart w:id="35" w:name="_Toc524695579"/>
      <w:r>
        <w:rPr>
          <w:noProof/>
        </w:rPr>
        <w:t>Heading 3</w:t>
      </w:r>
      <w:bookmarkEnd w:id="35"/>
    </w:p>
    <w:p w14:paraId="52E14FE3" w14:textId="77777777" w:rsidR="00303113" w:rsidRDefault="00303113" w:rsidP="00303113">
      <w:pPr>
        <w:pStyle w:val="BodyText"/>
      </w:pPr>
      <w:r>
        <w:t xml:space="preserve">Normally you don’t have a single heading 2 or 3.  If you have a 1.1.1 you should have a 1.1.2.  Likewise for 1.1. there should be a 1.2.  </w:t>
      </w:r>
    </w:p>
    <w:p w14:paraId="28C2A84F" w14:textId="77777777" w:rsidR="00244CC7" w:rsidRDefault="00244CC7" w:rsidP="008E3799">
      <w:pPr>
        <w:pStyle w:val="Heading4"/>
      </w:pPr>
      <w:r>
        <w:t>Heading 4</w:t>
      </w:r>
    </w:p>
    <w:p w14:paraId="4EBFA74E" w14:textId="77777777" w:rsidR="00266956" w:rsidRDefault="00266956" w:rsidP="008A346D">
      <w:pPr>
        <w:pStyle w:val="Heading2"/>
      </w:pPr>
      <w:bookmarkStart w:id="36" w:name="_Toc524695580"/>
      <w:r w:rsidRPr="00B1757B">
        <w:t>Font Styles</w:t>
      </w:r>
      <w:bookmarkEnd w:id="36"/>
    </w:p>
    <w:p w14:paraId="2982358D" w14:textId="77777777" w:rsidR="00266956" w:rsidRPr="00266956" w:rsidRDefault="00266956" w:rsidP="00266956">
      <w:pPr>
        <w:pStyle w:val="BodyText"/>
      </w:pPr>
      <w:r>
        <w:t xml:space="preserve">It is suggested to use Times New Roman </w:t>
      </w:r>
      <w:proofErr w:type="gramStart"/>
      <w:r>
        <w:t>12 point</w:t>
      </w:r>
      <w:proofErr w:type="gramEnd"/>
      <w:r>
        <w:t xml:space="preserve"> font.  It’s readable and common </w:t>
      </w:r>
      <w:r w:rsidR="008A346D">
        <w:t>to</w:t>
      </w:r>
      <w:r>
        <w:t xml:space="preserve"> both ACM and IEEE publications.  You can use </w:t>
      </w:r>
      <w:proofErr w:type="gramStart"/>
      <w:r>
        <w:t>10 or 11 point</w:t>
      </w:r>
      <w:proofErr w:type="gramEnd"/>
      <w:r>
        <w:t xml:space="preserve"> font but g</w:t>
      </w:r>
      <w:r w:rsidR="008A346D">
        <w:t xml:space="preserve">iven there is </w:t>
      </w:r>
      <w:r>
        <w:lastRenderedPageBreak/>
        <w:t xml:space="preserve">no page limit and </w:t>
      </w:r>
      <w:r w:rsidR="008A346D">
        <w:t>your committee members’</w:t>
      </w:r>
      <w:r>
        <w:t xml:space="preserve"> eye sight is getting poor I suggest 12 point.  The entire document is in one font</w:t>
      </w:r>
      <w:r w:rsidR="008A346D">
        <w:t xml:space="preserve"> and size</w:t>
      </w:r>
      <w:r>
        <w:t>.  Figures can be in any font</w:t>
      </w:r>
      <w:r w:rsidR="008A346D">
        <w:t>/size.</w:t>
      </w:r>
    </w:p>
    <w:p w14:paraId="034D3060" w14:textId="77777777" w:rsidR="00266956" w:rsidRPr="00B1757B" w:rsidRDefault="00266956" w:rsidP="008A346D">
      <w:pPr>
        <w:pStyle w:val="Heading2"/>
      </w:pPr>
      <w:bookmarkStart w:id="37" w:name="_Toc524695581"/>
      <w:r w:rsidRPr="00B1757B">
        <w:t>Margins</w:t>
      </w:r>
      <w:bookmarkEnd w:id="37"/>
    </w:p>
    <w:p w14:paraId="434597A9" w14:textId="77777777" w:rsidR="00266956" w:rsidRPr="00B1757B" w:rsidRDefault="008A346D" w:rsidP="00266956">
      <w:pPr>
        <w:pStyle w:val="BodyText"/>
      </w:pPr>
      <w:proofErr w:type="gramStart"/>
      <w:r>
        <w:t>This documents</w:t>
      </w:r>
      <w:proofErr w:type="gramEnd"/>
      <w:r>
        <w:t xml:space="preserve"> has</w:t>
      </w:r>
      <w:r w:rsidR="00266956">
        <w:t xml:space="preserve"> the correct margins</w:t>
      </w:r>
      <w:r>
        <w:t>.</w:t>
      </w:r>
    </w:p>
    <w:p w14:paraId="5FD7FE7E" w14:textId="77777777" w:rsidR="00266956" w:rsidRPr="00B1757B" w:rsidRDefault="00266956" w:rsidP="008A346D">
      <w:pPr>
        <w:pStyle w:val="Heading2"/>
      </w:pPr>
      <w:bookmarkStart w:id="38" w:name="_Toc524695582"/>
      <w:r w:rsidRPr="00B1757B">
        <w:t>Spacing</w:t>
      </w:r>
      <w:bookmarkEnd w:id="38"/>
    </w:p>
    <w:p w14:paraId="7C4B1F48" w14:textId="77777777" w:rsidR="00266956" w:rsidRPr="00B1757B" w:rsidRDefault="00266956" w:rsidP="00266956">
      <w:pPr>
        <w:pStyle w:val="BodyText"/>
      </w:pPr>
      <w:r>
        <w:t>Spacing is set up correctly.  The style</w:t>
      </w:r>
      <w:r w:rsidR="008A346D">
        <w:t>s</w:t>
      </w:r>
      <w:r>
        <w:t xml:space="preserve"> take care of this.</w:t>
      </w:r>
    </w:p>
    <w:p w14:paraId="68FC027E" w14:textId="77777777" w:rsidR="00266956" w:rsidRPr="00B1757B" w:rsidRDefault="00266956" w:rsidP="008A346D">
      <w:pPr>
        <w:pStyle w:val="Heading2"/>
      </w:pPr>
      <w:bookmarkStart w:id="39" w:name="_Toc524695583"/>
      <w:r w:rsidRPr="00B1757B">
        <w:t>Pagination</w:t>
      </w:r>
      <w:bookmarkEnd w:id="39"/>
    </w:p>
    <w:p w14:paraId="26F886FF" w14:textId="77777777" w:rsidR="00266956" w:rsidRPr="00B1757B" w:rsidRDefault="00266956" w:rsidP="00266956">
      <w:pPr>
        <w:pStyle w:val="BodyText"/>
      </w:pPr>
      <w:r>
        <w:t>Page numbers are given in this document and set up correctly for each new chapter.  Use a “Section Break” instead of a “Page Break” between chapters.</w:t>
      </w:r>
      <w:r w:rsidR="008A346D">
        <w:t xml:space="preserve">  This will give you the page number at the bottom of the page for first page of chapters.</w:t>
      </w:r>
    </w:p>
    <w:p w14:paraId="275FBBB5" w14:textId="77777777" w:rsidR="00266956" w:rsidRPr="00B1757B" w:rsidRDefault="00266956" w:rsidP="008A346D">
      <w:pPr>
        <w:pStyle w:val="Heading2"/>
      </w:pPr>
      <w:bookmarkStart w:id="40" w:name="_Toc524695584"/>
      <w:r w:rsidRPr="00B1757B">
        <w:t>Figures</w:t>
      </w:r>
      <w:bookmarkEnd w:id="40"/>
    </w:p>
    <w:p w14:paraId="1EB0C4C8" w14:textId="77777777" w:rsidR="00266956" w:rsidRDefault="008A346D" w:rsidP="00266956">
      <w:pPr>
        <w:pStyle w:val="BodyText"/>
      </w:pPr>
      <w:r>
        <w:t xml:space="preserve">As stated in the College guidelines “All figures … </w:t>
      </w:r>
      <w:r w:rsidR="00266956" w:rsidRPr="00B1757B">
        <w:t>must be neatly drawn and</w:t>
      </w:r>
      <w:r>
        <w:t xml:space="preserve"> lettered, (no ball-point pen)”.  My guess is this guideline was written up before you were born.</w:t>
      </w:r>
    </w:p>
    <w:p w14:paraId="7E79DEB4" w14:textId="77777777" w:rsidR="008A346D" w:rsidRDefault="008A346D" w:rsidP="00266956">
      <w:pPr>
        <w:pStyle w:val="BodyText"/>
      </w:pPr>
      <w:r>
        <w:t xml:space="preserve">My suggestion is to use MS Visio for figures.  This is one of the best drawing </w:t>
      </w:r>
      <w:proofErr w:type="gramStart"/>
      <w:r>
        <w:t>package</w:t>
      </w:r>
      <w:proofErr w:type="gramEnd"/>
      <w:r>
        <w:t xml:space="preserve"> and is free with the department’s MS developers site license.  Once again figures should be consistent in format and presentation.  </w:t>
      </w:r>
    </w:p>
    <w:p w14:paraId="2461AC7C" w14:textId="77777777" w:rsidR="008A346D" w:rsidRDefault="008A346D" w:rsidP="00266956">
      <w:pPr>
        <w:pStyle w:val="BodyText"/>
      </w:pPr>
      <w:r>
        <w:t xml:space="preserve">Large figures should appear on their own page.  Figures less than a half a page can be put along with prose.  Keep figures close to </w:t>
      </w:r>
      <w:r w:rsidR="00E067E4">
        <w:t>where</w:t>
      </w:r>
      <w:r>
        <w:t xml:space="preserve"> they are referenced.</w:t>
      </w:r>
      <w:r w:rsidR="00E067E4">
        <w:t xml:space="preserve">  Figu</w:t>
      </w:r>
      <w:r w:rsidR="008C017C">
        <w:t xml:space="preserve">re headings </w:t>
      </w:r>
      <w:r w:rsidR="008C017C">
        <w:lastRenderedPageBreak/>
        <w:t xml:space="preserve">go under the figure as seen in </w:t>
      </w:r>
      <w:r w:rsidR="008C017C">
        <w:fldChar w:fldCharType="begin"/>
      </w:r>
      <w:r w:rsidR="008C017C">
        <w:instrText xml:space="preserve"> REF _Ref74609254 \h </w:instrText>
      </w:r>
      <w:r w:rsidR="008C017C">
        <w:fldChar w:fldCharType="separate"/>
      </w:r>
      <w:r w:rsidR="00582B84">
        <w:t xml:space="preserve">Figure </w:t>
      </w:r>
      <w:r w:rsidR="00582B84">
        <w:rPr>
          <w:noProof/>
        </w:rPr>
        <w:t>2</w:t>
      </w:r>
      <w:r w:rsidR="00582B84">
        <w:t>.</w:t>
      </w:r>
      <w:r w:rsidR="00582B84">
        <w:rPr>
          <w:noProof/>
        </w:rPr>
        <w:t>1</w:t>
      </w:r>
      <w:r w:rsidR="008C017C">
        <w:fldChar w:fldCharType="end"/>
      </w:r>
      <w:r w:rsidR="008C017C">
        <w:t>.  Notice the chapter number (2) as a means to label figures.</w:t>
      </w:r>
    </w:p>
    <w:p w14:paraId="5222C5B8" w14:textId="77777777" w:rsidR="00E067E4" w:rsidRDefault="00E067E4" w:rsidP="00266956">
      <w:pPr>
        <w:pStyle w:val="BodyText"/>
      </w:pPr>
      <w:r>
        <w:br w:type="page"/>
      </w:r>
    </w:p>
    <w:p w14:paraId="1B081849" w14:textId="77777777" w:rsidR="00E067E4" w:rsidRPr="00893C1F" w:rsidRDefault="003C20D0" w:rsidP="00E067E4">
      <w:pPr>
        <w:pStyle w:val="BodyText"/>
      </w:pPr>
      <w:r>
        <w:rPr>
          <w:noProof/>
        </w:rPr>
        <w:lastRenderedPageBreak/>
        <w:drawing>
          <wp:anchor distT="0" distB="0" distL="114300" distR="114300" simplePos="0" relativeHeight="251657728" behindDoc="1" locked="0" layoutInCell="1" allowOverlap="1" wp14:anchorId="58421384" wp14:editId="79F3996C">
            <wp:simplePos x="0" y="0"/>
            <wp:positionH relativeFrom="margin">
              <wp:align>center</wp:align>
            </wp:positionH>
            <wp:positionV relativeFrom="paragraph">
              <wp:posOffset>0</wp:posOffset>
            </wp:positionV>
            <wp:extent cx="5397500" cy="5600700"/>
            <wp:effectExtent l="0" t="0" r="0" b="0"/>
            <wp:wrapTight wrapText="bothSides">
              <wp:wrapPolygon edited="0">
                <wp:start x="0" y="0"/>
                <wp:lineTo x="0" y="21527"/>
                <wp:lineTo x="21498" y="21527"/>
                <wp:lineTo x="21498" y="0"/>
                <wp:lineTo x="0" y="0"/>
              </wp:wrapPolygon>
            </wp:wrapTight>
            <wp:docPr id="1314" name="Picture 1314" descr="figure%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 descr="figure%20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7500" cy="5600700"/>
                    </a:xfrm>
                    <a:prstGeom prst="rect">
                      <a:avLst/>
                    </a:prstGeom>
                    <a:noFill/>
                  </pic:spPr>
                </pic:pic>
              </a:graphicData>
            </a:graphic>
            <wp14:sizeRelH relativeFrom="page">
              <wp14:pctWidth>0</wp14:pctWidth>
            </wp14:sizeRelH>
            <wp14:sizeRelV relativeFrom="page">
              <wp14:pctHeight>0</wp14:pctHeight>
            </wp14:sizeRelV>
          </wp:anchor>
        </w:drawing>
      </w:r>
    </w:p>
    <w:p w14:paraId="20986656" w14:textId="77777777" w:rsidR="00E067E4" w:rsidRDefault="00E067E4" w:rsidP="00E067E4">
      <w:pPr>
        <w:pStyle w:val="Caption"/>
      </w:pPr>
      <w:bookmarkStart w:id="41" w:name="_Ref74609254"/>
      <w:bookmarkStart w:id="42" w:name="_Toc74644298"/>
      <w:bookmarkStart w:id="43" w:name="_Toc74644307"/>
      <w:bookmarkStart w:id="44" w:name="_Toc74645699"/>
      <w:bookmarkStart w:id="45" w:name="_Toc177379571"/>
      <w:r>
        <w:t xml:space="preserve">Figure </w:t>
      </w:r>
      <w:fldSimple w:instr=" STYLEREF 1 \s ">
        <w:r w:rsidR="00582B84">
          <w:rPr>
            <w:noProof/>
          </w:rPr>
          <w:t>2</w:t>
        </w:r>
      </w:fldSimple>
      <w:r>
        <w:t>.</w:t>
      </w:r>
      <w:fldSimple w:instr=" SEQ Figure \* ARABIC \s 1 ">
        <w:r w:rsidR="00582B84">
          <w:rPr>
            <w:noProof/>
          </w:rPr>
          <w:t>1</w:t>
        </w:r>
      </w:fldSimple>
      <w:bookmarkEnd w:id="41"/>
      <w:r>
        <w:t xml:space="preserve">.  </w:t>
      </w:r>
      <w:bookmarkEnd w:id="42"/>
      <w:bookmarkEnd w:id="43"/>
      <w:bookmarkEnd w:id="44"/>
      <w:r>
        <w:t xml:space="preserve">An Example </w:t>
      </w:r>
      <w:proofErr w:type="gramStart"/>
      <w:r>
        <w:t>figure</w:t>
      </w:r>
      <w:proofErr w:type="gramEnd"/>
      <w:r>
        <w:t>.  Chapter 2 figure 1 (of chapter 2).</w:t>
      </w:r>
      <w:bookmarkEnd w:id="45"/>
    </w:p>
    <w:p w14:paraId="119AC577" w14:textId="77777777" w:rsidR="00E067E4" w:rsidRDefault="00E067E4" w:rsidP="00E067E4">
      <w:pPr>
        <w:pStyle w:val="BodyText"/>
      </w:pPr>
    </w:p>
    <w:p w14:paraId="79961FFF" w14:textId="77777777" w:rsidR="00E067E4" w:rsidRDefault="00E067E4" w:rsidP="00E067E4">
      <w:pPr>
        <w:pStyle w:val="BodyText"/>
      </w:pPr>
      <w:r>
        <w:br w:type="page"/>
      </w:r>
      <w:r>
        <w:lastRenderedPageBreak/>
        <w:t xml:space="preserve">Word allows you to insert a caption (figure or table).  This is down with “Insert Reference Caption”.  More </w:t>
      </w:r>
      <w:r w:rsidRPr="008A346D">
        <w:rPr>
          <w:b/>
        </w:rPr>
        <w:t>importantly</w:t>
      </w:r>
      <w:r>
        <w:t xml:space="preserve"> Word also has facilities to reference these figures.  Use “Insert Reference Cross-Reference” to insert a reference to a figure, table, or heading.  This is really helpful when you (because you will) rearrange sections or placement of figures/tables.  Word will keep track of this for you if you use the </w:t>
      </w:r>
      <w:proofErr w:type="gramStart"/>
      <w:r>
        <w:t>cross reference</w:t>
      </w:r>
      <w:proofErr w:type="gramEnd"/>
      <w:r>
        <w:t xml:space="preserve"> tool.  </w:t>
      </w:r>
    </w:p>
    <w:p w14:paraId="0F567B91" w14:textId="77777777" w:rsidR="008A346D" w:rsidRPr="00B1757B" w:rsidRDefault="008A346D" w:rsidP="00266956">
      <w:pPr>
        <w:pStyle w:val="BodyText"/>
      </w:pPr>
      <w:r>
        <w:t>Additionally, by using the insert-caption you can automatically generate a list of figures and a list of tables.  If the location of table/figure moves, you just regenerate the list and it is updated.</w:t>
      </w:r>
    </w:p>
    <w:p w14:paraId="03CF1BF5" w14:textId="77777777" w:rsidR="00266956" w:rsidRPr="00B1757B" w:rsidRDefault="00266956" w:rsidP="008A346D">
      <w:pPr>
        <w:pStyle w:val="Heading2"/>
      </w:pPr>
      <w:bookmarkStart w:id="46" w:name="_Toc524695585"/>
      <w:r w:rsidRPr="00B1757B">
        <w:t>Tables</w:t>
      </w:r>
      <w:bookmarkEnd w:id="46"/>
    </w:p>
    <w:p w14:paraId="3B7034E9" w14:textId="77777777" w:rsidR="00266956" w:rsidRDefault="008A346D" w:rsidP="00266956">
      <w:pPr>
        <w:pStyle w:val="BodyText"/>
      </w:pPr>
      <w:r>
        <w:t xml:space="preserve">Again, make sure tables are consistent and neat.  Table heading go before the table.  </w:t>
      </w:r>
      <w:r w:rsidR="00E067E4">
        <w:t xml:space="preserve">We have two examples of tables below </w:t>
      </w:r>
      <w:r w:rsidR="00E067E4">
        <w:fldChar w:fldCharType="begin"/>
      </w:r>
      <w:r w:rsidR="00E067E4">
        <w:instrText xml:space="preserve"> REF _Ref177545366 \h </w:instrText>
      </w:r>
      <w:r w:rsidR="00E067E4">
        <w:fldChar w:fldCharType="separate"/>
      </w:r>
      <w:r w:rsidR="00582B84" w:rsidRPr="00300809">
        <w:t xml:space="preserve">Table </w:t>
      </w:r>
      <w:r w:rsidR="00582B84">
        <w:rPr>
          <w:noProof/>
        </w:rPr>
        <w:t>2</w:t>
      </w:r>
      <w:r w:rsidR="00582B84" w:rsidRPr="00300809">
        <w:t>.</w:t>
      </w:r>
      <w:r w:rsidR="00582B84">
        <w:rPr>
          <w:noProof/>
        </w:rPr>
        <w:t>1</w:t>
      </w:r>
      <w:r w:rsidR="00E067E4">
        <w:fldChar w:fldCharType="end"/>
      </w:r>
      <w:r w:rsidR="00E067E4">
        <w:t xml:space="preserve"> and </w:t>
      </w:r>
      <w:r w:rsidR="00E067E4">
        <w:fldChar w:fldCharType="begin"/>
      </w:r>
      <w:r w:rsidR="00E067E4">
        <w:instrText xml:space="preserve"> REF _Ref177545373 \h </w:instrText>
      </w:r>
      <w:r w:rsidR="00E067E4">
        <w:fldChar w:fldCharType="separate"/>
      </w:r>
      <w:r w:rsidR="00582B84">
        <w:t xml:space="preserve">Table </w:t>
      </w:r>
      <w:r w:rsidR="00582B84">
        <w:rPr>
          <w:noProof/>
        </w:rPr>
        <w:t>2</w:t>
      </w:r>
      <w:r w:rsidR="00582B84">
        <w:t>.</w:t>
      </w:r>
      <w:r w:rsidR="00582B84">
        <w:rPr>
          <w:noProof/>
        </w:rPr>
        <w:t>2</w:t>
      </w:r>
      <w:r w:rsidR="00E067E4">
        <w:fldChar w:fldCharType="end"/>
      </w:r>
      <w:r w:rsidR="00E067E4">
        <w:t>.  Notice they are numbered with the chapter, that is table 1 of chapter 2 (2.1).</w:t>
      </w:r>
    </w:p>
    <w:p w14:paraId="5AAA9D3E" w14:textId="77777777" w:rsidR="00F402C0" w:rsidRDefault="00F402C0" w:rsidP="00266956">
      <w:pPr>
        <w:pStyle w:val="BodyText"/>
      </w:pPr>
    </w:p>
    <w:p w14:paraId="5E5F421E" w14:textId="77777777" w:rsidR="00300809" w:rsidRPr="00300809" w:rsidRDefault="00300809" w:rsidP="00300809">
      <w:pPr>
        <w:pStyle w:val="Caption"/>
      </w:pPr>
      <w:bookmarkStart w:id="47" w:name="_Ref177545366"/>
      <w:bookmarkStart w:id="48" w:name="_Toc177379628"/>
      <w:r w:rsidRPr="00300809">
        <w:t xml:space="preserve">Table </w:t>
      </w:r>
      <w:fldSimple w:instr=" STYLEREF 1 \s ">
        <w:r w:rsidR="00582B84">
          <w:rPr>
            <w:noProof/>
          </w:rPr>
          <w:t>2</w:t>
        </w:r>
      </w:fldSimple>
      <w:r w:rsidRPr="00300809">
        <w:t>.</w:t>
      </w:r>
      <w:fldSimple w:instr=" SEQ Table \* ARABIC \s 1 ">
        <w:r w:rsidR="00582B84">
          <w:rPr>
            <w:noProof/>
          </w:rPr>
          <w:t>1</w:t>
        </w:r>
      </w:fldSimple>
      <w:bookmarkEnd w:id="47"/>
      <w:r w:rsidRPr="00300809">
        <w:t>. An Example table.  Chapter Number and Table Number within chapter</w:t>
      </w:r>
      <w:bookmarkEnd w:id="48"/>
    </w:p>
    <w:tbl>
      <w:tblPr>
        <w:tblW w:w="0" w:type="auto"/>
        <w:tblLayout w:type="fixed"/>
        <w:tblCellMar>
          <w:left w:w="0" w:type="dxa"/>
          <w:right w:w="0" w:type="dxa"/>
        </w:tblCellMar>
        <w:tblLook w:val="0000" w:firstRow="0" w:lastRow="0" w:firstColumn="0" w:lastColumn="0" w:noHBand="0" w:noVBand="0"/>
      </w:tblPr>
      <w:tblGrid>
        <w:gridCol w:w="1451"/>
        <w:gridCol w:w="1429"/>
        <w:gridCol w:w="1811"/>
        <w:gridCol w:w="1980"/>
        <w:gridCol w:w="1789"/>
      </w:tblGrid>
      <w:tr w:rsidR="00300809" w:rsidRPr="00E067E4" w14:paraId="3571CBD6" w14:textId="77777777">
        <w:trPr>
          <w:trHeight w:val="357"/>
        </w:trPr>
        <w:tc>
          <w:tcPr>
            <w:tcW w:w="1451" w:type="dxa"/>
            <w:tcBorders>
              <w:top w:val="single" w:sz="4" w:space="0" w:color="auto"/>
              <w:left w:val="single" w:sz="4" w:space="0" w:color="auto"/>
              <w:bottom w:val="nil"/>
              <w:right w:val="nil"/>
            </w:tcBorders>
            <w:noWrap/>
            <w:tcMar>
              <w:top w:w="11" w:type="dxa"/>
              <w:left w:w="11" w:type="dxa"/>
              <w:bottom w:w="0" w:type="dxa"/>
              <w:right w:w="11" w:type="dxa"/>
            </w:tcMar>
            <w:vAlign w:val="bottom"/>
          </w:tcPr>
          <w:p w14:paraId="077856A3" w14:textId="77777777" w:rsidR="00300809" w:rsidRPr="00E067E4" w:rsidRDefault="00300809" w:rsidP="008C2280">
            <w:pPr>
              <w:pStyle w:val="References"/>
              <w:spacing w:after="0"/>
              <w:jc w:val="center"/>
            </w:pPr>
          </w:p>
        </w:tc>
        <w:tc>
          <w:tcPr>
            <w:tcW w:w="3240" w:type="dxa"/>
            <w:gridSpan w:val="2"/>
            <w:tcBorders>
              <w:top w:val="single" w:sz="4" w:space="0" w:color="auto"/>
              <w:left w:val="nil"/>
              <w:bottom w:val="nil"/>
              <w:right w:val="single" w:sz="4" w:space="0" w:color="000000"/>
            </w:tcBorders>
            <w:noWrap/>
            <w:tcMar>
              <w:top w:w="11" w:type="dxa"/>
              <w:left w:w="11" w:type="dxa"/>
              <w:bottom w:w="0" w:type="dxa"/>
              <w:right w:w="11" w:type="dxa"/>
            </w:tcMar>
          </w:tcPr>
          <w:p w14:paraId="2EA0679C" w14:textId="77777777" w:rsidR="00300809" w:rsidRPr="00E067E4" w:rsidRDefault="00300809" w:rsidP="008C2280">
            <w:pPr>
              <w:pStyle w:val="TableColumnHeader"/>
              <w:rPr>
                <w:sz w:val="24"/>
              </w:rPr>
            </w:pPr>
            <w:r w:rsidRPr="00E067E4">
              <w:rPr>
                <w:sz w:val="24"/>
              </w:rPr>
              <w:t>Document Engineering</w:t>
            </w:r>
          </w:p>
        </w:tc>
        <w:tc>
          <w:tcPr>
            <w:tcW w:w="3769" w:type="dxa"/>
            <w:gridSpan w:val="2"/>
            <w:tcBorders>
              <w:top w:val="single" w:sz="4" w:space="0" w:color="auto"/>
              <w:left w:val="nil"/>
              <w:bottom w:val="nil"/>
              <w:right w:val="single" w:sz="4" w:space="0" w:color="auto"/>
            </w:tcBorders>
            <w:noWrap/>
            <w:tcMar>
              <w:top w:w="11" w:type="dxa"/>
              <w:left w:w="11" w:type="dxa"/>
              <w:bottom w:w="0" w:type="dxa"/>
              <w:right w:w="11" w:type="dxa"/>
            </w:tcMar>
          </w:tcPr>
          <w:p w14:paraId="5AB38E95" w14:textId="77777777" w:rsidR="00300809" w:rsidRPr="00E067E4" w:rsidRDefault="00300809" w:rsidP="008C2280">
            <w:pPr>
              <w:pStyle w:val="TableColumnHeader"/>
              <w:rPr>
                <w:sz w:val="24"/>
              </w:rPr>
            </w:pPr>
            <w:r w:rsidRPr="00E067E4">
              <w:rPr>
                <w:sz w:val="24"/>
              </w:rPr>
              <w:t>Software Engineering</w:t>
            </w:r>
          </w:p>
        </w:tc>
      </w:tr>
      <w:tr w:rsidR="00300809" w:rsidRPr="00E067E4" w14:paraId="3E837BC2" w14:textId="77777777">
        <w:trPr>
          <w:trHeight w:val="484"/>
        </w:trPr>
        <w:tc>
          <w:tcPr>
            <w:tcW w:w="1451" w:type="dxa"/>
            <w:tcBorders>
              <w:top w:val="nil"/>
              <w:left w:val="single" w:sz="4" w:space="0" w:color="auto"/>
              <w:bottom w:val="nil"/>
              <w:right w:val="nil"/>
            </w:tcBorders>
            <w:noWrap/>
            <w:tcMar>
              <w:top w:w="11" w:type="dxa"/>
              <w:left w:w="11" w:type="dxa"/>
              <w:bottom w:w="0" w:type="dxa"/>
              <w:right w:w="11" w:type="dxa"/>
            </w:tcMar>
            <w:vAlign w:val="bottom"/>
          </w:tcPr>
          <w:p w14:paraId="69A5A52F" w14:textId="77777777" w:rsidR="00300809" w:rsidRPr="00E067E4" w:rsidRDefault="00300809" w:rsidP="008C2280">
            <w:pPr>
              <w:rPr>
                <w:szCs w:val="24"/>
              </w:rPr>
            </w:pPr>
          </w:p>
        </w:tc>
        <w:tc>
          <w:tcPr>
            <w:tcW w:w="1429" w:type="dxa"/>
            <w:tcBorders>
              <w:top w:val="nil"/>
              <w:left w:val="nil"/>
              <w:bottom w:val="nil"/>
              <w:right w:val="nil"/>
            </w:tcBorders>
            <w:shd w:val="clear" w:color="auto" w:fill="C0C0C0"/>
            <w:tcMar>
              <w:top w:w="11" w:type="dxa"/>
              <w:left w:w="11" w:type="dxa"/>
              <w:bottom w:w="0" w:type="dxa"/>
              <w:right w:w="11" w:type="dxa"/>
            </w:tcMar>
          </w:tcPr>
          <w:p w14:paraId="12BEF11E" w14:textId="77777777" w:rsidR="00300809" w:rsidRPr="00E067E4" w:rsidRDefault="00300809" w:rsidP="008C2280">
            <w:pPr>
              <w:pStyle w:val="TableColumnHeader"/>
              <w:rPr>
                <w:sz w:val="24"/>
              </w:rPr>
            </w:pPr>
            <w:r w:rsidRPr="00E067E4">
              <w:rPr>
                <w:sz w:val="24"/>
              </w:rPr>
              <w:t>Viewing/</w:t>
            </w:r>
            <w:r w:rsidRPr="00E067E4">
              <w:rPr>
                <w:sz w:val="24"/>
              </w:rPr>
              <w:br/>
              <w:t>Editing</w:t>
            </w:r>
          </w:p>
        </w:tc>
        <w:tc>
          <w:tcPr>
            <w:tcW w:w="1811" w:type="dxa"/>
            <w:tcBorders>
              <w:top w:val="nil"/>
              <w:left w:val="nil"/>
              <w:bottom w:val="nil"/>
              <w:right w:val="single" w:sz="4" w:space="0" w:color="auto"/>
            </w:tcBorders>
            <w:shd w:val="clear" w:color="auto" w:fill="C0C0C0"/>
            <w:tcMar>
              <w:top w:w="11" w:type="dxa"/>
              <w:left w:w="11" w:type="dxa"/>
              <w:bottom w:w="0" w:type="dxa"/>
              <w:right w:w="11" w:type="dxa"/>
            </w:tcMar>
          </w:tcPr>
          <w:p w14:paraId="4234B4BC" w14:textId="77777777" w:rsidR="00300809" w:rsidRPr="00E067E4" w:rsidRDefault="00300809" w:rsidP="008C2280">
            <w:pPr>
              <w:pStyle w:val="TableColumnHeader"/>
              <w:rPr>
                <w:sz w:val="24"/>
              </w:rPr>
            </w:pPr>
            <w:r w:rsidRPr="00E067E4">
              <w:rPr>
                <w:sz w:val="24"/>
              </w:rPr>
              <w:t>Linking/</w:t>
            </w:r>
            <w:r w:rsidRPr="00E067E4">
              <w:rPr>
                <w:sz w:val="24"/>
              </w:rPr>
              <w:br/>
              <w:t>Querying</w:t>
            </w:r>
          </w:p>
        </w:tc>
        <w:tc>
          <w:tcPr>
            <w:tcW w:w="1980" w:type="dxa"/>
            <w:tcBorders>
              <w:top w:val="nil"/>
              <w:left w:val="nil"/>
              <w:bottom w:val="nil"/>
              <w:right w:val="nil"/>
            </w:tcBorders>
            <w:shd w:val="clear" w:color="auto" w:fill="C0C0C0"/>
            <w:tcMar>
              <w:top w:w="11" w:type="dxa"/>
              <w:left w:w="11" w:type="dxa"/>
              <w:bottom w:w="0" w:type="dxa"/>
              <w:right w:w="11" w:type="dxa"/>
            </w:tcMar>
          </w:tcPr>
          <w:p w14:paraId="7B0669E8" w14:textId="77777777" w:rsidR="00300809" w:rsidRPr="00E067E4" w:rsidRDefault="00300809" w:rsidP="008C2280">
            <w:pPr>
              <w:pStyle w:val="TableColumnHeader"/>
              <w:rPr>
                <w:sz w:val="24"/>
              </w:rPr>
            </w:pPr>
            <w:r w:rsidRPr="00E067E4">
              <w:rPr>
                <w:sz w:val="24"/>
              </w:rPr>
              <w:t>Software Visualization</w:t>
            </w:r>
          </w:p>
        </w:tc>
        <w:tc>
          <w:tcPr>
            <w:tcW w:w="1789" w:type="dxa"/>
            <w:tcBorders>
              <w:top w:val="nil"/>
              <w:left w:val="nil"/>
              <w:bottom w:val="nil"/>
              <w:right w:val="single" w:sz="4" w:space="0" w:color="auto"/>
            </w:tcBorders>
            <w:shd w:val="clear" w:color="auto" w:fill="C0C0C0"/>
            <w:tcMar>
              <w:top w:w="11" w:type="dxa"/>
              <w:left w:w="11" w:type="dxa"/>
              <w:bottom w:w="0" w:type="dxa"/>
              <w:right w:w="11" w:type="dxa"/>
            </w:tcMar>
          </w:tcPr>
          <w:p w14:paraId="4019F2C6" w14:textId="77777777" w:rsidR="00300809" w:rsidRPr="00E067E4" w:rsidRDefault="00300809" w:rsidP="008C2280">
            <w:pPr>
              <w:pStyle w:val="TableColumnHeader"/>
              <w:rPr>
                <w:sz w:val="24"/>
              </w:rPr>
            </w:pPr>
            <w:r w:rsidRPr="00E067E4">
              <w:rPr>
                <w:sz w:val="24"/>
              </w:rPr>
              <w:t>Static Analysis</w:t>
            </w:r>
          </w:p>
        </w:tc>
      </w:tr>
      <w:tr w:rsidR="00300809" w:rsidRPr="00E067E4" w14:paraId="0BCA1B34" w14:textId="77777777">
        <w:trPr>
          <w:trHeight w:val="528"/>
        </w:trPr>
        <w:tc>
          <w:tcPr>
            <w:tcW w:w="1451" w:type="dxa"/>
            <w:tcBorders>
              <w:top w:val="nil"/>
              <w:left w:val="single" w:sz="4" w:space="0" w:color="auto"/>
              <w:bottom w:val="single" w:sz="4" w:space="0" w:color="auto"/>
              <w:right w:val="nil"/>
            </w:tcBorders>
            <w:shd w:val="clear" w:color="auto" w:fill="C0C0C0"/>
            <w:tcMar>
              <w:top w:w="11" w:type="dxa"/>
              <w:left w:w="11" w:type="dxa"/>
              <w:bottom w:w="0" w:type="dxa"/>
              <w:right w:w="11" w:type="dxa"/>
            </w:tcMar>
            <w:vAlign w:val="center"/>
          </w:tcPr>
          <w:p w14:paraId="552F958C" w14:textId="77777777" w:rsidR="00300809" w:rsidRPr="00E067E4" w:rsidRDefault="00300809" w:rsidP="008C2280">
            <w:pPr>
              <w:pStyle w:val="TableRowHeader"/>
              <w:rPr>
                <w:sz w:val="24"/>
              </w:rPr>
            </w:pPr>
            <w:r w:rsidRPr="00E067E4">
              <w:rPr>
                <w:sz w:val="24"/>
              </w:rPr>
              <w:t xml:space="preserve">Plain-Text </w:t>
            </w:r>
            <w:r w:rsidRPr="00E067E4">
              <w:rPr>
                <w:sz w:val="24"/>
              </w:rPr>
              <w:br/>
              <w:t>Source Code</w:t>
            </w:r>
          </w:p>
        </w:tc>
        <w:tc>
          <w:tcPr>
            <w:tcW w:w="1429" w:type="dxa"/>
            <w:tcBorders>
              <w:top w:val="single" w:sz="4" w:space="0" w:color="auto"/>
              <w:left w:val="nil"/>
              <w:bottom w:val="single" w:sz="4" w:space="0" w:color="auto"/>
              <w:right w:val="nil"/>
            </w:tcBorders>
            <w:tcMar>
              <w:top w:w="11" w:type="dxa"/>
              <w:left w:w="11" w:type="dxa"/>
              <w:bottom w:w="0" w:type="dxa"/>
              <w:right w:w="11" w:type="dxa"/>
            </w:tcMar>
            <w:vAlign w:val="center"/>
          </w:tcPr>
          <w:p w14:paraId="1D88EE0F" w14:textId="77777777" w:rsidR="00300809" w:rsidRPr="00E067E4" w:rsidRDefault="00300809" w:rsidP="008C2280">
            <w:pPr>
              <w:pStyle w:val="TableData"/>
              <w:rPr>
                <w:sz w:val="24"/>
              </w:rPr>
            </w:pPr>
            <w:r w:rsidRPr="00E067E4">
              <w:rPr>
                <w:sz w:val="24"/>
              </w:rPr>
              <w:t>Medium</w:t>
            </w:r>
          </w:p>
        </w:tc>
        <w:tc>
          <w:tcPr>
            <w:tcW w:w="1811" w:type="dxa"/>
            <w:tcBorders>
              <w:top w:val="single" w:sz="4" w:space="0" w:color="auto"/>
              <w:left w:val="nil"/>
              <w:bottom w:val="single" w:sz="4" w:space="0" w:color="auto"/>
              <w:right w:val="single" w:sz="4" w:space="0" w:color="auto"/>
            </w:tcBorders>
            <w:tcMar>
              <w:top w:w="11" w:type="dxa"/>
              <w:left w:w="11" w:type="dxa"/>
              <w:bottom w:w="0" w:type="dxa"/>
              <w:right w:w="11" w:type="dxa"/>
            </w:tcMar>
            <w:vAlign w:val="center"/>
          </w:tcPr>
          <w:p w14:paraId="292172E4" w14:textId="77777777" w:rsidR="00300809" w:rsidRPr="00E067E4" w:rsidRDefault="00300809" w:rsidP="008C2280">
            <w:pPr>
              <w:pStyle w:val="TableData"/>
              <w:rPr>
                <w:sz w:val="24"/>
              </w:rPr>
            </w:pPr>
            <w:r w:rsidRPr="00E067E4">
              <w:rPr>
                <w:sz w:val="24"/>
              </w:rPr>
              <w:t>None</w:t>
            </w:r>
          </w:p>
        </w:tc>
        <w:tc>
          <w:tcPr>
            <w:tcW w:w="1980" w:type="dxa"/>
            <w:tcBorders>
              <w:top w:val="single" w:sz="4" w:space="0" w:color="auto"/>
              <w:left w:val="nil"/>
              <w:bottom w:val="single" w:sz="4" w:space="0" w:color="auto"/>
              <w:right w:val="nil"/>
            </w:tcBorders>
            <w:tcMar>
              <w:top w:w="11" w:type="dxa"/>
              <w:left w:w="11" w:type="dxa"/>
              <w:bottom w:w="0" w:type="dxa"/>
              <w:right w:w="11" w:type="dxa"/>
            </w:tcMar>
            <w:vAlign w:val="center"/>
          </w:tcPr>
          <w:p w14:paraId="03416C93" w14:textId="77777777" w:rsidR="00300809" w:rsidRPr="00E067E4" w:rsidRDefault="00300809" w:rsidP="008C2280">
            <w:pPr>
              <w:pStyle w:val="TableData"/>
              <w:rPr>
                <w:sz w:val="24"/>
              </w:rPr>
            </w:pPr>
            <w:r w:rsidRPr="00E067E4">
              <w:rPr>
                <w:sz w:val="24"/>
              </w:rPr>
              <w:t>None</w:t>
            </w:r>
          </w:p>
        </w:tc>
        <w:tc>
          <w:tcPr>
            <w:tcW w:w="1789" w:type="dxa"/>
            <w:tcBorders>
              <w:top w:val="single" w:sz="4" w:space="0" w:color="auto"/>
              <w:left w:val="nil"/>
              <w:bottom w:val="single" w:sz="4" w:space="0" w:color="auto"/>
              <w:right w:val="single" w:sz="4" w:space="0" w:color="auto"/>
            </w:tcBorders>
            <w:tcMar>
              <w:top w:w="11" w:type="dxa"/>
              <w:left w:w="11" w:type="dxa"/>
              <w:bottom w:w="0" w:type="dxa"/>
              <w:right w:w="11" w:type="dxa"/>
            </w:tcMar>
            <w:vAlign w:val="center"/>
          </w:tcPr>
          <w:p w14:paraId="7FEEEB69" w14:textId="77777777" w:rsidR="00300809" w:rsidRPr="00E067E4" w:rsidRDefault="00300809" w:rsidP="008C2280">
            <w:pPr>
              <w:pStyle w:val="TableData"/>
              <w:rPr>
                <w:sz w:val="24"/>
              </w:rPr>
            </w:pPr>
            <w:r w:rsidRPr="00E067E4">
              <w:rPr>
                <w:sz w:val="24"/>
              </w:rPr>
              <w:t>None</w:t>
            </w:r>
          </w:p>
        </w:tc>
      </w:tr>
      <w:tr w:rsidR="00300809" w:rsidRPr="00E067E4" w14:paraId="067DBFE9" w14:textId="77777777">
        <w:trPr>
          <w:trHeight w:val="529"/>
        </w:trPr>
        <w:tc>
          <w:tcPr>
            <w:tcW w:w="1451" w:type="dxa"/>
            <w:tcBorders>
              <w:top w:val="nil"/>
              <w:left w:val="single" w:sz="4" w:space="0" w:color="auto"/>
              <w:bottom w:val="single" w:sz="4" w:space="0" w:color="auto"/>
              <w:right w:val="nil"/>
            </w:tcBorders>
            <w:shd w:val="clear" w:color="auto" w:fill="C0C0C0"/>
            <w:tcMar>
              <w:top w:w="11" w:type="dxa"/>
              <w:left w:w="11" w:type="dxa"/>
              <w:bottom w:w="0" w:type="dxa"/>
              <w:right w:w="11" w:type="dxa"/>
            </w:tcMar>
            <w:vAlign w:val="center"/>
          </w:tcPr>
          <w:p w14:paraId="63824E43" w14:textId="77777777" w:rsidR="00300809" w:rsidRPr="00E067E4" w:rsidRDefault="00300809" w:rsidP="008C2280">
            <w:pPr>
              <w:pStyle w:val="TableRowHeader"/>
              <w:rPr>
                <w:sz w:val="24"/>
              </w:rPr>
            </w:pPr>
            <w:r w:rsidRPr="00E067E4">
              <w:rPr>
                <w:sz w:val="24"/>
              </w:rPr>
              <w:t>AST &amp; Symbol Table</w:t>
            </w:r>
          </w:p>
        </w:tc>
        <w:tc>
          <w:tcPr>
            <w:tcW w:w="1429" w:type="dxa"/>
            <w:tcBorders>
              <w:top w:val="nil"/>
              <w:left w:val="nil"/>
              <w:bottom w:val="single" w:sz="4" w:space="0" w:color="auto"/>
              <w:right w:val="nil"/>
            </w:tcBorders>
            <w:tcMar>
              <w:top w:w="11" w:type="dxa"/>
              <w:left w:w="11" w:type="dxa"/>
              <w:bottom w:w="0" w:type="dxa"/>
              <w:right w:w="11" w:type="dxa"/>
            </w:tcMar>
            <w:vAlign w:val="center"/>
          </w:tcPr>
          <w:p w14:paraId="19015F45" w14:textId="77777777" w:rsidR="00300809" w:rsidRPr="00E067E4" w:rsidRDefault="00300809" w:rsidP="008C2280">
            <w:pPr>
              <w:pStyle w:val="TableData"/>
              <w:rPr>
                <w:sz w:val="24"/>
              </w:rPr>
            </w:pPr>
            <w:r w:rsidRPr="00E067E4">
              <w:rPr>
                <w:sz w:val="24"/>
              </w:rPr>
              <w:t>Low</w:t>
            </w:r>
          </w:p>
        </w:tc>
        <w:tc>
          <w:tcPr>
            <w:tcW w:w="1811" w:type="dxa"/>
            <w:tcBorders>
              <w:top w:val="nil"/>
              <w:left w:val="nil"/>
              <w:bottom w:val="single" w:sz="4" w:space="0" w:color="auto"/>
              <w:right w:val="single" w:sz="4" w:space="0" w:color="auto"/>
            </w:tcBorders>
            <w:tcMar>
              <w:top w:w="11" w:type="dxa"/>
              <w:left w:w="11" w:type="dxa"/>
              <w:bottom w:w="0" w:type="dxa"/>
              <w:right w:w="11" w:type="dxa"/>
            </w:tcMar>
            <w:vAlign w:val="center"/>
          </w:tcPr>
          <w:p w14:paraId="64B0A85D" w14:textId="77777777" w:rsidR="00300809" w:rsidRPr="00E067E4" w:rsidRDefault="00300809" w:rsidP="008C2280">
            <w:pPr>
              <w:pStyle w:val="TableData"/>
              <w:rPr>
                <w:sz w:val="24"/>
              </w:rPr>
            </w:pPr>
            <w:r w:rsidRPr="00E067E4">
              <w:rPr>
                <w:sz w:val="24"/>
              </w:rPr>
              <w:t>Low</w:t>
            </w:r>
          </w:p>
        </w:tc>
        <w:tc>
          <w:tcPr>
            <w:tcW w:w="1980" w:type="dxa"/>
            <w:tcBorders>
              <w:top w:val="nil"/>
              <w:left w:val="nil"/>
              <w:bottom w:val="single" w:sz="4" w:space="0" w:color="auto"/>
              <w:right w:val="nil"/>
            </w:tcBorders>
            <w:tcMar>
              <w:top w:w="11" w:type="dxa"/>
              <w:left w:w="11" w:type="dxa"/>
              <w:bottom w:w="0" w:type="dxa"/>
              <w:right w:w="11" w:type="dxa"/>
            </w:tcMar>
            <w:vAlign w:val="center"/>
          </w:tcPr>
          <w:p w14:paraId="6837F0DE" w14:textId="77777777" w:rsidR="00300809" w:rsidRPr="00E067E4" w:rsidRDefault="00300809" w:rsidP="008C2280">
            <w:pPr>
              <w:pStyle w:val="TableData"/>
              <w:rPr>
                <w:sz w:val="24"/>
              </w:rPr>
            </w:pPr>
            <w:r w:rsidRPr="00E067E4">
              <w:rPr>
                <w:sz w:val="24"/>
              </w:rPr>
              <w:t>Low</w:t>
            </w:r>
          </w:p>
        </w:tc>
        <w:tc>
          <w:tcPr>
            <w:tcW w:w="1789" w:type="dxa"/>
            <w:tcBorders>
              <w:top w:val="nil"/>
              <w:left w:val="nil"/>
              <w:bottom w:val="single" w:sz="4" w:space="0" w:color="auto"/>
              <w:right w:val="single" w:sz="4" w:space="0" w:color="auto"/>
            </w:tcBorders>
            <w:tcMar>
              <w:top w:w="11" w:type="dxa"/>
              <w:left w:w="11" w:type="dxa"/>
              <w:bottom w:w="0" w:type="dxa"/>
              <w:right w:w="11" w:type="dxa"/>
            </w:tcMar>
            <w:vAlign w:val="center"/>
          </w:tcPr>
          <w:p w14:paraId="452062DE" w14:textId="77777777" w:rsidR="00300809" w:rsidRPr="00E067E4" w:rsidRDefault="00300809" w:rsidP="008C2280">
            <w:pPr>
              <w:pStyle w:val="TableData"/>
              <w:rPr>
                <w:sz w:val="24"/>
              </w:rPr>
            </w:pPr>
            <w:r w:rsidRPr="00E067E4">
              <w:rPr>
                <w:sz w:val="24"/>
              </w:rPr>
              <w:t>Medium</w:t>
            </w:r>
          </w:p>
        </w:tc>
      </w:tr>
      <w:tr w:rsidR="00300809" w:rsidRPr="00E067E4" w14:paraId="703D55A2" w14:textId="77777777">
        <w:trPr>
          <w:trHeight w:val="529"/>
        </w:trPr>
        <w:tc>
          <w:tcPr>
            <w:tcW w:w="1451" w:type="dxa"/>
            <w:tcBorders>
              <w:top w:val="nil"/>
              <w:left w:val="single" w:sz="4" w:space="0" w:color="auto"/>
              <w:bottom w:val="single" w:sz="4" w:space="0" w:color="auto"/>
              <w:right w:val="nil"/>
            </w:tcBorders>
            <w:shd w:val="clear" w:color="auto" w:fill="C0C0C0"/>
            <w:tcMar>
              <w:top w:w="11" w:type="dxa"/>
              <w:left w:w="11" w:type="dxa"/>
              <w:bottom w:w="0" w:type="dxa"/>
              <w:right w:w="11" w:type="dxa"/>
            </w:tcMar>
            <w:vAlign w:val="center"/>
          </w:tcPr>
          <w:p w14:paraId="2137F848" w14:textId="77777777" w:rsidR="00300809" w:rsidRPr="00E067E4" w:rsidRDefault="00300809" w:rsidP="008C2280">
            <w:pPr>
              <w:pStyle w:val="TableRowHeader"/>
              <w:rPr>
                <w:sz w:val="24"/>
              </w:rPr>
            </w:pPr>
            <w:proofErr w:type="spellStart"/>
            <w:r w:rsidRPr="00E067E4">
              <w:rPr>
                <w:sz w:val="24"/>
              </w:rPr>
              <w:t>srcML</w:t>
            </w:r>
            <w:proofErr w:type="spellEnd"/>
          </w:p>
        </w:tc>
        <w:tc>
          <w:tcPr>
            <w:tcW w:w="1429" w:type="dxa"/>
            <w:tcBorders>
              <w:top w:val="nil"/>
              <w:left w:val="nil"/>
              <w:bottom w:val="single" w:sz="4" w:space="0" w:color="auto"/>
              <w:right w:val="nil"/>
            </w:tcBorders>
            <w:tcMar>
              <w:top w:w="11" w:type="dxa"/>
              <w:left w:w="11" w:type="dxa"/>
              <w:bottom w:w="0" w:type="dxa"/>
              <w:right w:w="11" w:type="dxa"/>
            </w:tcMar>
            <w:vAlign w:val="center"/>
          </w:tcPr>
          <w:p w14:paraId="7B3CA331" w14:textId="77777777" w:rsidR="00300809" w:rsidRPr="00E067E4" w:rsidRDefault="00300809" w:rsidP="008C2280">
            <w:pPr>
              <w:pStyle w:val="TableData"/>
              <w:rPr>
                <w:sz w:val="24"/>
              </w:rPr>
            </w:pPr>
            <w:r w:rsidRPr="00E067E4">
              <w:rPr>
                <w:sz w:val="24"/>
              </w:rPr>
              <w:t>High</w:t>
            </w:r>
          </w:p>
        </w:tc>
        <w:tc>
          <w:tcPr>
            <w:tcW w:w="1811" w:type="dxa"/>
            <w:tcBorders>
              <w:top w:val="nil"/>
              <w:left w:val="nil"/>
              <w:bottom w:val="single" w:sz="4" w:space="0" w:color="auto"/>
              <w:right w:val="single" w:sz="4" w:space="0" w:color="auto"/>
            </w:tcBorders>
            <w:tcMar>
              <w:top w:w="11" w:type="dxa"/>
              <w:left w:w="11" w:type="dxa"/>
              <w:bottom w:w="0" w:type="dxa"/>
              <w:right w:w="11" w:type="dxa"/>
            </w:tcMar>
            <w:vAlign w:val="center"/>
          </w:tcPr>
          <w:p w14:paraId="604D821D" w14:textId="77777777" w:rsidR="00300809" w:rsidRPr="00E067E4" w:rsidRDefault="00300809" w:rsidP="008C2280">
            <w:pPr>
              <w:pStyle w:val="TableData"/>
              <w:rPr>
                <w:sz w:val="24"/>
              </w:rPr>
            </w:pPr>
            <w:r w:rsidRPr="00E067E4">
              <w:rPr>
                <w:sz w:val="24"/>
              </w:rPr>
              <w:t>High</w:t>
            </w:r>
          </w:p>
        </w:tc>
        <w:tc>
          <w:tcPr>
            <w:tcW w:w="1980" w:type="dxa"/>
            <w:tcBorders>
              <w:top w:val="nil"/>
              <w:left w:val="nil"/>
              <w:bottom w:val="single" w:sz="4" w:space="0" w:color="auto"/>
              <w:right w:val="nil"/>
            </w:tcBorders>
            <w:tcMar>
              <w:top w:w="11" w:type="dxa"/>
              <w:left w:w="11" w:type="dxa"/>
              <w:bottom w:w="0" w:type="dxa"/>
              <w:right w:w="11" w:type="dxa"/>
            </w:tcMar>
            <w:vAlign w:val="center"/>
          </w:tcPr>
          <w:p w14:paraId="1885815B" w14:textId="77777777" w:rsidR="00300809" w:rsidRPr="00E067E4" w:rsidRDefault="00300809" w:rsidP="008C2280">
            <w:pPr>
              <w:pStyle w:val="TableData"/>
              <w:rPr>
                <w:sz w:val="24"/>
              </w:rPr>
            </w:pPr>
            <w:r w:rsidRPr="00E067E4">
              <w:rPr>
                <w:sz w:val="24"/>
              </w:rPr>
              <w:t>High</w:t>
            </w:r>
          </w:p>
        </w:tc>
        <w:tc>
          <w:tcPr>
            <w:tcW w:w="1789" w:type="dxa"/>
            <w:tcBorders>
              <w:top w:val="nil"/>
              <w:left w:val="nil"/>
              <w:bottom w:val="single" w:sz="4" w:space="0" w:color="auto"/>
              <w:right w:val="single" w:sz="4" w:space="0" w:color="auto"/>
            </w:tcBorders>
            <w:tcMar>
              <w:top w:w="11" w:type="dxa"/>
              <w:left w:w="11" w:type="dxa"/>
              <w:bottom w:w="0" w:type="dxa"/>
              <w:right w:w="11" w:type="dxa"/>
            </w:tcMar>
            <w:vAlign w:val="center"/>
          </w:tcPr>
          <w:p w14:paraId="54C04C56" w14:textId="77777777" w:rsidR="00300809" w:rsidRPr="00E067E4" w:rsidRDefault="00300809" w:rsidP="008C2280">
            <w:pPr>
              <w:pStyle w:val="TableData"/>
              <w:rPr>
                <w:sz w:val="24"/>
              </w:rPr>
            </w:pPr>
            <w:r w:rsidRPr="00E067E4">
              <w:rPr>
                <w:sz w:val="24"/>
              </w:rPr>
              <w:t>Medium</w:t>
            </w:r>
          </w:p>
        </w:tc>
      </w:tr>
    </w:tbl>
    <w:p w14:paraId="7C0B123F" w14:textId="77777777" w:rsidR="00300809" w:rsidRDefault="00300809" w:rsidP="00300809">
      <w:pPr>
        <w:pStyle w:val="BodyText"/>
      </w:pPr>
    </w:p>
    <w:p w14:paraId="4FC7F864" w14:textId="77777777" w:rsidR="00300809" w:rsidRDefault="00300809" w:rsidP="00300809">
      <w:pPr>
        <w:pStyle w:val="Caption"/>
      </w:pPr>
      <w:bookmarkStart w:id="49" w:name="_Ref177545373"/>
      <w:bookmarkStart w:id="50" w:name="_Toc177379629"/>
      <w:bookmarkStart w:id="51" w:name="_Toc76012092"/>
      <w:r>
        <w:lastRenderedPageBreak/>
        <w:t xml:space="preserve">Table </w:t>
      </w:r>
      <w:fldSimple w:instr=" STYLEREF 1 \s ">
        <w:r w:rsidR="00582B84">
          <w:rPr>
            <w:noProof/>
          </w:rPr>
          <w:t>2</w:t>
        </w:r>
      </w:fldSimple>
      <w:r>
        <w:t>.</w:t>
      </w:r>
      <w:fldSimple w:instr=" SEQ Table \* ARABIC \s 1 ">
        <w:r w:rsidR="00582B84">
          <w:rPr>
            <w:noProof/>
          </w:rPr>
          <w:t>2</w:t>
        </w:r>
      </w:fldSimple>
      <w:bookmarkEnd w:id="49"/>
      <w:r>
        <w:t>.  Another table.</w:t>
      </w:r>
      <w:bookmarkEnd w:id="50"/>
      <w:r>
        <w:t xml:space="preserve">  </w:t>
      </w:r>
      <w:bookmarkEnd w:id="51"/>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8"/>
        <w:gridCol w:w="1620"/>
        <w:gridCol w:w="1980"/>
        <w:gridCol w:w="1800"/>
        <w:gridCol w:w="2232"/>
      </w:tblGrid>
      <w:tr w:rsidR="00300809" w14:paraId="32CB7AD7" w14:textId="77777777">
        <w:trPr>
          <w:cantSplit/>
          <w:trHeight w:val="480"/>
          <w:jc w:val="center"/>
        </w:trPr>
        <w:tc>
          <w:tcPr>
            <w:tcW w:w="1008" w:type="dxa"/>
            <w:vMerge w:val="restart"/>
            <w:shd w:val="clear" w:color="auto" w:fill="D9D9D9"/>
            <w:textDirection w:val="btLr"/>
            <w:vAlign w:val="center"/>
          </w:tcPr>
          <w:p w14:paraId="4590F7C2" w14:textId="77777777" w:rsidR="00300809" w:rsidRDefault="00300809" w:rsidP="00B47DA8">
            <w:pPr>
              <w:pStyle w:val="TableColumnHeader"/>
            </w:pPr>
            <w:r>
              <w:t>Previous Benchmark Results</w:t>
            </w:r>
          </w:p>
        </w:tc>
        <w:tc>
          <w:tcPr>
            <w:tcW w:w="1620" w:type="dxa"/>
            <w:shd w:val="clear" w:color="auto" w:fill="D9D9D9"/>
            <w:vAlign w:val="center"/>
          </w:tcPr>
          <w:p w14:paraId="657DA8BD" w14:textId="77777777" w:rsidR="00300809" w:rsidRDefault="00300809" w:rsidP="00B47DA8">
            <w:pPr>
              <w:pStyle w:val="TableColumnHeader"/>
            </w:pPr>
            <w:r>
              <w:t>Fact Extractor</w:t>
            </w:r>
          </w:p>
        </w:tc>
        <w:tc>
          <w:tcPr>
            <w:tcW w:w="1980" w:type="dxa"/>
            <w:shd w:val="clear" w:color="auto" w:fill="D9D9D9"/>
            <w:vAlign w:val="center"/>
          </w:tcPr>
          <w:p w14:paraId="20BF3DA5" w14:textId="77777777" w:rsidR="00300809" w:rsidRDefault="00300809" w:rsidP="00B47DA8">
            <w:pPr>
              <w:pStyle w:val="TableColumnHeader"/>
            </w:pPr>
            <w:r>
              <w:t>Full Answer</w:t>
            </w:r>
          </w:p>
        </w:tc>
        <w:tc>
          <w:tcPr>
            <w:tcW w:w="1800" w:type="dxa"/>
            <w:shd w:val="clear" w:color="auto" w:fill="D9D9D9"/>
            <w:vAlign w:val="center"/>
          </w:tcPr>
          <w:p w14:paraId="63AC9464" w14:textId="77777777" w:rsidR="00300809" w:rsidRDefault="00300809" w:rsidP="00B47DA8">
            <w:pPr>
              <w:pStyle w:val="TableColumnHeader"/>
            </w:pPr>
            <w:r>
              <w:t>Partial Answer</w:t>
            </w:r>
          </w:p>
        </w:tc>
        <w:tc>
          <w:tcPr>
            <w:tcW w:w="2232" w:type="dxa"/>
            <w:shd w:val="clear" w:color="auto" w:fill="D9D9D9"/>
            <w:vAlign w:val="center"/>
          </w:tcPr>
          <w:p w14:paraId="6EC5BC08" w14:textId="77777777" w:rsidR="00300809" w:rsidRDefault="00300809" w:rsidP="00B47DA8">
            <w:pPr>
              <w:pStyle w:val="TableColumnHeader"/>
            </w:pPr>
            <w:r>
              <w:t>No Answer</w:t>
            </w:r>
          </w:p>
        </w:tc>
      </w:tr>
      <w:tr w:rsidR="00300809" w14:paraId="7BB2EEFC" w14:textId="77777777">
        <w:trPr>
          <w:cantSplit/>
          <w:trHeight w:val="500"/>
          <w:jc w:val="center"/>
        </w:trPr>
        <w:tc>
          <w:tcPr>
            <w:tcW w:w="1008" w:type="dxa"/>
            <w:vMerge/>
          </w:tcPr>
          <w:p w14:paraId="43344E5E" w14:textId="77777777" w:rsidR="00300809" w:rsidRDefault="00300809" w:rsidP="00B47DA8">
            <w:pPr>
              <w:jc w:val="center"/>
              <w:rPr>
                <w:rFonts w:ascii="Arial" w:hAnsi="Arial" w:cs="Arial"/>
                <w:sz w:val="18"/>
                <w:szCs w:val="18"/>
              </w:rPr>
            </w:pPr>
          </w:p>
        </w:tc>
        <w:tc>
          <w:tcPr>
            <w:tcW w:w="1620" w:type="dxa"/>
            <w:vAlign w:val="center"/>
          </w:tcPr>
          <w:p w14:paraId="48AF31D5" w14:textId="77777777" w:rsidR="00300809" w:rsidRDefault="00300809" w:rsidP="00B47DA8">
            <w:pPr>
              <w:pStyle w:val="TableDataLeft"/>
            </w:pPr>
            <w:r>
              <w:t>Acacia</w:t>
            </w:r>
          </w:p>
        </w:tc>
        <w:tc>
          <w:tcPr>
            <w:tcW w:w="1980" w:type="dxa"/>
            <w:vAlign w:val="center"/>
          </w:tcPr>
          <w:p w14:paraId="04178F60" w14:textId="77777777" w:rsidR="00300809" w:rsidRDefault="00300809" w:rsidP="00B47DA8">
            <w:pPr>
              <w:pStyle w:val="TableData"/>
            </w:pPr>
            <w:r>
              <w:t>32%</w:t>
            </w:r>
          </w:p>
        </w:tc>
        <w:tc>
          <w:tcPr>
            <w:tcW w:w="1800" w:type="dxa"/>
            <w:vAlign w:val="center"/>
          </w:tcPr>
          <w:p w14:paraId="16E404EF" w14:textId="77777777" w:rsidR="00300809" w:rsidRDefault="00300809" w:rsidP="00B47DA8">
            <w:pPr>
              <w:pStyle w:val="TableData"/>
            </w:pPr>
            <w:r>
              <w:t>16%</w:t>
            </w:r>
          </w:p>
        </w:tc>
        <w:tc>
          <w:tcPr>
            <w:tcW w:w="2232" w:type="dxa"/>
            <w:vAlign w:val="center"/>
          </w:tcPr>
          <w:p w14:paraId="449DFAFF" w14:textId="77777777" w:rsidR="00300809" w:rsidRDefault="00300809" w:rsidP="00B47DA8">
            <w:pPr>
              <w:pStyle w:val="TableData"/>
            </w:pPr>
            <w:r>
              <w:t>52%</w:t>
            </w:r>
          </w:p>
        </w:tc>
      </w:tr>
      <w:tr w:rsidR="00300809" w14:paraId="4ADA7753" w14:textId="77777777">
        <w:trPr>
          <w:cantSplit/>
          <w:trHeight w:val="500"/>
          <w:jc w:val="center"/>
        </w:trPr>
        <w:tc>
          <w:tcPr>
            <w:tcW w:w="1008" w:type="dxa"/>
            <w:vMerge/>
          </w:tcPr>
          <w:p w14:paraId="1A873E66" w14:textId="77777777" w:rsidR="00300809" w:rsidRDefault="00300809" w:rsidP="00B47DA8">
            <w:pPr>
              <w:jc w:val="center"/>
              <w:rPr>
                <w:rFonts w:ascii="Arial" w:hAnsi="Arial" w:cs="Arial"/>
                <w:sz w:val="18"/>
                <w:szCs w:val="18"/>
              </w:rPr>
            </w:pPr>
          </w:p>
        </w:tc>
        <w:tc>
          <w:tcPr>
            <w:tcW w:w="1620" w:type="dxa"/>
            <w:vAlign w:val="center"/>
          </w:tcPr>
          <w:p w14:paraId="5171847A" w14:textId="77777777" w:rsidR="00300809" w:rsidRDefault="00300809" w:rsidP="00B47DA8">
            <w:pPr>
              <w:pStyle w:val="TableDataLeft"/>
            </w:pPr>
            <w:r>
              <w:t>Columbus</w:t>
            </w:r>
          </w:p>
        </w:tc>
        <w:tc>
          <w:tcPr>
            <w:tcW w:w="1980" w:type="dxa"/>
            <w:vAlign w:val="center"/>
          </w:tcPr>
          <w:p w14:paraId="0AF429B8" w14:textId="77777777" w:rsidR="00300809" w:rsidRDefault="00300809" w:rsidP="00B47DA8">
            <w:pPr>
              <w:pStyle w:val="TableData"/>
            </w:pPr>
            <w:r>
              <w:t>19%</w:t>
            </w:r>
          </w:p>
        </w:tc>
        <w:tc>
          <w:tcPr>
            <w:tcW w:w="1800" w:type="dxa"/>
            <w:vAlign w:val="center"/>
          </w:tcPr>
          <w:p w14:paraId="53F132D0" w14:textId="77777777" w:rsidR="00300809" w:rsidRDefault="00300809" w:rsidP="00B47DA8">
            <w:pPr>
              <w:pStyle w:val="TableData"/>
            </w:pPr>
            <w:r>
              <w:t>11%</w:t>
            </w:r>
          </w:p>
        </w:tc>
        <w:tc>
          <w:tcPr>
            <w:tcW w:w="2232" w:type="dxa"/>
            <w:vAlign w:val="center"/>
          </w:tcPr>
          <w:p w14:paraId="67372D87" w14:textId="77777777" w:rsidR="00300809" w:rsidRDefault="00300809" w:rsidP="00B47DA8">
            <w:pPr>
              <w:pStyle w:val="TableData"/>
            </w:pPr>
            <w:r>
              <w:t>70%</w:t>
            </w:r>
          </w:p>
        </w:tc>
      </w:tr>
      <w:tr w:rsidR="00300809" w14:paraId="370FF6C7" w14:textId="77777777">
        <w:trPr>
          <w:cantSplit/>
          <w:trHeight w:val="500"/>
          <w:jc w:val="center"/>
        </w:trPr>
        <w:tc>
          <w:tcPr>
            <w:tcW w:w="1008" w:type="dxa"/>
            <w:vMerge/>
          </w:tcPr>
          <w:p w14:paraId="3A20787B" w14:textId="77777777" w:rsidR="00300809" w:rsidRDefault="00300809" w:rsidP="00B47DA8">
            <w:pPr>
              <w:jc w:val="center"/>
              <w:rPr>
                <w:rFonts w:ascii="Arial" w:hAnsi="Arial" w:cs="Arial"/>
                <w:sz w:val="18"/>
                <w:szCs w:val="18"/>
              </w:rPr>
            </w:pPr>
          </w:p>
        </w:tc>
        <w:tc>
          <w:tcPr>
            <w:tcW w:w="1620" w:type="dxa"/>
            <w:vAlign w:val="center"/>
          </w:tcPr>
          <w:p w14:paraId="0ABACB8C" w14:textId="77777777" w:rsidR="00300809" w:rsidRDefault="00300809" w:rsidP="00B47DA8">
            <w:pPr>
              <w:pStyle w:val="TableDataLeft"/>
            </w:pPr>
            <w:proofErr w:type="spellStart"/>
            <w:r>
              <w:t>Cppx</w:t>
            </w:r>
            <w:proofErr w:type="spellEnd"/>
          </w:p>
        </w:tc>
        <w:tc>
          <w:tcPr>
            <w:tcW w:w="1980" w:type="dxa"/>
            <w:vAlign w:val="center"/>
          </w:tcPr>
          <w:p w14:paraId="3B1F6A90" w14:textId="77777777" w:rsidR="00300809" w:rsidRDefault="00300809" w:rsidP="00B47DA8">
            <w:pPr>
              <w:pStyle w:val="TableData"/>
            </w:pPr>
            <w:r>
              <w:t>45%</w:t>
            </w:r>
          </w:p>
        </w:tc>
        <w:tc>
          <w:tcPr>
            <w:tcW w:w="1800" w:type="dxa"/>
            <w:vAlign w:val="center"/>
          </w:tcPr>
          <w:p w14:paraId="3F47F2B3" w14:textId="77777777" w:rsidR="00300809" w:rsidRDefault="00300809" w:rsidP="00B47DA8">
            <w:pPr>
              <w:pStyle w:val="TableData"/>
            </w:pPr>
            <w:r>
              <w:t>19%</w:t>
            </w:r>
          </w:p>
        </w:tc>
        <w:tc>
          <w:tcPr>
            <w:tcW w:w="2232" w:type="dxa"/>
            <w:vAlign w:val="center"/>
          </w:tcPr>
          <w:p w14:paraId="46369571" w14:textId="77777777" w:rsidR="00300809" w:rsidRDefault="00300809" w:rsidP="00B47DA8">
            <w:pPr>
              <w:pStyle w:val="TableData"/>
            </w:pPr>
            <w:r>
              <w:t>35%</w:t>
            </w:r>
          </w:p>
        </w:tc>
      </w:tr>
      <w:tr w:rsidR="00300809" w14:paraId="631B8A5B" w14:textId="77777777">
        <w:trPr>
          <w:cantSplit/>
          <w:trHeight w:val="500"/>
          <w:jc w:val="center"/>
        </w:trPr>
        <w:tc>
          <w:tcPr>
            <w:tcW w:w="1008" w:type="dxa"/>
            <w:vMerge/>
            <w:tcBorders>
              <w:bottom w:val="double" w:sz="4" w:space="0" w:color="auto"/>
            </w:tcBorders>
          </w:tcPr>
          <w:p w14:paraId="7A7B0B41" w14:textId="77777777" w:rsidR="00300809" w:rsidRDefault="00300809" w:rsidP="00B47DA8">
            <w:pPr>
              <w:jc w:val="center"/>
              <w:rPr>
                <w:rFonts w:ascii="Arial" w:hAnsi="Arial" w:cs="Arial"/>
                <w:sz w:val="18"/>
                <w:szCs w:val="18"/>
              </w:rPr>
            </w:pPr>
          </w:p>
        </w:tc>
        <w:tc>
          <w:tcPr>
            <w:tcW w:w="1620" w:type="dxa"/>
            <w:tcBorders>
              <w:bottom w:val="double" w:sz="4" w:space="0" w:color="auto"/>
            </w:tcBorders>
            <w:vAlign w:val="center"/>
          </w:tcPr>
          <w:p w14:paraId="5D6BAA15" w14:textId="77777777" w:rsidR="00300809" w:rsidRDefault="00300809" w:rsidP="00B47DA8">
            <w:pPr>
              <w:pStyle w:val="TableDataLeft"/>
            </w:pPr>
            <w:proofErr w:type="spellStart"/>
            <w:r>
              <w:t>TkSee</w:t>
            </w:r>
            <w:proofErr w:type="spellEnd"/>
            <w:r>
              <w:t>/SN</w:t>
            </w:r>
          </w:p>
        </w:tc>
        <w:tc>
          <w:tcPr>
            <w:tcW w:w="1980" w:type="dxa"/>
            <w:tcBorders>
              <w:bottom w:val="double" w:sz="4" w:space="0" w:color="auto"/>
            </w:tcBorders>
            <w:vAlign w:val="center"/>
          </w:tcPr>
          <w:p w14:paraId="0668D002" w14:textId="77777777" w:rsidR="00300809" w:rsidRDefault="00300809" w:rsidP="00B47DA8">
            <w:pPr>
              <w:pStyle w:val="TableData"/>
            </w:pPr>
            <w:r>
              <w:t>28%</w:t>
            </w:r>
          </w:p>
        </w:tc>
        <w:tc>
          <w:tcPr>
            <w:tcW w:w="1800" w:type="dxa"/>
            <w:tcBorders>
              <w:bottom w:val="double" w:sz="4" w:space="0" w:color="auto"/>
            </w:tcBorders>
            <w:vAlign w:val="center"/>
          </w:tcPr>
          <w:p w14:paraId="7E00912C" w14:textId="77777777" w:rsidR="00300809" w:rsidRDefault="00300809" w:rsidP="00B47DA8">
            <w:pPr>
              <w:pStyle w:val="TableData"/>
            </w:pPr>
            <w:r>
              <w:t>18%</w:t>
            </w:r>
          </w:p>
        </w:tc>
        <w:tc>
          <w:tcPr>
            <w:tcW w:w="2232" w:type="dxa"/>
            <w:tcBorders>
              <w:bottom w:val="double" w:sz="4" w:space="0" w:color="auto"/>
            </w:tcBorders>
            <w:vAlign w:val="center"/>
          </w:tcPr>
          <w:p w14:paraId="76CE4AE1" w14:textId="77777777" w:rsidR="00300809" w:rsidRDefault="00300809" w:rsidP="00B47DA8">
            <w:pPr>
              <w:pStyle w:val="TableData"/>
            </w:pPr>
            <w:r>
              <w:t>54%</w:t>
            </w:r>
          </w:p>
        </w:tc>
      </w:tr>
      <w:tr w:rsidR="00300809" w14:paraId="029E6D74" w14:textId="77777777">
        <w:trPr>
          <w:trHeight w:val="500"/>
          <w:jc w:val="center"/>
        </w:trPr>
        <w:tc>
          <w:tcPr>
            <w:tcW w:w="1008" w:type="dxa"/>
            <w:tcBorders>
              <w:top w:val="double" w:sz="4" w:space="0" w:color="auto"/>
              <w:left w:val="single" w:sz="4" w:space="0" w:color="auto"/>
              <w:bottom w:val="single" w:sz="4" w:space="0" w:color="auto"/>
              <w:right w:val="single" w:sz="4" w:space="0" w:color="auto"/>
            </w:tcBorders>
          </w:tcPr>
          <w:p w14:paraId="32979F33" w14:textId="77777777" w:rsidR="00300809" w:rsidRDefault="00300809" w:rsidP="00B47DA8">
            <w:pPr>
              <w:jc w:val="center"/>
              <w:rPr>
                <w:rFonts w:ascii="Arial" w:hAnsi="Arial" w:cs="Arial"/>
                <w:sz w:val="18"/>
                <w:szCs w:val="18"/>
              </w:rPr>
            </w:pPr>
          </w:p>
        </w:tc>
        <w:tc>
          <w:tcPr>
            <w:tcW w:w="1620" w:type="dxa"/>
            <w:tcBorders>
              <w:top w:val="double" w:sz="4" w:space="0" w:color="auto"/>
              <w:left w:val="single" w:sz="4" w:space="0" w:color="auto"/>
              <w:bottom w:val="single" w:sz="4" w:space="0" w:color="auto"/>
              <w:right w:val="single" w:sz="4" w:space="0" w:color="auto"/>
            </w:tcBorders>
            <w:vAlign w:val="center"/>
          </w:tcPr>
          <w:p w14:paraId="7DC32EB5" w14:textId="77777777" w:rsidR="00300809" w:rsidRDefault="00300809" w:rsidP="00B47DA8">
            <w:pPr>
              <w:pStyle w:val="TableDataLeft"/>
            </w:pPr>
            <w:proofErr w:type="spellStart"/>
            <w:r>
              <w:t>srcML</w:t>
            </w:r>
            <w:proofErr w:type="spellEnd"/>
            <w:r>
              <w:t xml:space="preserve"> Translator</w:t>
            </w:r>
          </w:p>
        </w:tc>
        <w:tc>
          <w:tcPr>
            <w:tcW w:w="1980" w:type="dxa"/>
            <w:tcBorders>
              <w:top w:val="double" w:sz="4" w:space="0" w:color="auto"/>
              <w:left w:val="single" w:sz="4" w:space="0" w:color="auto"/>
              <w:bottom w:val="single" w:sz="4" w:space="0" w:color="auto"/>
              <w:right w:val="single" w:sz="4" w:space="0" w:color="auto"/>
            </w:tcBorders>
            <w:vAlign w:val="center"/>
          </w:tcPr>
          <w:p w14:paraId="43E3C506" w14:textId="77777777" w:rsidR="00300809" w:rsidRDefault="00300809" w:rsidP="00B47DA8">
            <w:pPr>
              <w:pStyle w:val="TableData"/>
            </w:pPr>
            <w:r>
              <w:t>44%</w:t>
            </w:r>
          </w:p>
        </w:tc>
        <w:tc>
          <w:tcPr>
            <w:tcW w:w="1800" w:type="dxa"/>
            <w:tcBorders>
              <w:top w:val="double" w:sz="4" w:space="0" w:color="auto"/>
              <w:left w:val="single" w:sz="4" w:space="0" w:color="auto"/>
              <w:bottom w:val="single" w:sz="4" w:space="0" w:color="auto"/>
              <w:right w:val="single" w:sz="4" w:space="0" w:color="auto"/>
            </w:tcBorders>
            <w:vAlign w:val="center"/>
          </w:tcPr>
          <w:p w14:paraId="140A46FB" w14:textId="77777777" w:rsidR="00300809" w:rsidRDefault="00300809" w:rsidP="00B47DA8">
            <w:pPr>
              <w:pStyle w:val="TableData"/>
            </w:pPr>
            <w:r>
              <w:t>8%</w:t>
            </w:r>
          </w:p>
        </w:tc>
        <w:tc>
          <w:tcPr>
            <w:tcW w:w="2232" w:type="dxa"/>
            <w:tcBorders>
              <w:top w:val="double" w:sz="4" w:space="0" w:color="auto"/>
              <w:left w:val="single" w:sz="4" w:space="0" w:color="auto"/>
              <w:bottom w:val="single" w:sz="4" w:space="0" w:color="auto"/>
              <w:right w:val="single" w:sz="4" w:space="0" w:color="auto"/>
            </w:tcBorders>
            <w:vAlign w:val="center"/>
          </w:tcPr>
          <w:p w14:paraId="6951CFD1" w14:textId="77777777" w:rsidR="00300809" w:rsidRDefault="00300809" w:rsidP="00B47DA8">
            <w:pPr>
              <w:pStyle w:val="TableData"/>
            </w:pPr>
            <w:r>
              <w:t>48%</w:t>
            </w:r>
          </w:p>
        </w:tc>
      </w:tr>
    </w:tbl>
    <w:p w14:paraId="12D9BD88" w14:textId="77777777" w:rsidR="00300809" w:rsidRDefault="00300809" w:rsidP="00300809">
      <w:pPr>
        <w:pStyle w:val="BodyText"/>
      </w:pPr>
    </w:p>
    <w:p w14:paraId="4648BB56" w14:textId="77777777" w:rsidR="00266956" w:rsidRPr="00B1757B" w:rsidRDefault="00266956" w:rsidP="008A346D">
      <w:pPr>
        <w:pStyle w:val="Heading2"/>
      </w:pPr>
      <w:bookmarkStart w:id="52" w:name="_Toc524695586"/>
      <w:r w:rsidRPr="00B1757B">
        <w:t>Footnotes</w:t>
      </w:r>
      <w:bookmarkEnd w:id="52"/>
    </w:p>
    <w:p w14:paraId="6F47B42C" w14:textId="77777777" w:rsidR="008A346D" w:rsidRPr="00F47422" w:rsidRDefault="008A346D" w:rsidP="008A346D">
      <w:pPr>
        <w:pStyle w:val="BodyText"/>
      </w:pPr>
      <w:r>
        <w:t>A footnote</w:t>
      </w:r>
      <w:r>
        <w:rPr>
          <w:rStyle w:val="FootnoteReference"/>
        </w:rPr>
        <w:footnoteReference w:id="1"/>
      </w:r>
      <w:r>
        <w:t>, this is an example of a footnote and the formatting.  Again, everything has to be in the same font and size.  You should use footnote sparingly.</w:t>
      </w:r>
    </w:p>
    <w:p w14:paraId="2CD7E556" w14:textId="77777777" w:rsidR="00266956" w:rsidRPr="00B1757B" w:rsidRDefault="00266956" w:rsidP="008A346D">
      <w:pPr>
        <w:pStyle w:val="Heading2"/>
      </w:pPr>
      <w:bookmarkStart w:id="53" w:name="_Toc524695587"/>
      <w:r w:rsidRPr="00B1757B">
        <w:t>Appendices</w:t>
      </w:r>
      <w:bookmarkEnd w:id="53"/>
    </w:p>
    <w:p w14:paraId="7185D6B3" w14:textId="77777777" w:rsidR="00266956" w:rsidRPr="00B1757B" w:rsidRDefault="008A346D" w:rsidP="00266956">
      <w:pPr>
        <w:pStyle w:val="BodyText"/>
        <w:rPr>
          <w:i/>
          <w:iCs/>
        </w:rPr>
      </w:pPr>
      <w:r>
        <w:t>Appendices are a good place to put things like source code, DTDs, and extra mathematica</w:t>
      </w:r>
      <w:r w:rsidRPr="008A346D">
        <w:t>l information</w:t>
      </w:r>
      <w:r>
        <w:t>.  They are page numbered.  Examples are in this document as Appendix A and B.  Use Appendix Heading for the heading of the appendix.</w:t>
      </w:r>
    </w:p>
    <w:p w14:paraId="368A95A7" w14:textId="77777777" w:rsidR="00266956" w:rsidRPr="00B1757B" w:rsidRDefault="00266956" w:rsidP="008A346D">
      <w:pPr>
        <w:pStyle w:val="Heading2"/>
      </w:pPr>
      <w:bookmarkStart w:id="54" w:name="_Toc524695588"/>
      <w:r w:rsidRPr="00B1757B">
        <w:lastRenderedPageBreak/>
        <w:t>Bibliographies/References</w:t>
      </w:r>
      <w:bookmarkEnd w:id="54"/>
    </w:p>
    <w:p w14:paraId="7D9BEE9F" w14:textId="77777777" w:rsidR="00266956" w:rsidRDefault="00B10CCE" w:rsidP="00B10CCE">
      <w:pPr>
        <w:pStyle w:val="BodyText"/>
      </w:pPr>
      <w:r>
        <w:t xml:space="preserve">Once again use EndNote or some other plugin tool to manage your references and insert your citations.  </w:t>
      </w:r>
      <w:proofErr w:type="gramStart"/>
      <w:r>
        <w:t>These tool</w:t>
      </w:r>
      <w:proofErr w:type="gramEnd"/>
      <w:r>
        <w:t xml:space="preserve"> automatically generate your bibliography and will save you 100’s of hours.  The references in this document are done with EndNote.</w:t>
      </w:r>
    </w:p>
    <w:p w14:paraId="621E4A7D" w14:textId="77777777" w:rsidR="008A346D" w:rsidRDefault="008A346D" w:rsidP="00266956">
      <w:pPr>
        <w:pStyle w:val="BodyText"/>
      </w:pPr>
      <w:r>
        <w:t>My suggestion is to cite references within the manuscript with author-year style.  This is easy on the reader as they will often recognize the particular reference just by the author and year information, without having to go to the references to look up the reference (as in the case for numbered citations).  I have my students use multi-author-year to give the most information.  Again, there is no page limit on a thesis so the added text is not an issue.</w:t>
      </w:r>
      <w:r w:rsidR="00B10CCE">
        <w:t xml:space="preserve">  </w:t>
      </w:r>
    </w:p>
    <w:p w14:paraId="3F1C79A6" w14:textId="77777777" w:rsidR="00B10CCE" w:rsidRDefault="00B10CCE" w:rsidP="00266956">
      <w:pPr>
        <w:pStyle w:val="BodyText"/>
      </w:pPr>
      <w:r>
        <w:t xml:space="preserve">Here are some examples of references the first being a journal </w:t>
      </w:r>
      <w:r w:rsidR="003F7D28">
        <w:fldChar w:fldCharType="begin"/>
      </w:r>
      <w:r w:rsidR="003F7D28">
        <w:instrText xml:space="preserve"> ADDIN EN.CITE &lt;EndNote&gt;&lt;Cite&gt;&lt;Author&gt;Aiken&lt;/Author&gt;&lt;Year&gt;1999&lt;/Year&gt;&lt;RecNum&gt;211&lt;/RecNum&gt;&lt;record&gt;&lt;rec-number&gt;211&lt;/rec-number&gt;&lt;ref-type name="Journal Article"&gt;17&lt;/ref-type&gt;&lt;contributors&gt;&lt;authors&gt;&lt;author&gt;Aiken, P.&lt;/author&gt;&lt;author&gt;Ngwenyama, O.&lt;/author&gt;&lt;author&gt;Broome, L.&lt;/author&gt;&lt;/authors&gt;&lt;/contributors&gt;&lt;titles&gt;&lt;title&gt;Reverse Engineering New Systems for Smooth Implementation&lt;/title&gt;&lt;secondary-title&gt;IEEE Software&lt;/secondary-title&gt;&lt;/titles&gt;&lt;pages&gt;36-43&lt;/pages&gt;&lt;volume&gt;16&lt;/volume&gt;&lt;number&gt;2&lt;/number&gt;&lt;keywords&gt;&lt;keyword&gt;reverse_engineering&lt;/keyword&gt;&lt;/keywords&gt;&lt;dates&gt;&lt;year&gt;1999&lt;/year&gt;&lt;pub-dates&gt;&lt;date&gt;March/April&lt;/date&gt;&lt;/pub-dates&gt;&lt;/dates&gt;&lt;urls&gt;&lt;related-urls&gt;&lt;url&gt;http://www.sdml.cs.kent.edu/library/Aiken&amp;apos;99.pdf&lt;/url&gt;&lt;/related-urls&gt;&lt;/urls&gt;&lt;/record&gt;&lt;/Cite&gt;&lt;/EndNote&gt;</w:instrText>
      </w:r>
      <w:r w:rsidR="003F7D28">
        <w:fldChar w:fldCharType="separate"/>
      </w:r>
      <w:r w:rsidR="003F7D28">
        <w:t>[Aiken, Ngwenyama, Broome 1999]</w:t>
      </w:r>
      <w:r w:rsidR="003F7D28">
        <w:fldChar w:fldCharType="end"/>
      </w:r>
      <w:r>
        <w:t xml:space="preserve">, the next couple are conference publications </w:t>
      </w:r>
      <w:r w:rsidR="003F7D28">
        <w:fldChar w:fldCharType="begin"/>
      </w:r>
      <w:r w:rsidR="003F7D28">
        <w:instrText xml:space="preserve"> ADDIN EN.CITE &lt;EndNote&gt;&lt;Cite&gt;&lt;Author&gt;Collard&lt;/Author&gt;&lt;Year&gt;2003&lt;/Year&gt;&lt;RecNum&gt;1062&lt;/RecNum&gt;&lt;record&gt;&lt;rec-number&gt;1062&lt;/rec-number&gt;&lt;ref-type name="Conference Proceedings"&gt;10&lt;/ref-type&gt;&lt;contributors&gt;&lt;authors&gt;&lt;author&gt;Collard, Michael L.&lt;/author&gt;&lt;author&gt;Kagdi, Huzefa H.&lt;/author&gt;&lt;author&gt;Maletic, Jonathan I.&lt;/author&gt;&lt;/authors&gt;&lt;/contributors&gt;&lt;titles&gt;&lt;title&gt;An XML-Based Lightweight C++ Fact Extractor&lt;/title&gt;&lt;secondary-title&gt;11th IEEE International Workshop on Program Comprehension (IWPC&amp;apos;03)&lt;/secondary-title&gt;&lt;/titles&gt;&lt;pages&gt;134-143&lt;/pages&gt;&lt;dates&gt;&lt;year&gt;2003&lt;/year&gt;&lt;pub-dates&gt;&lt;date&gt;May 10-11&lt;/date&gt;&lt;/pub-dates&gt;&lt;/dates&gt;&lt;pub-location&gt;Portland, OR&lt;/pub-location&gt;&lt;publisher&gt;IEEE-CS&lt;/publisher&gt;&lt;urls&gt;&lt;/urls&gt;&lt;/record&gt;&lt;/Cite&gt;&lt;Cite&gt;&lt;Author&gt;Cordy&lt;/Author&gt;&lt;Year&gt;2003&lt;/Year&gt;&lt;RecNum&gt;1119&lt;/RecNum&gt;&lt;record&gt;&lt;rec-number&gt;1119&lt;/rec-number&gt;&lt;ref-type name="Conference Proceedings"&gt;10&lt;/ref-type&gt;&lt;contributors&gt;&lt;authors&gt;&lt;author&gt;Cordy, J. R.&lt;/author&gt;&lt;/authors&gt;&lt;/contributors&gt;&lt;titles&gt;&lt;title&gt;Generalized Selective XML Markup of Source Code Using Agile Parsing&lt;/title&gt;&lt;secondary-title&gt;11th IEEE International Workshop on Program Comprehension (IWPC&amp;apos;03)&lt;/secondary-title&gt;&lt;/titles&gt;&lt;pages&gt;134-143&lt;/pages&gt;&lt;dates&gt;&lt;year&gt;2003&lt;/year&gt;&lt;pub-dates&gt;&lt;date&gt;May 10 - 11&lt;/date&gt;&lt;/pub-dates&gt;&lt;/dates&gt;&lt;pub-location&gt;Portland, Oregon, USA&lt;/pub-location&gt;&lt;urls&gt;&lt;/urls&gt;&lt;/record&gt;&lt;/Cite&gt;&lt;Cite&gt;&lt;Author&gt;Biggerstaff&lt;/Author&gt;&lt;Year&gt;1993&lt;/Year&gt;&lt;RecNum&gt;1127&lt;/RecNum&gt;&lt;record&gt;&lt;rec-number&gt;1127&lt;/rec-number&gt;&lt;ref-type name="Conference Proceedings"&gt;10&lt;/ref-type&gt;&lt;contributors&gt;&lt;authors&gt;&lt;author&gt; Ted J. Biggerstaff&lt;/author&gt;&lt;author&gt;Bharat G. Mitbander&amp;#x9;&lt;/author&gt;&lt;author&gt;Dallas Webster&lt;/author&gt;&lt;/authors&gt;&lt;/contributors&gt;&lt;titles&gt;&lt;title&gt;The concept assignment problem in program understanding&lt;/title&gt;&lt;secondary-title&gt;International Conference on Software Engineering (ICSE&amp;apos;93)&lt;/secondary-title&gt;&lt;/titles&gt;&lt;pages&gt;482 - 498&lt;/pages&gt;&lt;dates&gt;&lt;year&gt;1993&lt;/year&gt;&lt;/dates&gt;&lt;pub-location&gt;Baltimore, Maryland&lt;/pub-location&gt;&lt;urls&gt;&lt;/urls&gt;&lt;/record&gt;&lt;/Cite&gt;&lt;/EndNote&gt;</w:instrText>
      </w:r>
      <w:r w:rsidR="003F7D28">
        <w:fldChar w:fldCharType="separate"/>
      </w:r>
      <w:r w:rsidR="003F7D28">
        <w:t>[Biggerstaff, Mitbander, Webster 1993; Collard, Kagdi, Maletic 2003; Cordy 2003]</w:t>
      </w:r>
      <w:r w:rsidR="003F7D28">
        <w:fldChar w:fldCharType="end"/>
      </w:r>
      <w:r>
        <w:t xml:space="preserve">, a book </w:t>
      </w:r>
      <w:r w:rsidR="003F7D28">
        <w:fldChar w:fldCharType="begin"/>
      </w:r>
      <w:r w:rsidR="003F7D28">
        <w:instrText xml:space="preserve"> ADDIN EN.CITE &lt;EndNote&gt;&lt;Cite&gt;&lt;Author&gt;Bruegge&lt;/Author&gt;&lt;Year&gt;2000&lt;/Year&gt;&lt;RecNum&gt;287&lt;/RecNum&gt;&lt;record&gt;&lt;rec-number&gt;287&lt;/rec-number&gt;&lt;ref-type name="Book"&gt;6&lt;/ref-type&gt;&lt;contributors&gt;&lt;authors&gt;&lt;author&gt;Bruegge, Bernd&lt;/author&gt;&lt;author&gt;Dutoit, Allen&lt;/author&gt;&lt;/authors&gt;&lt;/contributors&gt;&lt;titles&gt;&lt;title&gt;Object-Oriented Software Engineering Conquering Complex and Changing Systems&lt;/title&gt;&lt;/titles&gt;&lt;dates&gt;&lt;year&gt;2000&lt;/year&gt;&lt;/dates&gt;&lt;publisher&gt;Prentice Hall&lt;/publisher&gt;&lt;urls&gt;&lt;/urls&gt;&lt;/record&gt;&lt;/Cite&gt;&lt;/EndNote&gt;</w:instrText>
      </w:r>
      <w:r w:rsidR="003F7D28">
        <w:fldChar w:fldCharType="separate"/>
      </w:r>
      <w:r w:rsidR="003F7D28">
        <w:t>[Bruegge, Dutoit 2000]</w:t>
      </w:r>
      <w:r w:rsidR="003F7D28">
        <w:fldChar w:fldCharType="end"/>
      </w:r>
      <w:r>
        <w:t xml:space="preserve">, a Ph.D. thesis </w:t>
      </w:r>
      <w:r w:rsidR="003F7D28">
        <w:fldChar w:fldCharType="begin"/>
      </w:r>
      <w:r w:rsidR="003F7D28">
        <w:instrText xml:space="preserve"> ADDIN EN.CITE &lt;EndNote&gt;&lt;Cite&gt;&lt;Author&gt;Collard&lt;/Author&gt;&lt;Year&gt;2004&lt;/Year&gt;&lt;RecNum&gt;1235&lt;/RecNum&gt;&lt;record&gt;&lt;rec-number&gt;1235&lt;/rec-number&gt;&lt;ref-type name="Thesis"&gt;32&lt;/ref-type&gt;&lt;contributors&gt;&lt;authors&gt;&lt;author&gt;Collard, Michael L.&lt;/author&gt;&lt;/authors&gt;&lt;/contributors&gt;&lt;titles&gt;&lt;title&gt;Meta-Differencing: An Infrastructure for Source Code Difference Analysis&lt;/title&gt;&lt;secondary-title&gt;Computer Science&lt;/secondary-title&gt;&lt;/titles&gt;&lt;dates&gt;&lt;year&gt;2004&lt;/year&gt;&lt;/dates&gt;&lt;pub-location&gt;Kent, Ohio USA&lt;/pub-location&gt;&lt;publisher&gt;Kent State University&lt;/publisher&gt;&lt;work-type&gt;Ph.D. Dissertation&lt;/work-type&gt;&lt;urls&gt;&lt;/urls&gt;&lt;/record&gt;&lt;/Cite&gt;&lt;/EndNote&gt;</w:instrText>
      </w:r>
      <w:r w:rsidR="003F7D28">
        <w:fldChar w:fldCharType="separate"/>
      </w:r>
      <w:r w:rsidR="003F7D28">
        <w:t>[Collard 2004]</w:t>
      </w:r>
      <w:r w:rsidR="003F7D28">
        <w:fldChar w:fldCharType="end"/>
      </w:r>
      <w:r>
        <w:t xml:space="preserve">, a technical report </w:t>
      </w:r>
      <w:r w:rsidR="003F7D28">
        <w:fldChar w:fldCharType="begin"/>
      </w:r>
      <w:r w:rsidR="003F7D28">
        <w:instrText xml:space="preserve"> ADDIN EN.CITE &lt;EndNote&gt;&lt;Cite&gt;&lt;Author&gt;Faloutsos&lt;/Author&gt;&lt;Year&gt;1995&lt;/Year&gt;&lt;RecNum&gt;360&lt;/RecNum&gt;&lt;record&gt;&lt;rec-number&gt;360&lt;/rec-number&gt;&lt;ref-type name="Report"&gt;27&lt;/ref-type&gt;&lt;contributors&gt;&lt;authors&gt;&lt;author&gt;Faloutsos, C.&lt;/author&gt;&lt;author&gt;Oard, D.W.&lt;/author&gt;&lt;/authors&gt;&lt;/contributors&gt;&lt;titles&gt;&lt;title&gt;A Survey of Information Retrieval and Filtering Methods&lt;/title&gt;&lt;/titles&gt;&lt;keywords&gt;&lt;keyword&gt;information_retrieval&lt;/keyword&gt;&lt;keyword&gt;survey&lt;/keyword&gt;&lt;/keywords&gt;&lt;dates&gt;&lt;year&gt;1995&lt;/year&gt;&lt;pub-dates&gt;&lt;date&gt;August&lt;/date&gt;&lt;/pub-dates&gt;&lt;/dates&gt;&lt;publisher&gt;University of Maryland&lt;/publisher&gt;&lt;isbn&gt;CS-TR-3514&lt;/isbn&gt;&lt;work-type&gt;Technical Report&lt;/work-type&gt;&lt;urls&gt;&lt;/urls&gt;&lt;/record&gt;&lt;/Cite&gt;&lt;/EndNote&gt;</w:instrText>
      </w:r>
      <w:r w:rsidR="003F7D28">
        <w:fldChar w:fldCharType="separate"/>
      </w:r>
      <w:r w:rsidR="003F7D28">
        <w:t>[Faloutsos, Oard 1995]</w:t>
      </w:r>
      <w:r w:rsidR="003F7D28">
        <w:fldChar w:fldCharType="end"/>
      </w:r>
      <w:r>
        <w:t xml:space="preserve">, and a web page </w:t>
      </w:r>
      <w:r w:rsidR="003F7D28">
        <w:fldChar w:fldCharType="begin"/>
      </w:r>
      <w:r w:rsidR="003F7D28">
        <w:instrText xml:space="preserve"> ADDIN EN.CITE &lt;EndNote&gt;&lt;Cite&gt;&lt;Author&gt;OMG&lt;/Author&gt;&lt;Year&gt;2003&lt;/Year&gt;&lt;RecNum&gt;1308&lt;/RecNum&gt;&lt;record&gt;&lt;rec-number&gt;1308&lt;/rec-number&gt;&lt;ref-type name="Report"&gt;27&lt;/ref-type&gt;&lt;contributors&gt;&lt;authors&gt;&lt;author&gt;OMG&lt;/author&gt;&lt;/authors&gt;&lt;/contributors&gt;&lt;titles&gt;&lt;title&gt;Unified Modeling Language, 1.5&lt;/title&gt;&lt;/titles&gt;&lt;dates&gt;&lt;year&gt;2003&lt;/year&gt;&lt;/dates&gt;&lt;publisher&gt;http://www.omg.org&lt;/publisher&gt;&lt;isbn&gt;formal/03-03-01&lt;/isbn&gt;&lt;work-type&gt;Document&lt;/work-type&gt;&lt;urls&gt;&lt;/urls&gt;&lt;/record&gt;&lt;/Cite&gt;&lt;/EndNote&gt;</w:instrText>
      </w:r>
      <w:r w:rsidR="003F7D28">
        <w:fldChar w:fldCharType="separate"/>
      </w:r>
      <w:r w:rsidR="003F7D28">
        <w:t>[OMG 2003]</w:t>
      </w:r>
      <w:r w:rsidR="003F7D28">
        <w:fldChar w:fldCharType="end"/>
      </w:r>
      <w:r>
        <w:t>.</w:t>
      </w:r>
    </w:p>
    <w:p w14:paraId="42739FC9" w14:textId="77777777" w:rsidR="00303113" w:rsidRPr="008A346D" w:rsidRDefault="008A346D" w:rsidP="008A346D">
      <w:pPr>
        <w:pStyle w:val="Heading2"/>
      </w:pPr>
      <w:bookmarkStart w:id="55" w:name="_Toc524695589"/>
      <w:r>
        <w:t>Summary</w:t>
      </w:r>
      <w:bookmarkEnd w:id="55"/>
    </w:p>
    <w:p w14:paraId="68C5AA9F" w14:textId="77777777" w:rsidR="00521EED" w:rsidRPr="00521EED" w:rsidRDefault="008A346D" w:rsidP="00F402C0">
      <w:pPr>
        <w:pStyle w:val="BodyText"/>
      </w:pPr>
      <w:r>
        <w:t>It is very common to end each chapter with a chapter summary.  This chapter give specifics on how to use the template for each particular style.</w:t>
      </w:r>
    </w:p>
    <w:p w14:paraId="022F9658" w14:textId="77777777" w:rsidR="005B2F82" w:rsidRPr="00893C1F" w:rsidRDefault="005B2F82" w:rsidP="00893C1F">
      <w:pPr>
        <w:pStyle w:val="BodyText"/>
        <w:sectPr w:rsidR="005B2F82" w:rsidRPr="00893C1F" w:rsidSect="00C80A74">
          <w:footerReference w:type="default" r:id="rId19"/>
          <w:pgSz w:w="12240" w:h="15840" w:code="1"/>
          <w:pgMar w:top="2160" w:right="1440" w:bottom="1440" w:left="2160" w:header="864" w:footer="576" w:gutter="0"/>
          <w:cols w:space="446"/>
          <w:docGrid w:linePitch="326"/>
        </w:sectPr>
      </w:pPr>
    </w:p>
    <w:p w14:paraId="76A755C1" w14:textId="77777777" w:rsidR="00AF35A9" w:rsidRDefault="00AF35A9" w:rsidP="00A0471F">
      <w:pPr>
        <w:pStyle w:val="Heading1"/>
      </w:pPr>
      <w:bookmarkStart w:id="56" w:name="_Toc42868202"/>
      <w:r>
        <w:lastRenderedPageBreak/>
        <w:br/>
      </w:r>
      <w:bookmarkStart w:id="57" w:name="_Toc74123873"/>
      <w:bookmarkStart w:id="58" w:name="_Ref74363521"/>
      <w:bookmarkStart w:id="59" w:name="_Toc524695590"/>
      <w:r w:rsidRPr="00AF35A9">
        <w:t>Conclusions</w:t>
      </w:r>
      <w:bookmarkEnd w:id="56"/>
      <w:bookmarkEnd w:id="57"/>
      <w:bookmarkEnd w:id="58"/>
      <w:bookmarkEnd w:id="59"/>
    </w:p>
    <w:p w14:paraId="0C91B844" w14:textId="77777777" w:rsidR="000D2E5E" w:rsidRDefault="00F402C0" w:rsidP="008032B3">
      <w:pPr>
        <w:pStyle w:val="BodyText"/>
      </w:pPr>
      <w:r>
        <w:t xml:space="preserve">This presents an MS word template for the </w:t>
      </w:r>
      <w:r w:rsidR="004D3627">
        <w:t>Department of CS&amp;IT-UOM</w:t>
      </w:r>
      <w:r>
        <w:t>.</w:t>
      </w:r>
    </w:p>
    <w:p w14:paraId="4D56C984" w14:textId="77777777" w:rsidR="001220E2" w:rsidRDefault="001220E2" w:rsidP="00C22968">
      <w:pPr>
        <w:pStyle w:val="BodyText"/>
      </w:pPr>
    </w:p>
    <w:p w14:paraId="157DAB5E" w14:textId="77777777" w:rsidR="00C22968" w:rsidRDefault="00C22968" w:rsidP="009C0CE9">
      <w:pPr>
        <w:pStyle w:val="sourcecodekeyword"/>
        <w:sectPr w:rsidR="00C22968" w:rsidSect="00C80A74">
          <w:footerReference w:type="default" r:id="rId20"/>
          <w:pgSz w:w="12240" w:h="15840" w:code="1"/>
          <w:pgMar w:top="2160" w:right="1440" w:bottom="1440" w:left="2160" w:header="864" w:footer="576" w:gutter="0"/>
          <w:cols w:space="446"/>
          <w:docGrid w:linePitch="326"/>
        </w:sectPr>
      </w:pPr>
    </w:p>
    <w:p w14:paraId="1123E388" w14:textId="77777777" w:rsidR="000653F1" w:rsidRDefault="000653F1" w:rsidP="00A0471F">
      <w:pPr>
        <w:pStyle w:val="AppendixHeading"/>
      </w:pPr>
      <w:r w:rsidRPr="00D149D7">
        <w:lastRenderedPageBreak/>
        <w:br/>
      </w:r>
      <w:bookmarkStart w:id="60" w:name="_Toc524695591"/>
      <w:r w:rsidR="00B1757B">
        <w:t>Example of an Appendix</w:t>
      </w:r>
      <w:bookmarkEnd w:id="60"/>
    </w:p>
    <w:p w14:paraId="28DC9C98" w14:textId="77777777" w:rsidR="00DF455C" w:rsidRDefault="008F59CF" w:rsidP="00DF455C">
      <w:pPr>
        <w:pStyle w:val="BodyText"/>
      </w:pPr>
      <w:r>
        <w:t xml:space="preserve">This appendix contains </w:t>
      </w:r>
      <w:r w:rsidR="00B1757B">
        <w:t>vital information.</w:t>
      </w:r>
    </w:p>
    <w:p w14:paraId="327031EF" w14:textId="77777777" w:rsidR="008037AC" w:rsidRPr="00AD79E1" w:rsidRDefault="008037AC" w:rsidP="00BF1663">
      <w:pPr>
        <w:pStyle w:val="BodyText"/>
      </w:pPr>
    </w:p>
    <w:p w14:paraId="153878F1" w14:textId="77777777" w:rsidR="003501AE" w:rsidRPr="00AD79E1" w:rsidRDefault="003501AE" w:rsidP="00A0471F">
      <w:pPr>
        <w:pStyle w:val="Heading1"/>
        <w:numPr>
          <w:ilvl w:val="0"/>
          <w:numId w:val="0"/>
        </w:numPr>
        <w:ind w:left="2880"/>
        <w:sectPr w:rsidR="003501AE" w:rsidRPr="00AD79E1" w:rsidSect="00407E2A">
          <w:pgSz w:w="12240" w:h="15840" w:code="1"/>
          <w:pgMar w:top="2160" w:right="1440" w:bottom="1440" w:left="2160" w:header="864" w:footer="576" w:gutter="0"/>
          <w:cols w:space="446"/>
          <w:docGrid w:linePitch="326"/>
        </w:sectPr>
      </w:pPr>
    </w:p>
    <w:p w14:paraId="3284643B" w14:textId="77777777" w:rsidR="00DF455C" w:rsidRDefault="00DF455C" w:rsidP="00A0471F">
      <w:pPr>
        <w:pStyle w:val="AppendixHeading"/>
      </w:pPr>
      <w:r w:rsidRPr="00AD79E1">
        <w:lastRenderedPageBreak/>
        <w:br/>
      </w:r>
      <w:bookmarkStart w:id="61" w:name="_Toc524695592"/>
      <w:r w:rsidR="00B1757B">
        <w:t>Another Appendix Example</w:t>
      </w:r>
      <w:bookmarkEnd w:id="61"/>
    </w:p>
    <w:p w14:paraId="1C060B7F" w14:textId="77777777" w:rsidR="00900742" w:rsidRDefault="00DF455C" w:rsidP="00900742">
      <w:pPr>
        <w:pStyle w:val="BodyText"/>
      </w:pPr>
      <w:r>
        <w:t xml:space="preserve">This appendix contains the DTD </w:t>
      </w:r>
      <w:r w:rsidR="00B1757B">
        <w:t>and source code.</w:t>
      </w:r>
    </w:p>
    <w:p w14:paraId="2EF3B55E" w14:textId="77777777" w:rsidR="005B048F" w:rsidRDefault="005B048F" w:rsidP="00900742">
      <w:pPr>
        <w:pStyle w:val="BodyText"/>
      </w:pPr>
    </w:p>
    <w:p w14:paraId="5681B3C2" w14:textId="77777777" w:rsidR="005B048F" w:rsidRPr="00893C1F" w:rsidRDefault="005B048F" w:rsidP="00893C1F">
      <w:pPr>
        <w:pStyle w:val="BodyText"/>
        <w:sectPr w:rsidR="005B048F" w:rsidRPr="00893C1F" w:rsidSect="00407E2A">
          <w:footerReference w:type="first" r:id="rId21"/>
          <w:pgSz w:w="12240" w:h="15840" w:code="1"/>
          <w:pgMar w:top="2160" w:right="1440" w:bottom="1440" w:left="2160" w:header="864" w:footer="576" w:gutter="0"/>
          <w:cols w:space="446"/>
          <w:docGrid w:linePitch="326"/>
        </w:sectPr>
      </w:pPr>
    </w:p>
    <w:p w14:paraId="48DA06CC" w14:textId="77777777" w:rsidR="00D002A4" w:rsidRPr="004A2F50" w:rsidRDefault="00430F4C" w:rsidP="00430F4C">
      <w:pPr>
        <w:pStyle w:val="Style1-Authors"/>
      </w:pPr>
      <w:bookmarkStart w:id="62" w:name="_Toc74123885"/>
      <w:bookmarkStart w:id="63" w:name="_Toc524695593"/>
      <w:bookmarkEnd w:id="12"/>
      <w:bookmarkEnd w:id="62"/>
      <w:r>
        <w:lastRenderedPageBreak/>
        <w:t>References/Bibliography</w:t>
      </w:r>
      <w:bookmarkEnd w:id="63"/>
    </w:p>
    <w:p w14:paraId="6F439A78" w14:textId="77777777" w:rsidR="00EC789A" w:rsidRPr="002E27DC" w:rsidRDefault="00F610C6" w:rsidP="003F7D28">
      <w:pPr>
        <w:pStyle w:val="References"/>
      </w:pPr>
      <w:r>
        <w:t xml:space="preserve">Use the Author-Date Style or IEEE Referencing Style. </w:t>
      </w:r>
    </w:p>
    <w:sectPr w:rsidR="00EC789A" w:rsidRPr="002E27DC" w:rsidSect="00407E2A">
      <w:footerReference w:type="first" r:id="rId22"/>
      <w:pgSz w:w="12240" w:h="15840" w:code="1"/>
      <w:pgMar w:top="2160" w:right="1440" w:bottom="1440" w:left="2160" w:header="864" w:footer="576" w:gutter="0"/>
      <w:cols w:space="446"/>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5635A" w14:textId="77777777" w:rsidR="00835889" w:rsidRDefault="00835889">
      <w:r>
        <w:separator/>
      </w:r>
    </w:p>
  </w:endnote>
  <w:endnote w:type="continuationSeparator" w:id="0">
    <w:p w14:paraId="7F72EDF8" w14:textId="77777777" w:rsidR="00835889" w:rsidRDefault="00835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ndale Mono">
    <w:altName w:val="Courier New"/>
    <w:charset w:val="00"/>
    <w:family w:val="modern"/>
    <w:pitch w:val="fixed"/>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4766D" w14:textId="77777777" w:rsidR="00B5497D" w:rsidRDefault="00B5497D" w:rsidP="00F112F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71147" w14:textId="77777777" w:rsidR="00B5497D" w:rsidRPr="00443940" w:rsidRDefault="00B5497D" w:rsidP="00F7506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5BE79" w14:textId="77777777" w:rsidR="00B5497D" w:rsidRDefault="00B5497D">
    <w:pPr>
      <w:pStyle w:val="Footer"/>
      <w:jc w:val="center"/>
    </w:pPr>
    <w:r>
      <w:fldChar w:fldCharType="begin"/>
    </w:r>
    <w:r>
      <w:instrText xml:space="preserve"> PAGE   \* MERGEFORMAT </w:instrText>
    </w:r>
    <w:r>
      <w:fldChar w:fldCharType="separate"/>
    </w:r>
    <w:r w:rsidR="003C20D0">
      <w:rPr>
        <w:noProof/>
      </w:rPr>
      <w:t>4</w:t>
    </w:r>
    <w:r>
      <w:rPr>
        <w:noProof/>
      </w:rPr>
      <w:fldChar w:fldCharType="end"/>
    </w:r>
  </w:p>
  <w:p w14:paraId="0A492278" w14:textId="77777777" w:rsidR="00B5497D" w:rsidRDefault="00B5497D" w:rsidP="00F112FB">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2F767" w14:textId="77777777" w:rsidR="00B5497D" w:rsidRPr="00443940" w:rsidRDefault="00B5497D" w:rsidP="00F75068">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CE9DE" w14:textId="77777777" w:rsidR="00B5497D" w:rsidRPr="00443940" w:rsidRDefault="00B5497D" w:rsidP="00F75068">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DCED1" w14:textId="77777777" w:rsidR="00B5497D" w:rsidRDefault="00B5497D">
    <w:pPr>
      <w:pStyle w:val="Footer"/>
      <w:jc w:val="center"/>
    </w:pPr>
    <w:r>
      <w:fldChar w:fldCharType="begin"/>
    </w:r>
    <w:r>
      <w:instrText xml:space="preserve"> PAGE   \* MERGEFORMAT </w:instrText>
    </w:r>
    <w:r>
      <w:fldChar w:fldCharType="separate"/>
    </w:r>
    <w:r w:rsidR="003C20D0">
      <w:rPr>
        <w:noProof/>
      </w:rPr>
      <w:t>14</w:t>
    </w:r>
    <w:r>
      <w:rPr>
        <w:noProof/>
      </w:rPr>
      <w:fldChar w:fldCharType="end"/>
    </w:r>
  </w:p>
  <w:p w14:paraId="7A83FE17" w14:textId="77777777" w:rsidR="00B5497D" w:rsidRDefault="00B5497D" w:rsidP="00F112FB">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95F33" w14:textId="77777777" w:rsidR="00B5497D" w:rsidRDefault="00B5497D">
    <w:pPr>
      <w:pStyle w:val="Footer"/>
      <w:jc w:val="center"/>
    </w:pPr>
    <w:r>
      <w:fldChar w:fldCharType="begin"/>
    </w:r>
    <w:r>
      <w:instrText xml:space="preserve"> PAGE   \* MERGEFORMAT </w:instrText>
    </w:r>
    <w:r>
      <w:fldChar w:fldCharType="separate"/>
    </w:r>
    <w:r w:rsidR="003C20D0">
      <w:rPr>
        <w:noProof/>
      </w:rPr>
      <w:t>21</w:t>
    </w:r>
    <w:r>
      <w:rPr>
        <w:noProof/>
      </w:rPr>
      <w:fldChar w:fldCharType="end"/>
    </w:r>
  </w:p>
  <w:p w14:paraId="5F15EA5D" w14:textId="77777777" w:rsidR="00B5497D" w:rsidRDefault="00B5497D" w:rsidP="00F112FB">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F093E" w14:textId="77777777" w:rsidR="00B5497D" w:rsidRPr="00443940" w:rsidRDefault="00B5497D" w:rsidP="00F75068">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5F828" w14:textId="77777777" w:rsidR="00B5497D" w:rsidRPr="00443940" w:rsidRDefault="00B5497D" w:rsidP="00F7506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ECFDD" w14:textId="77777777" w:rsidR="00835889" w:rsidRDefault="00835889">
      <w:r>
        <w:separator/>
      </w:r>
    </w:p>
  </w:footnote>
  <w:footnote w:type="continuationSeparator" w:id="0">
    <w:p w14:paraId="3B3EC509" w14:textId="77777777" w:rsidR="00835889" w:rsidRDefault="00835889">
      <w:r>
        <w:continuationSeparator/>
      </w:r>
    </w:p>
  </w:footnote>
  <w:footnote w:id="1">
    <w:p w14:paraId="2A5DECBA" w14:textId="77777777" w:rsidR="00B5497D" w:rsidRDefault="00B5497D" w:rsidP="008A346D">
      <w:pPr>
        <w:pStyle w:val="FootnoteText"/>
      </w:pPr>
      <w:r>
        <w:rPr>
          <w:rStyle w:val="FootnoteReference"/>
        </w:rPr>
        <w:footnoteRef/>
      </w:r>
      <w:r>
        <w:t xml:space="preserve"> This is a footnote.  A place to put additional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4F958" w14:textId="77777777" w:rsidR="00B5497D" w:rsidRDefault="00B5497D" w:rsidP="005B2F8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D036A" w14:textId="77777777" w:rsidR="00B5497D" w:rsidRPr="005B2F82" w:rsidRDefault="00B5497D" w:rsidP="002637F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DCA3E" w14:textId="77777777" w:rsidR="00B5497D" w:rsidRDefault="00B5497D" w:rsidP="005B2F82">
    <w:pPr>
      <w:pStyle w:val="Header"/>
      <w:jc w:val="right"/>
    </w:pPr>
    <w:r>
      <w:fldChar w:fldCharType="begin"/>
    </w:r>
    <w:r>
      <w:rPr>
        <w:rStyle w:val="PageNumber"/>
      </w:rPr>
      <w:instrText xml:space="preserve"> PAGE </w:instrText>
    </w:r>
    <w:r>
      <w:fldChar w:fldCharType="separate"/>
    </w:r>
    <w:r w:rsidR="003C20D0">
      <w:rPr>
        <w:rStyle w:val="PageNumber"/>
        <w:noProof/>
      </w:rPr>
      <w:t>2</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9E54F" w14:textId="77777777" w:rsidR="00B5497D" w:rsidRDefault="00B5497D" w:rsidP="005B2F82">
    <w:pPr>
      <w:pStyle w:val="Header"/>
      <w:jc w:val="right"/>
    </w:pPr>
    <w:r>
      <w:fldChar w:fldCharType="begin"/>
    </w:r>
    <w:r>
      <w:rPr>
        <w:rStyle w:val="PageNumber"/>
      </w:rPr>
      <w:instrText xml:space="preserve"> PAGE </w:instrText>
    </w:r>
    <w:r>
      <w:fldChar w:fldCharType="separate"/>
    </w:r>
    <w:r w:rsidR="003C20D0">
      <w:rPr>
        <w:rStyle w:val="PageNumbe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BE6CA7B2"/>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001670F6"/>
    <w:multiLevelType w:val="hybridMultilevel"/>
    <w:tmpl w:val="C5C4A670"/>
    <w:lvl w:ilvl="0" w:tplc="83D02BBC">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B24B84"/>
    <w:multiLevelType w:val="hybridMultilevel"/>
    <w:tmpl w:val="D7BCD3F2"/>
    <w:lvl w:ilvl="0" w:tplc="89A60AB2">
      <w:start w:val="1"/>
      <w:numFmt w:val="bullet"/>
      <w:pStyle w:val="StyleBodyTextLinespacingDouble1"/>
      <w:lvlText w:val=""/>
      <w:lvlJc w:val="left"/>
      <w:pPr>
        <w:tabs>
          <w:tab w:val="num" w:pos="1325"/>
        </w:tabs>
        <w:ind w:left="1325"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9F403AA"/>
    <w:multiLevelType w:val="hybridMultilevel"/>
    <w:tmpl w:val="93280D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B8B4F40"/>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 w15:restartNumberingAfterBreak="0">
    <w:nsid w:val="25E04487"/>
    <w:multiLevelType w:val="hybridMultilevel"/>
    <w:tmpl w:val="70365A20"/>
    <w:lvl w:ilvl="0" w:tplc="CBDEBD28">
      <w:start w:val="1"/>
      <w:numFmt w:val="decimal"/>
      <w:pStyle w:val="TableCaption"/>
      <w:lvlText w:val="Table %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697263A"/>
    <w:multiLevelType w:val="multilevel"/>
    <w:tmpl w:val="333E3298"/>
    <w:lvl w:ilvl="0">
      <w:start w:val="1"/>
      <w:numFmt w:val="none"/>
      <w:pStyle w:val="ThesisReferencesHeading"/>
      <w:suff w:val="nothing"/>
      <w:lvlText w:val="REFERENCES"/>
      <w:lvlJc w:val="left"/>
      <w:pPr>
        <w:ind w:left="3600" w:firstLine="0"/>
      </w:pPr>
      <w:rPr>
        <w:rFonts w:ascii="Times New Roman" w:hAnsi="Times New Roman" w:hint="default"/>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tabs>
          <w:tab w:val="num" w:pos="4320"/>
        </w:tabs>
        <w:ind w:left="3600" w:firstLine="0"/>
      </w:pPr>
      <w:rPr>
        <w:rFonts w:hint="default"/>
      </w:rPr>
    </w:lvl>
    <w:lvl w:ilvl="2">
      <w:start w:val="1"/>
      <w:numFmt w:val="decimal"/>
      <w:lvlText w:val="%1.%2.%3"/>
      <w:lvlJc w:val="left"/>
      <w:pPr>
        <w:tabs>
          <w:tab w:val="num" w:pos="4320"/>
        </w:tabs>
        <w:ind w:left="3600" w:firstLine="0"/>
      </w:pPr>
      <w:rPr>
        <w:rFonts w:hint="default"/>
      </w:rPr>
    </w:lvl>
    <w:lvl w:ilvl="3">
      <w:start w:val="1"/>
      <w:numFmt w:val="decimal"/>
      <w:lvlText w:val="%1.%2.%3.%4"/>
      <w:lvlJc w:val="left"/>
      <w:pPr>
        <w:tabs>
          <w:tab w:val="num" w:pos="4176"/>
        </w:tabs>
        <w:ind w:left="4176" w:hanging="864"/>
      </w:pPr>
      <w:rPr>
        <w:rFonts w:hint="default"/>
      </w:rPr>
    </w:lvl>
    <w:lvl w:ilvl="4">
      <w:start w:val="1"/>
      <w:numFmt w:val="decimal"/>
      <w:lvlText w:val="%1.%2.%3.%4.%5"/>
      <w:lvlJc w:val="left"/>
      <w:pPr>
        <w:tabs>
          <w:tab w:val="num" w:pos="4320"/>
        </w:tabs>
        <w:ind w:left="4320" w:hanging="1008"/>
      </w:pPr>
      <w:rPr>
        <w:rFonts w:hint="default"/>
      </w:rPr>
    </w:lvl>
    <w:lvl w:ilvl="5">
      <w:start w:val="1"/>
      <w:numFmt w:val="decimal"/>
      <w:lvlText w:val="%1.%2.%3.%4.%5.%6"/>
      <w:lvlJc w:val="left"/>
      <w:pPr>
        <w:tabs>
          <w:tab w:val="num" w:pos="4464"/>
        </w:tabs>
        <w:ind w:left="4464" w:hanging="1152"/>
      </w:pPr>
      <w:rPr>
        <w:rFonts w:hint="default"/>
      </w:rPr>
    </w:lvl>
    <w:lvl w:ilvl="6">
      <w:start w:val="1"/>
      <w:numFmt w:val="decimal"/>
      <w:lvlText w:val="%1.%2.%3.%4.%5.%6.%7"/>
      <w:lvlJc w:val="left"/>
      <w:pPr>
        <w:tabs>
          <w:tab w:val="num" w:pos="4608"/>
        </w:tabs>
        <w:ind w:left="4608" w:hanging="1296"/>
      </w:pPr>
      <w:rPr>
        <w:rFonts w:hint="default"/>
      </w:rPr>
    </w:lvl>
    <w:lvl w:ilvl="7">
      <w:start w:val="1"/>
      <w:numFmt w:val="decimal"/>
      <w:lvlText w:val="%1.%2.%3.%4.%5.%6.%7.%8"/>
      <w:lvlJc w:val="left"/>
      <w:pPr>
        <w:tabs>
          <w:tab w:val="num" w:pos="4752"/>
        </w:tabs>
        <w:ind w:left="4752" w:hanging="1440"/>
      </w:pPr>
      <w:rPr>
        <w:rFonts w:hint="default"/>
      </w:rPr>
    </w:lvl>
    <w:lvl w:ilvl="8">
      <w:start w:val="1"/>
      <w:numFmt w:val="decimal"/>
      <w:lvlText w:val="%1.%2.%3.%4.%5.%6.%7.%8.%9"/>
      <w:lvlJc w:val="left"/>
      <w:pPr>
        <w:tabs>
          <w:tab w:val="num" w:pos="4896"/>
        </w:tabs>
        <w:ind w:left="4896" w:hanging="1584"/>
      </w:pPr>
      <w:rPr>
        <w:rFonts w:hint="default"/>
      </w:rPr>
    </w:lvl>
  </w:abstractNum>
  <w:abstractNum w:abstractNumId="7" w15:restartNumberingAfterBreak="0">
    <w:nsid w:val="28C67CDE"/>
    <w:multiLevelType w:val="hybridMultilevel"/>
    <w:tmpl w:val="633EAAA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2D2104A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47A551D0"/>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49842044"/>
    <w:multiLevelType w:val="multilevel"/>
    <w:tmpl w:val="BEE4BA18"/>
    <w:lvl w:ilvl="0">
      <w:start w:val="1"/>
      <w:numFmt w:val="upperLetter"/>
      <w:pStyle w:val="AppendixHeading"/>
      <w:suff w:val="nothing"/>
      <w:lvlText w:val="APPENDIX %1"/>
      <w:lvlJc w:val="left"/>
      <w:pPr>
        <w:ind w:left="0" w:firstLine="0"/>
      </w:pPr>
      <w:rPr>
        <w:rFonts w:ascii="Times New Roman" w:hAnsi="Times New Roman" w:hint="default"/>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720"/>
        </w:tabs>
        <w:ind w:left="720" w:hanging="1008"/>
      </w:pPr>
      <w:rPr>
        <w:rFonts w:hint="default"/>
      </w:rPr>
    </w:lvl>
    <w:lvl w:ilvl="5">
      <w:start w:val="1"/>
      <w:numFmt w:val="decimal"/>
      <w:lvlText w:val="%1.%2.%3.%4.%5.%6"/>
      <w:lvlJc w:val="left"/>
      <w:pPr>
        <w:tabs>
          <w:tab w:val="num" w:pos="864"/>
        </w:tabs>
        <w:ind w:left="864" w:hanging="1152"/>
      </w:pPr>
      <w:rPr>
        <w:rFonts w:hint="default"/>
      </w:rPr>
    </w:lvl>
    <w:lvl w:ilvl="6">
      <w:start w:val="1"/>
      <w:numFmt w:val="decimal"/>
      <w:lvlText w:val="%1.%2.%3.%4.%5.%6.%7"/>
      <w:lvlJc w:val="left"/>
      <w:pPr>
        <w:tabs>
          <w:tab w:val="num" w:pos="1008"/>
        </w:tabs>
        <w:ind w:left="1008" w:hanging="1296"/>
      </w:pPr>
      <w:rPr>
        <w:rFonts w:hint="default"/>
      </w:rPr>
    </w:lvl>
    <w:lvl w:ilvl="7">
      <w:start w:val="1"/>
      <w:numFmt w:val="decimal"/>
      <w:lvlText w:val="%1.%2.%3.%4.%5.%6.%7.%8"/>
      <w:lvlJc w:val="left"/>
      <w:pPr>
        <w:tabs>
          <w:tab w:val="num" w:pos="1152"/>
        </w:tabs>
        <w:ind w:left="1152"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11" w15:restartNumberingAfterBreak="0">
    <w:nsid w:val="4D8A771F"/>
    <w:multiLevelType w:val="multilevel"/>
    <w:tmpl w:val="9FCA93D4"/>
    <w:lvl w:ilvl="0">
      <w:start w:val="1"/>
      <w:numFmt w:val="none"/>
      <w:pStyle w:val="ListofFigTable"/>
      <w:suff w:val="nothing"/>
      <w:lvlText w:val=""/>
      <w:lvlJc w:val="left"/>
      <w:pPr>
        <w:ind w:left="3600" w:hanging="3600"/>
      </w:pPr>
      <w:rPr>
        <w:rFonts w:ascii="Times New Roman" w:hAnsi="Times New Roman" w:hint="default"/>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tabs>
          <w:tab w:val="num" w:pos="4320"/>
        </w:tabs>
        <w:ind w:left="3600" w:firstLine="0"/>
      </w:pPr>
      <w:rPr>
        <w:rFonts w:hint="default"/>
      </w:rPr>
    </w:lvl>
    <w:lvl w:ilvl="2">
      <w:start w:val="1"/>
      <w:numFmt w:val="decimal"/>
      <w:lvlText w:val="%1.%2.%3"/>
      <w:lvlJc w:val="left"/>
      <w:pPr>
        <w:tabs>
          <w:tab w:val="num" w:pos="4320"/>
        </w:tabs>
        <w:ind w:left="3600" w:firstLine="0"/>
      </w:pPr>
      <w:rPr>
        <w:rFonts w:hint="default"/>
      </w:rPr>
    </w:lvl>
    <w:lvl w:ilvl="3">
      <w:start w:val="1"/>
      <w:numFmt w:val="decimal"/>
      <w:lvlText w:val="%1.%2.%3.%4"/>
      <w:lvlJc w:val="left"/>
      <w:pPr>
        <w:tabs>
          <w:tab w:val="num" w:pos="4176"/>
        </w:tabs>
        <w:ind w:left="4176" w:hanging="864"/>
      </w:pPr>
      <w:rPr>
        <w:rFonts w:hint="default"/>
      </w:rPr>
    </w:lvl>
    <w:lvl w:ilvl="4">
      <w:start w:val="1"/>
      <w:numFmt w:val="decimal"/>
      <w:lvlText w:val="%1.%2.%3.%4.%5"/>
      <w:lvlJc w:val="left"/>
      <w:pPr>
        <w:tabs>
          <w:tab w:val="num" w:pos="4320"/>
        </w:tabs>
        <w:ind w:left="4320" w:hanging="1008"/>
      </w:pPr>
      <w:rPr>
        <w:rFonts w:hint="default"/>
      </w:rPr>
    </w:lvl>
    <w:lvl w:ilvl="5">
      <w:start w:val="1"/>
      <w:numFmt w:val="decimal"/>
      <w:lvlText w:val="%1.%2.%3.%4.%5.%6"/>
      <w:lvlJc w:val="left"/>
      <w:pPr>
        <w:tabs>
          <w:tab w:val="num" w:pos="4464"/>
        </w:tabs>
        <w:ind w:left="4464" w:hanging="1152"/>
      </w:pPr>
      <w:rPr>
        <w:rFonts w:hint="default"/>
      </w:rPr>
    </w:lvl>
    <w:lvl w:ilvl="6">
      <w:start w:val="1"/>
      <w:numFmt w:val="decimal"/>
      <w:lvlText w:val="%1.%2.%3.%4.%5.%6.%7"/>
      <w:lvlJc w:val="left"/>
      <w:pPr>
        <w:tabs>
          <w:tab w:val="num" w:pos="4608"/>
        </w:tabs>
        <w:ind w:left="4608" w:hanging="1296"/>
      </w:pPr>
      <w:rPr>
        <w:rFonts w:hint="default"/>
      </w:rPr>
    </w:lvl>
    <w:lvl w:ilvl="7">
      <w:start w:val="1"/>
      <w:numFmt w:val="decimal"/>
      <w:lvlText w:val="%1.%2.%3.%4.%5.%6.%7.%8"/>
      <w:lvlJc w:val="left"/>
      <w:pPr>
        <w:tabs>
          <w:tab w:val="num" w:pos="4752"/>
        </w:tabs>
        <w:ind w:left="4752" w:hanging="1440"/>
      </w:pPr>
      <w:rPr>
        <w:rFonts w:hint="default"/>
      </w:rPr>
    </w:lvl>
    <w:lvl w:ilvl="8">
      <w:start w:val="1"/>
      <w:numFmt w:val="decimal"/>
      <w:lvlText w:val="%1.%2.%3.%4.%5.%6.%7.%8.%9"/>
      <w:lvlJc w:val="left"/>
      <w:pPr>
        <w:tabs>
          <w:tab w:val="num" w:pos="4896"/>
        </w:tabs>
        <w:ind w:left="4896" w:hanging="1584"/>
      </w:pPr>
      <w:rPr>
        <w:rFonts w:hint="default"/>
      </w:rPr>
    </w:lvl>
  </w:abstractNum>
  <w:abstractNum w:abstractNumId="12" w15:restartNumberingAfterBreak="0">
    <w:nsid w:val="54796094"/>
    <w:multiLevelType w:val="hybridMultilevel"/>
    <w:tmpl w:val="CA8CEB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561A04"/>
    <w:multiLevelType w:val="hybridMultilevel"/>
    <w:tmpl w:val="7D72FA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47F3067"/>
    <w:multiLevelType w:val="multilevel"/>
    <w:tmpl w:val="DA4C3176"/>
    <w:lvl w:ilvl="0">
      <w:start w:val="1"/>
      <w:numFmt w:val="decimal"/>
      <w:pStyle w:val="Heading1"/>
      <w:suff w:val="nothing"/>
      <w:lvlText w:val="CHAPTER %1"/>
      <w:lvlJc w:val="left"/>
      <w:pPr>
        <w:ind w:left="450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2304"/>
        </w:tabs>
        <w:ind w:left="-2304" w:hanging="576"/>
      </w:pPr>
      <w:rPr>
        <w:rFonts w:hint="default"/>
      </w:rPr>
    </w:lvl>
    <w:lvl w:ilvl="2">
      <w:start w:val="1"/>
      <w:numFmt w:val="decimal"/>
      <w:pStyle w:val="Heading3"/>
      <w:lvlText w:val="%1.%2.%3"/>
      <w:lvlJc w:val="left"/>
      <w:pPr>
        <w:tabs>
          <w:tab w:val="num" w:pos="3420"/>
        </w:tabs>
        <w:ind w:left="3420" w:hanging="720"/>
      </w:pPr>
      <w:rPr>
        <w:rFonts w:hint="default"/>
      </w:rPr>
    </w:lvl>
    <w:lvl w:ilvl="3">
      <w:start w:val="1"/>
      <w:numFmt w:val="decimal"/>
      <w:pStyle w:val="StyleHeading4After12pt"/>
      <w:lvlText w:val="%1.%2.%3.%4"/>
      <w:lvlJc w:val="left"/>
      <w:pPr>
        <w:tabs>
          <w:tab w:val="num" w:pos="-2016"/>
        </w:tabs>
        <w:ind w:left="-2160" w:hanging="720"/>
      </w:pPr>
      <w:rPr>
        <w:rFonts w:hint="default"/>
      </w:rPr>
    </w:lvl>
    <w:lvl w:ilvl="4">
      <w:start w:val="1"/>
      <w:numFmt w:val="decimal"/>
      <w:pStyle w:val="Heading5"/>
      <w:lvlText w:val="%1.%2.%3.%4.%5"/>
      <w:lvlJc w:val="left"/>
      <w:pPr>
        <w:tabs>
          <w:tab w:val="num" w:pos="-1872"/>
        </w:tabs>
        <w:ind w:left="-1872" w:hanging="1008"/>
      </w:pPr>
      <w:rPr>
        <w:rFonts w:hint="default"/>
      </w:rPr>
    </w:lvl>
    <w:lvl w:ilvl="5">
      <w:start w:val="1"/>
      <w:numFmt w:val="decimal"/>
      <w:pStyle w:val="Heading6"/>
      <w:lvlText w:val="%1.%2.%3.%4.%5.%6"/>
      <w:lvlJc w:val="left"/>
      <w:pPr>
        <w:tabs>
          <w:tab w:val="num" w:pos="-1728"/>
        </w:tabs>
        <w:ind w:left="-1728" w:hanging="1152"/>
      </w:pPr>
      <w:rPr>
        <w:rFonts w:hint="default"/>
      </w:rPr>
    </w:lvl>
    <w:lvl w:ilvl="6">
      <w:start w:val="1"/>
      <w:numFmt w:val="decimal"/>
      <w:pStyle w:val="Heading7"/>
      <w:lvlText w:val="%1.%2.%3.%4.%5.%6.%7"/>
      <w:lvlJc w:val="left"/>
      <w:pPr>
        <w:tabs>
          <w:tab w:val="num" w:pos="-1584"/>
        </w:tabs>
        <w:ind w:left="-1584"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296"/>
        </w:tabs>
        <w:ind w:left="-1296" w:hanging="1584"/>
      </w:pPr>
      <w:rPr>
        <w:rFonts w:hint="default"/>
      </w:rPr>
    </w:lvl>
  </w:abstractNum>
  <w:num w:numId="1" w16cid:durableId="811825786">
    <w:abstractNumId w:val="0"/>
  </w:num>
  <w:num w:numId="2" w16cid:durableId="983125713">
    <w:abstractNumId w:val="14"/>
  </w:num>
  <w:num w:numId="3" w16cid:durableId="1762070552">
    <w:abstractNumId w:val="9"/>
  </w:num>
  <w:num w:numId="4" w16cid:durableId="403720246">
    <w:abstractNumId w:val="8"/>
  </w:num>
  <w:num w:numId="5" w16cid:durableId="762342343">
    <w:abstractNumId w:val="4"/>
  </w:num>
  <w:num w:numId="6" w16cid:durableId="77411373">
    <w:abstractNumId w:val="10"/>
  </w:num>
  <w:num w:numId="7" w16cid:durableId="471288794">
    <w:abstractNumId w:val="6"/>
  </w:num>
  <w:num w:numId="8" w16cid:durableId="867642419">
    <w:abstractNumId w:val="11"/>
  </w:num>
  <w:num w:numId="9" w16cid:durableId="2055497156">
    <w:abstractNumId w:val="5"/>
  </w:num>
  <w:num w:numId="10" w16cid:durableId="393699122">
    <w:abstractNumId w:val="12"/>
  </w:num>
  <w:num w:numId="11" w16cid:durableId="1336612724">
    <w:abstractNumId w:val="3"/>
  </w:num>
  <w:num w:numId="12" w16cid:durableId="375929343">
    <w:abstractNumId w:val="13"/>
  </w:num>
  <w:num w:numId="13" w16cid:durableId="800152501">
    <w:abstractNumId w:val="2"/>
  </w:num>
  <w:num w:numId="14" w16cid:durableId="831337167">
    <w:abstractNumId w:val="7"/>
  </w:num>
  <w:num w:numId="15" w16cid:durableId="1836719898">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fr-FR" w:vendorID="64" w:dllVersion="6" w:nlCheck="1" w:checkStyle="1"/>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2NzcyM7QwNDE2MTdV0lEKTi0uzszPAykwrAUACQSR6SwAAAA="/>
    <w:docVar w:name="EN.InstantFormat" w:val="&lt;ENInstantFormat&gt;&lt;Enabled&gt;0&lt;/Enabled&gt;&lt;ScanUnformatted&gt;1&lt;/ScanUnformatted&gt;&lt;ScanChanges&gt;1&lt;/ScanChanges&gt;&lt;/ENInstantFormat&gt;"/>
    <w:docVar w:name="EN.Layout" w:val="&lt;ENLayout&gt;&lt;Style&gt;MultiAuthorYear&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ain.enl&lt;/item&gt;&lt;/Libraries&gt;&lt;/ENLibraries&gt;"/>
  </w:docVars>
  <w:rsids>
    <w:rsidRoot w:val="00F70ACB"/>
    <w:rsid w:val="00000014"/>
    <w:rsid w:val="00000192"/>
    <w:rsid w:val="000014E7"/>
    <w:rsid w:val="000027CD"/>
    <w:rsid w:val="00002A1A"/>
    <w:rsid w:val="00003409"/>
    <w:rsid w:val="00003471"/>
    <w:rsid w:val="00003532"/>
    <w:rsid w:val="00003910"/>
    <w:rsid w:val="00004739"/>
    <w:rsid w:val="00004F1A"/>
    <w:rsid w:val="00005C59"/>
    <w:rsid w:val="0000668C"/>
    <w:rsid w:val="00006D93"/>
    <w:rsid w:val="00006E30"/>
    <w:rsid w:val="00006FA6"/>
    <w:rsid w:val="0000755F"/>
    <w:rsid w:val="00007749"/>
    <w:rsid w:val="000079A6"/>
    <w:rsid w:val="00007F2D"/>
    <w:rsid w:val="0001001F"/>
    <w:rsid w:val="0001002F"/>
    <w:rsid w:val="00010165"/>
    <w:rsid w:val="0001017B"/>
    <w:rsid w:val="00010387"/>
    <w:rsid w:val="00010E14"/>
    <w:rsid w:val="0001117B"/>
    <w:rsid w:val="00011F4A"/>
    <w:rsid w:val="00012386"/>
    <w:rsid w:val="0001246E"/>
    <w:rsid w:val="00013273"/>
    <w:rsid w:val="000133D3"/>
    <w:rsid w:val="000136C5"/>
    <w:rsid w:val="00013AB7"/>
    <w:rsid w:val="00013E32"/>
    <w:rsid w:val="000144DD"/>
    <w:rsid w:val="000155F3"/>
    <w:rsid w:val="000158FA"/>
    <w:rsid w:val="0001643B"/>
    <w:rsid w:val="0001697D"/>
    <w:rsid w:val="00016AC3"/>
    <w:rsid w:val="00016B19"/>
    <w:rsid w:val="00016BFC"/>
    <w:rsid w:val="00016E16"/>
    <w:rsid w:val="00016F74"/>
    <w:rsid w:val="0001716F"/>
    <w:rsid w:val="0001745C"/>
    <w:rsid w:val="00017D6B"/>
    <w:rsid w:val="0002041E"/>
    <w:rsid w:val="000205B1"/>
    <w:rsid w:val="000216C0"/>
    <w:rsid w:val="0002182C"/>
    <w:rsid w:val="00021A1D"/>
    <w:rsid w:val="00021A55"/>
    <w:rsid w:val="00021B7C"/>
    <w:rsid w:val="00021F08"/>
    <w:rsid w:val="0002266D"/>
    <w:rsid w:val="00022F65"/>
    <w:rsid w:val="00022FAD"/>
    <w:rsid w:val="00023EFF"/>
    <w:rsid w:val="000241A3"/>
    <w:rsid w:val="0002420D"/>
    <w:rsid w:val="0002489D"/>
    <w:rsid w:val="00024D12"/>
    <w:rsid w:val="0002522E"/>
    <w:rsid w:val="000276A8"/>
    <w:rsid w:val="0003037D"/>
    <w:rsid w:val="000307B5"/>
    <w:rsid w:val="00030AB7"/>
    <w:rsid w:val="00030E2A"/>
    <w:rsid w:val="00030EA3"/>
    <w:rsid w:val="00031562"/>
    <w:rsid w:val="00031A2F"/>
    <w:rsid w:val="00031BFA"/>
    <w:rsid w:val="00031DA6"/>
    <w:rsid w:val="000328B0"/>
    <w:rsid w:val="00032985"/>
    <w:rsid w:val="00033581"/>
    <w:rsid w:val="000337F1"/>
    <w:rsid w:val="0003380C"/>
    <w:rsid w:val="00033C44"/>
    <w:rsid w:val="0003446B"/>
    <w:rsid w:val="00034A44"/>
    <w:rsid w:val="00034EA7"/>
    <w:rsid w:val="000350D0"/>
    <w:rsid w:val="00035D50"/>
    <w:rsid w:val="000360A8"/>
    <w:rsid w:val="000366FC"/>
    <w:rsid w:val="00036853"/>
    <w:rsid w:val="00036DA1"/>
    <w:rsid w:val="00037D23"/>
    <w:rsid w:val="00040130"/>
    <w:rsid w:val="00040131"/>
    <w:rsid w:val="00040402"/>
    <w:rsid w:val="00040575"/>
    <w:rsid w:val="0004069E"/>
    <w:rsid w:val="00040C8E"/>
    <w:rsid w:val="0004177A"/>
    <w:rsid w:val="000419FE"/>
    <w:rsid w:val="00041CE3"/>
    <w:rsid w:val="0004208D"/>
    <w:rsid w:val="00043049"/>
    <w:rsid w:val="00043429"/>
    <w:rsid w:val="00043F12"/>
    <w:rsid w:val="000449CE"/>
    <w:rsid w:val="00044B46"/>
    <w:rsid w:val="00045350"/>
    <w:rsid w:val="000459E6"/>
    <w:rsid w:val="000459FF"/>
    <w:rsid w:val="00045AC8"/>
    <w:rsid w:val="0004633A"/>
    <w:rsid w:val="00046481"/>
    <w:rsid w:val="00046D79"/>
    <w:rsid w:val="0004726D"/>
    <w:rsid w:val="000474BB"/>
    <w:rsid w:val="00047614"/>
    <w:rsid w:val="0005032B"/>
    <w:rsid w:val="00050711"/>
    <w:rsid w:val="000516CF"/>
    <w:rsid w:val="0005266E"/>
    <w:rsid w:val="00052982"/>
    <w:rsid w:val="000529B6"/>
    <w:rsid w:val="00052D8A"/>
    <w:rsid w:val="000531E4"/>
    <w:rsid w:val="00053CAD"/>
    <w:rsid w:val="000543C1"/>
    <w:rsid w:val="00054628"/>
    <w:rsid w:val="00054657"/>
    <w:rsid w:val="00055098"/>
    <w:rsid w:val="0005514A"/>
    <w:rsid w:val="00055249"/>
    <w:rsid w:val="00055854"/>
    <w:rsid w:val="0005629C"/>
    <w:rsid w:val="00056B84"/>
    <w:rsid w:val="00057ED7"/>
    <w:rsid w:val="000600A5"/>
    <w:rsid w:val="00060A3A"/>
    <w:rsid w:val="00060E29"/>
    <w:rsid w:val="000611C5"/>
    <w:rsid w:val="00061FEE"/>
    <w:rsid w:val="000622E7"/>
    <w:rsid w:val="0006237E"/>
    <w:rsid w:val="00062B14"/>
    <w:rsid w:val="00062CD4"/>
    <w:rsid w:val="00062F0E"/>
    <w:rsid w:val="00064679"/>
    <w:rsid w:val="00064D45"/>
    <w:rsid w:val="000653F1"/>
    <w:rsid w:val="000654C4"/>
    <w:rsid w:val="00065C66"/>
    <w:rsid w:val="00065DF6"/>
    <w:rsid w:val="0006627C"/>
    <w:rsid w:val="0006706C"/>
    <w:rsid w:val="000677B0"/>
    <w:rsid w:val="000678A6"/>
    <w:rsid w:val="000715A3"/>
    <w:rsid w:val="0007182C"/>
    <w:rsid w:val="0007261E"/>
    <w:rsid w:val="00073234"/>
    <w:rsid w:val="000735BE"/>
    <w:rsid w:val="00073851"/>
    <w:rsid w:val="0007538D"/>
    <w:rsid w:val="00075B0B"/>
    <w:rsid w:val="00076026"/>
    <w:rsid w:val="00076AE4"/>
    <w:rsid w:val="000770CD"/>
    <w:rsid w:val="0007769F"/>
    <w:rsid w:val="0008115A"/>
    <w:rsid w:val="000813D6"/>
    <w:rsid w:val="00081818"/>
    <w:rsid w:val="000819B4"/>
    <w:rsid w:val="00081E4C"/>
    <w:rsid w:val="00082214"/>
    <w:rsid w:val="00082B92"/>
    <w:rsid w:val="00082BCD"/>
    <w:rsid w:val="00082E5D"/>
    <w:rsid w:val="000837EC"/>
    <w:rsid w:val="0008399F"/>
    <w:rsid w:val="000839AE"/>
    <w:rsid w:val="00083D6F"/>
    <w:rsid w:val="000842BC"/>
    <w:rsid w:val="00084A89"/>
    <w:rsid w:val="00084FEF"/>
    <w:rsid w:val="00085160"/>
    <w:rsid w:val="000851A0"/>
    <w:rsid w:val="00086523"/>
    <w:rsid w:val="00086E71"/>
    <w:rsid w:val="000877AB"/>
    <w:rsid w:val="000877AC"/>
    <w:rsid w:val="00087ACD"/>
    <w:rsid w:val="000901A0"/>
    <w:rsid w:val="0009094F"/>
    <w:rsid w:val="00090FAA"/>
    <w:rsid w:val="00091893"/>
    <w:rsid w:val="00091D0B"/>
    <w:rsid w:val="00091DA4"/>
    <w:rsid w:val="0009225C"/>
    <w:rsid w:val="00092383"/>
    <w:rsid w:val="00092410"/>
    <w:rsid w:val="00092FD9"/>
    <w:rsid w:val="000931CC"/>
    <w:rsid w:val="000936E5"/>
    <w:rsid w:val="00093D78"/>
    <w:rsid w:val="00094180"/>
    <w:rsid w:val="00094556"/>
    <w:rsid w:val="000948B1"/>
    <w:rsid w:val="000948E4"/>
    <w:rsid w:val="00094A6D"/>
    <w:rsid w:val="00095430"/>
    <w:rsid w:val="00096AED"/>
    <w:rsid w:val="000971AD"/>
    <w:rsid w:val="00097377"/>
    <w:rsid w:val="0009750E"/>
    <w:rsid w:val="00097999"/>
    <w:rsid w:val="00097FDE"/>
    <w:rsid w:val="000A1300"/>
    <w:rsid w:val="000A172F"/>
    <w:rsid w:val="000A2116"/>
    <w:rsid w:val="000A21E6"/>
    <w:rsid w:val="000A29EE"/>
    <w:rsid w:val="000A342C"/>
    <w:rsid w:val="000A361C"/>
    <w:rsid w:val="000A3644"/>
    <w:rsid w:val="000A369D"/>
    <w:rsid w:val="000A3790"/>
    <w:rsid w:val="000A37B5"/>
    <w:rsid w:val="000A3C35"/>
    <w:rsid w:val="000A4026"/>
    <w:rsid w:val="000A53F8"/>
    <w:rsid w:val="000A576D"/>
    <w:rsid w:val="000A5A4E"/>
    <w:rsid w:val="000A6130"/>
    <w:rsid w:val="000A6769"/>
    <w:rsid w:val="000A6DD8"/>
    <w:rsid w:val="000A782D"/>
    <w:rsid w:val="000A78D9"/>
    <w:rsid w:val="000A7A47"/>
    <w:rsid w:val="000A7B4C"/>
    <w:rsid w:val="000B0032"/>
    <w:rsid w:val="000B01D1"/>
    <w:rsid w:val="000B081B"/>
    <w:rsid w:val="000B1616"/>
    <w:rsid w:val="000B1E88"/>
    <w:rsid w:val="000B2382"/>
    <w:rsid w:val="000B2E7C"/>
    <w:rsid w:val="000B30AA"/>
    <w:rsid w:val="000B30D6"/>
    <w:rsid w:val="000B37F0"/>
    <w:rsid w:val="000B3CD2"/>
    <w:rsid w:val="000B45E1"/>
    <w:rsid w:val="000B4FA8"/>
    <w:rsid w:val="000B52F9"/>
    <w:rsid w:val="000B6533"/>
    <w:rsid w:val="000B6967"/>
    <w:rsid w:val="000B7258"/>
    <w:rsid w:val="000B7916"/>
    <w:rsid w:val="000B7B27"/>
    <w:rsid w:val="000B7B94"/>
    <w:rsid w:val="000C0A68"/>
    <w:rsid w:val="000C0B94"/>
    <w:rsid w:val="000C0CF5"/>
    <w:rsid w:val="000C1A17"/>
    <w:rsid w:val="000C1E4F"/>
    <w:rsid w:val="000C2173"/>
    <w:rsid w:val="000C2186"/>
    <w:rsid w:val="000C21C7"/>
    <w:rsid w:val="000C24D1"/>
    <w:rsid w:val="000C26F7"/>
    <w:rsid w:val="000C2CB3"/>
    <w:rsid w:val="000C34DF"/>
    <w:rsid w:val="000C36F2"/>
    <w:rsid w:val="000C3800"/>
    <w:rsid w:val="000C3B60"/>
    <w:rsid w:val="000C3C53"/>
    <w:rsid w:val="000C4059"/>
    <w:rsid w:val="000C407A"/>
    <w:rsid w:val="000C4160"/>
    <w:rsid w:val="000C5472"/>
    <w:rsid w:val="000C55B6"/>
    <w:rsid w:val="000C5925"/>
    <w:rsid w:val="000C5AE3"/>
    <w:rsid w:val="000C5B89"/>
    <w:rsid w:val="000C5F8B"/>
    <w:rsid w:val="000C6691"/>
    <w:rsid w:val="000C6DD1"/>
    <w:rsid w:val="000C7A28"/>
    <w:rsid w:val="000C7B00"/>
    <w:rsid w:val="000D01D7"/>
    <w:rsid w:val="000D096D"/>
    <w:rsid w:val="000D138D"/>
    <w:rsid w:val="000D1A2A"/>
    <w:rsid w:val="000D1B9A"/>
    <w:rsid w:val="000D1DE7"/>
    <w:rsid w:val="000D1E40"/>
    <w:rsid w:val="000D213A"/>
    <w:rsid w:val="000D238D"/>
    <w:rsid w:val="000D2E5E"/>
    <w:rsid w:val="000D345C"/>
    <w:rsid w:val="000D35E8"/>
    <w:rsid w:val="000D3B44"/>
    <w:rsid w:val="000D3BA9"/>
    <w:rsid w:val="000D4016"/>
    <w:rsid w:val="000D4084"/>
    <w:rsid w:val="000D4161"/>
    <w:rsid w:val="000D4E40"/>
    <w:rsid w:val="000D544F"/>
    <w:rsid w:val="000D6170"/>
    <w:rsid w:val="000D6370"/>
    <w:rsid w:val="000D69D0"/>
    <w:rsid w:val="000D7281"/>
    <w:rsid w:val="000D73C6"/>
    <w:rsid w:val="000D73E4"/>
    <w:rsid w:val="000E0947"/>
    <w:rsid w:val="000E0BC4"/>
    <w:rsid w:val="000E12A0"/>
    <w:rsid w:val="000E1402"/>
    <w:rsid w:val="000E1704"/>
    <w:rsid w:val="000E194C"/>
    <w:rsid w:val="000E19A7"/>
    <w:rsid w:val="000E228A"/>
    <w:rsid w:val="000E2F83"/>
    <w:rsid w:val="000E3253"/>
    <w:rsid w:val="000E3EC1"/>
    <w:rsid w:val="000E4103"/>
    <w:rsid w:val="000E4205"/>
    <w:rsid w:val="000E4239"/>
    <w:rsid w:val="000E4E74"/>
    <w:rsid w:val="000E6513"/>
    <w:rsid w:val="000E6573"/>
    <w:rsid w:val="000E6A6F"/>
    <w:rsid w:val="000E7468"/>
    <w:rsid w:val="000E7A47"/>
    <w:rsid w:val="000F02BC"/>
    <w:rsid w:val="000F1226"/>
    <w:rsid w:val="000F25DD"/>
    <w:rsid w:val="000F2F19"/>
    <w:rsid w:val="000F3219"/>
    <w:rsid w:val="000F3343"/>
    <w:rsid w:val="000F3DD9"/>
    <w:rsid w:val="000F567C"/>
    <w:rsid w:val="000F62CB"/>
    <w:rsid w:val="000F651D"/>
    <w:rsid w:val="000F6559"/>
    <w:rsid w:val="000F6E2C"/>
    <w:rsid w:val="000F764D"/>
    <w:rsid w:val="000F777A"/>
    <w:rsid w:val="000F7B29"/>
    <w:rsid w:val="000F7F37"/>
    <w:rsid w:val="00100563"/>
    <w:rsid w:val="001013EC"/>
    <w:rsid w:val="001014A1"/>
    <w:rsid w:val="0010152F"/>
    <w:rsid w:val="00101E1E"/>
    <w:rsid w:val="0010309C"/>
    <w:rsid w:val="0010356F"/>
    <w:rsid w:val="00103C03"/>
    <w:rsid w:val="00103EBB"/>
    <w:rsid w:val="00104744"/>
    <w:rsid w:val="0010474C"/>
    <w:rsid w:val="00104A2D"/>
    <w:rsid w:val="00105060"/>
    <w:rsid w:val="0010543D"/>
    <w:rsid w:val="00105A93"/>
    <w:rsid w:val="00105AFB"/>
    <w:rsid w:val="00105C98"/>
    <w:rsid w:val="00105E0E"/>
    <w:rsid w:val="00105E90"/>
    <w:rsid w:val="00106AD8"/>
    <w:rsid w:val="00106E1E"/>
    <w:rsid w:val="001071F0"/>
    <w:rsid w:val="001071F8"/>
    <w:rsid w:val="00107414"/>
    <w:rsid w:val="00107AAE"/>
    <w:rsid w:val="00110E41"/>
    <w:rsid w:val="0011166F"/>
    <w:rsid w:val="00112161"/>
    <w:rsid w:val="00112499"/>
    <w:rsid w:val="001128C4"/>
    <w:rsid w:val="00112F56"/>
    <w:rsid w:val="00113498"/>
    <w:rsid w:val="001139F7"/>
    <w:rsid w:val="00113D1C"/>
    <w:rsid w:val="001142C9"/>
    <w:rsid w:val="0011480C"/>
    <w:rsid w:val="001150BB"/>
    <w:rsid w:val="00115324"/>
    <w:rsid w:val="0011534A"/>
    <w:rsid w:val="001155BE"/>
    <w:rsid w:val="00115928"/>
    <w:rsid w:val="00115A7D"/>
    <w:rsid w:val="00115CED"/>
    <w:rsid w:val="0011614B"/>
    <w:rsid w:val="001165D2"/>
    <w:rsid w:val="001167E1"/>
    <w:rsid w:val="00116CCA"/>
    <w:rsid w:val="00117307"/>
    <w:rsid w:val="00117795"/>
    <w:rsid w:val="00117E39"/>
    <w:rsid w:val="001201AF"/>
    <w:rsid w:val="00120BD6"/>
    <w:rsid w:val="00120D76"/>
    <w:rsid w:val="00121AC9"/>
    <w:rsid w:val="001220E2"/>
    <w:rsid w:val="0012226D"/>
    <w:rsid w:val="00122378"/>
    <w:rsid w:val="00122ED6"/>
    <w:rsid w:val="00122FE7"/>
    <w:rsid w:val="001236AE"/>
    <w:rsid w:val="00123B05"/>
    <w:rsid w:val="00123B4A"/>
    <w:rsid w:val="00124284"/>
    <w:rsid w:val="0012428A"/>
    <w:rsid w:val="00124EA5"/>
    <w:rsid w:val="001257EE"/>
    <w:rsid w:val="00126463"/>
    <w:rsid w:val="001265BC"/>
    <w:rsid w:val="00126A09"/>
    <w:rsid w:val="00126CE7"/>
    <w:rsid w:val="00126FB1"/>
    <w:rsid w:val="0012723A"/>
    <w:rsid w:val="00130151"/>
    <w:rsid w:val="0013046B"/>
    <w:rsid w:val="00131208"/>
    <w:rsid w:val="00132388"/>
    <w:rsid w:val="0013289B"/>
    <w:rsid w:val="00132A72"/>
    <w:rsid w:val="00132D7B"/>
    <w:rsid w:val="00133845"/>
    <w:rsid w:val="001341FC"/>
    <w:rsid w:val="00134AAC"/>
    <w:rsid w:val="00134E74"/>
    <w:rsid w:val="00135624"/>
    <w:rsid w:val="00135CF5"/>
    <w:rsid w:val="00136215"/>
    <w:rsid w:val="001362DD"/>
    <w:rsid w:val="00136529"/>
    <w:rsid w:val="00136B72"/>
    <w:rsid w:val="00137506"/>
    <w:rsid w:val="00137656"/>
    <w:rsid w:val="0013782E"/>
    <w:rsid w:val="0013795B"/>
    <w:rsid w:val="00137FAF"/>
    <w:rsid w:val="00140C12"/>
    <w:rsid w:val="0014126E"/>
    <w:rsid w:val="00141735"/>
    <w:rsid w:val="001422C2"/>
    <w:rsid w:val="00142FD9"/>
    <w:rsid w:val="00143164"/>
    <w:rsid w:val="00143379"/>
    <w:rsid w:val="00143661"/>
    <w:rsid w:val="001439D0"/>
    <w:rsid w:val="001443F7"/>
    <w:rsid w:val="001444C1"/>
    <w:rsid w:val="00144699"/>
    <w:rsid w:val="00144979"/>
    <w:rsid w:val="00144BFE"/>
    <w:rsid w:val="00145839"/>
    <w:rsid w:val="00145A7C"/>
    <w:rsid w:val="001469E4"/>
    <w:rsid w:val="00146CC3"/>
    <w:rsid w:val="00146D80"/>
    <w:rsid w:val="00146FF3"/>
    <w:rsid w:val="00147026"/>
    <w:rsid w:val="00147172"/>
    <w:rsid w:val="00147245"/>
    <w:rsid w:val="0014782E"/>
    <w:rsid w:val="001478F0"/>
    <w:rsid w:val="001503F6"/>
    <w:rsid w:val="00150DFE"/>
    <w:rsid w:val="001515AB"/>
    <w:rsid w:val="001517D0"/>
    <w:rsid w:val="00152977"/>
    <w:rsid w:val="00152C32"/>
    <w:rsid w:val="001530CE"/>
    <w:rsid w:val="001538A4"/>
    <w:rsid w:val="001539D7"/>
    <w:rsid w:val="00153E27"/>
    <w:rsid w:val="001551AC"/>
    <w:rsid w:val="00155628"/>
    <w:rsid w:val="00155CE3"/>
    <w:rsid w:val="001566AC"/>
    <w:rsid w:val="00156781"/>
    <w:rsid w:val="00156C3D"/>
    <w:rsid w:val="001570E7"/>
    <w:rsid w:val="00157526"/>
    <w:rsid w:val="001578BC"/>
    <w:rsid w:val="00157B56"/>
    <w:rsid w:val="00157C50"/>
    <w:rsid w:val="0016019D"/>
    <w:rsid w:val="001601CF"/>
    <w:rsid w:val="001602C7"/>
    <w:rsid w:val="00160941"/>
    <w:rsid w:val="00160944"/>
    <w:rsid w:val="00160C3C"/>
    <w:rsid w:val="001613AE"/>
    <w:rsid w:val="0016195B"/>
    <w:rsid w:val="00161C20"/>
    <w:rsid w:val="0016220A"/>
    <w:rsid w:val="00162873"/>
    <w:rsid w:val="00163511"/>
    <w:rsid w:val="001636DD"/>
    <w:rsid w:val="001638E9"/>
    <w:rsid w:val="00163E70"/>
    <w:rsid w:val="00163F84"/>
    <w:rsid w:val="001645A6"/>
    <w:rsid w:val="00164FCA"/>
    <w:rsid w:val="001652DC"/>
    <w:rsid w:val="0016697F"/>
    <w:rsid w:val="00166980"/>
    <w:rsid w:val="00166A41"/>
    <w:rsid w:val="00166F8E"/>
    <w:rsid w:val="00167E32"/>
    <w:rsid w:val="00167FF7"/>
    <w:rsid w:val="001704A0"/>
    <w:rsid w:val="0017069D"/>
    <w:rsid w:val="001706E2"/>
    <w:rsid w:val="00171406"/>
    <w:rsid w:val="0017168E"/>
    <w:rsid w:val="00171AA3"/>
    <w:rsid w:val="001721BB"/>
    <w:rsid w:val="00172301"/>
    <w:rsid w:val="00172928"/>
    <w:rsid w:val="0017491B"/>
    <w:rsid w:val="0017493F"/>
    <w:rsid w:val="00175205"/>
    <w:rsid w:val="001756A1"/>
    <w:rsid w:val="001759F3"/>
    <w:rsid w:val="00175B23"/>
    <w:rsid w:val="0017626C"/>
    <w:rsid w:val="0017667F"/>
    <w:rsid w:val="001779E0"/>
    <w:rsid w:val="00177DAF"/>
    <w:rsid w:val="001801FD"/>
    <w:rsid w:val="00180497"/>
    <w:rsid w:val="00181B02"/>
    <w:rsid w:val="001821FD"/>
    <w:rsid w:val="0018235E"/>
    <w:rsid w:val="001826C1"/>
    <w:rsid w:val="00183870"/>
    <w:rsid w:val="00183E84"/>
    <w:rsid w:val="00183FF1"/>
    <w:rsid w:val="0018454A"/>
    <w:rsid w:val="00184808"/>
    <w:rsid w:val="00184D0B"/>
    <w:rsid w:val="00185056"/>
    <w:rsid w:val="00185145"/>
    <w:rsid w:val="0018561E"/>
    <w:rsid w:val="00185707"/>
    <w:rsid w:val="00185A0C"/>
    <w:rsid w:val="00185DBF"/>
    <w:rsid w:val="00186557"/>
    <w:rsid w:val="00186FF1"/>
    <w:rsid w:val="001870B7"/>
    <w:rsid w:val="0018738C"/>
    <w:rsid w:val="001878C3"/>
    <w:rsid w:val="00190337"/>
    <w:rsid w:val="0019070D"/>
    <w:rsid w:val="00190AC9"/>
    <w:rsid w:val="00191AE5"/>
    <w:rsid w:val="00191BB8"/>
    <w:rsid w:val="00191D86"/>
    <w:rsid w:val="0019201F"/>
    <w:rsid w:val="0019220D"/>
    <w:rsid w:val="001930CA"/>
    <w:rsid w:val="00193464"/>
    <w:rsid w:val="0019373F"/>
    <w:rsid w:val="00193C77"/>
    <w:rsid w:val="0019447D"/>
    <w:rsid w:val="001952AA"/>
    <w:rsid w:val="0019617F"/>
    <w:rsid w:val="00196811"/>
    <w:rsid w:val="001968D6"/>
    <w:rsid w:val="001971E7"/>
    <w:rsid w:val="00197702"/>
    <w:rsid w:val="00197CAC"/>
    <w:rsid w:val="001A0B20"/>
    <w:rsid w:val="001A2356"/>
    <w:rsid w:val="001A2A5B"/>
    <w:rsid w:val="001A2B55"/>
    <w:rsid w:val="001A2DA4"/>
    <w:rsid w:val="001A301E"/>
    <w:rsid w:val="001A317E"/>
    <w:rsid w:val="001A33EE"/>
    <w:rsid w:val="001A37D1"/>
    <w:rsid w:val="001A3869"/>
    <w:rsid w:val="001A422F"/>
    <w:rsid w:val="001A4563"/>
    <w:rsid w:val="001A4A88"/>
    <w:rsid w:val="001A4EE3"/>
    <w:rsid w:val="001A5BAB"/>
    <w:rsid w:val="001A5C08"/>
    <w:rsid w:val="001A5D77"/>
    <w:rsid w:val="001A65CB"/>
    <w:rsid w:val="001A66EC"/>
    <w:rsid w:val="001A6AE5"/>
    <w:rsid w:val="001A76C1"/>
    <w:rsid w:val="001A79FA"/>
    <w:rsid w:val="001A7EA7"/>
    <w:rsid w:val="001B0D75"/>
    <w:rsid w:val="001B0ECF"/>
    <w:rsid w:val="001B1241"/>
    <w:rsid w:val="001B1A75"/>
    <w:rsid w:val="001B1C31"/>
    <w:rsid w:val="001B1FCC"/>
    <w:rsid w:val="001B21B1"/>
    <w:rsid w:val="001B2640"/>
    <w:rsid w:val="001B2A04"/>
    <w:rsid w:val="001B2B40"/>
    <w:rsid w:val="001B3763"/>
    <w:rsid w:val="001B3772"/>
    <w:rsid w:val="001B3A46"/>
    <w:rsid w:val="001B4632"/>
    <w:rsid w:val="001B46CB"/>
    <w:rsid w:val="001B4D0C"/>
    <w:rsid w:val="001B4DC2"/>
    <w:rsid w:val="001B4F33"/>
    <w:rsid w:val="001B59C0"/>
    <w:rsid w:val="001B65A3"/>
    <w:rsid w:val="001B6D84"/>
    <w:rsid w:val="001B6EFD"/>
    <w:rsid w:val="001B7193"/>
    <w:rsid w:val="001B7515"/>
    <w:rsid w:val="001B7781"/>
    <w:rsid w:val="001B7F74"/>
    <w:rsid w:val="001C0279"/>
    <w:rsid w:val="001C0584"/>
    <w:rsid w:val="001C0665"/>
    <w:rsid w:val="001C0880"/>
    <w:rsid w:val="001C2237"/>
    <w:rsid w:val="001C2664"/>
    <w:rsid w:val="001C28EA"/>
    <w:rsid w:val="001C3146"/>
    <w:rsid w:val="001C32C3"/>
    <w:rsid w:val="001C3424"/>
    <w:rsid w:val="001C3D0D"/>
    <w:rsid w:val="001C3E0B"/>
    <w:rsid w:val="001C4255"/>
    <w:rsid w:val="001C4CBC"/>
    <w:rsid w:val="001C4DCC"/>
    <w:rsid w:val="001C52AE"/>
    <w:rsid w:val="001C5945"/>
    <w:rsid w:val="001C5B64"/>
    <w:rsid w:val="001C5B95"/>
    <w:rsid w:val="001C5CA0"/>
    <w:rsid w:val="001C5FD6"/>
    <w:rsid w:val="001C62B9"/>
    <w:rsid w:val="001C62EE"/>
    <w:rsid w:val="001C65DD"/>
    <w:rsid w:val="001C6660"/>
    <w:rsid w:val="001C7F0E"/>
    <w:rsid w:val="001D0871"/>
    <w:rsid w:val="001D0ADC"/>
    <w:rsid w:val="001D2BEF"/>
    <w:rsid w:val="001D2D63"/>
    <w:rsid w:val="001D374B"/>
    <w:rsid w:val="001D4025"/>
    <w:rsid w:val="001D4617"/>
    <w:rsid w:val="001D5558"/>
    <w:rsid w:val="001D5D99"/>
    <w:rsid w:val="001D639C"/>
    <w:rsid w:val="001D6467"/>
    <w:rsid w:val="001D6CC5"/>
    <w:rsid w:val="001D6E41"/>
    <w:rsid w:val="001D708C"/>
    <w:rsid w:val="001D7139"/>
    <w:rsid w:val="001D7373"/>
    <w:rsid w:val="001D7633"/>
    <w:rsid w:val="001D7E3A"/>
    <w:rsid w:val="001E045E"/>
    <w:rsid w:val="001E11A3"/>
    <w:rsid w:val="001E17E9"/>
    <w:rsid w:val="001E1A79"/>
    <w:rsid w:val="001E1DC4"/>
    <w:rsid w:val="001E20D1"/>
    <w:rsid w:val="001E2235"/>
    <w:rsid w:val="001E2A1B"/>
    <w:rsid w:val="001E2FA5"/>
    <w:rsid w:val="001E3020"/>
    <w:rsid w:val="001E3122"/>
    <w:rsid w:val="001E315C"/>
    <w:rsid w:val="001E359E"/>
    <w:rsid w:val="001E4290"/>
    <w:rsid w:val="001E440C"/>
    <w:rsid w:val="001E4F0E"/>
    <w:rsid w:val="001E50AE"/>
    <w:rsid w:val="001E5322"/>
    <w:rsid w:val="001E6939"/>
    <w:rsid w:val="001E7440"/>
    <w:rsid w:val="001E79EE"/>
    <w:rsid w:val="001E7DDC"/>
    <w:rsid w:val="001E7F01"/>
    <w:rsid w:val="001E7F95"/>
    <w:rsid w:val="001F0238"/>
    <w:rsid w:val="001F15DE"/>
    <w:rsid w:val="001F1A23"/>
    <w:rsid w:val="001F1FDF"/>
    <w:rsid w:val="001F2484"/>
    <w:rsid w:val="001F3171"/>
    <w:rsid w:val="001F3C49"/>
    <w:rsid w:val="001F452C"/>
    <w:rsid w:val="001F4738"/>
    <w:rsid w:val="001F47A4"/>
    <w:rsid w:val="001F4B1B"/>
    <w:rsid w:val="001F4D2D"/>
    <w:rsid w:val="001F63CD"/>
    <w:rsid w:val="001F66D5"/>
    <w:rsid w:val="001F7753"/>
    <w:rsid w:val="001F7E51"/>
    <w:rsid w:val="002009EB"/>
    <w:rsid w:val="00200CE1"/>
    <w:rsid w:val="00200D56"/>
    <w:rsid w:val="002010A9"/>
    <w:rsid w:val="0020117E"/>
    <w:rsid w:val="002022C9"/>
    <w:rsid w:val="00203B19"/>
    <w:rsid w:val="002043CC"/>
    <w:rsid w:val="0020567D"/>
    <w:rsid w:val="00205B85"/>
    <w:rsid w:val="00206780"/>
    <w:rsid w:val="00206CEB"/>
    <w:rsid w:val="00206FC9"/>
    <w:rsid w:val="00207875"/>
    <w:rsid w:val="00207C99"/>
    <w:rsid w:val="00207F01"/>
    <w:rsid w:val="0021021B"/>
    <w:rsid w:val="0021024F"/>
    <w:rsid w:val="002102D9"/>
    <w:rsid w:val="002106C2"/>
    <w:rsid w:val="002107E3"/>
    <w:rsid w:val="00210A47"/>
    <w:rsid w:val="00210CCF"/>
    <w:rsid w:val="00210DAC"/>
    <w:rsid w:val="00210EEA"/>
    <w:rsid w:val="00211364"/>
    <w:rsid w:val="00211692"/>
    <w:rsid w:val="002125E8"/>
    <w:rsid w:val="0021289C"/>
    <w:rsid w:val="0021294D"/>
    <w:rsid w:val="00212E6A"/>
    <w:rsid w:val="0021305E"/>
    <w:rsid w:val="002149D7"/>
    <w:rsid w:val="00216F02"/>
    <w:rsid w:val="00217796"/>
    <w:rsid w:val="00217AC5"/>
    <w:rsid w:val="00220289"/>
    <w:rsid w:val="002210BF"/>
    <w:rsid w:val="00221D2A"/>
    <w:rsid w:val="00222088"/>
    <w:rsid w:val="002222B0"/>
    <w:rsid w:val="0022232F"/>
    <w:rsid w:val="002229D6"/>
    <w:rsid w:val="00222B97"/>
    <w:rsid w:val="00223623"/>
    <w:rsid w:val="00223831"/>
    <w:rsid w:val="00224447"/>
    <w:rsid w:val="002244FA"/>
    <w:rsid w:val="002245DF"/>
    <w:rsid w:val="002259EE"/>
    <w:rsid w:val="002259F0"/>
    <w:rsid w:val="002259FF"/>
    <w:rsid w:val="00225B71"/>
    <w:rsid w:val="002266D4"/>
    <w:rsid w:val="0022795C"/>
    <w:rsid w:val="00227EA7"/>
    <w:rsid w:val="00230029"/>
    <w:rsid w:val="0023129C"/>
    <w:rsid w:val="0023137F"/>
    <w:rsid w:val="0023185A"/>
    <w:rsid w:val="00231C35"/>
    <w:rsid w:val="00232285"/>
    <w:rsid w:val="00232524"/>
    <w:rsid w:val="002325CA"/>
    <w:rsid w:val="00232915"/>
    <w:rsid w:val="00232F4A"/>
    <w:rsid w:val="002336B4"/>
    <w:rsid w:val="0023383E"/>
    <w:rsid w:val="00233885"/>
    <w:rsid w:val="00233C14"/>
    <w:rsid w:val="00233C7C"/>
    <w:rsid w:val="002342E3"/>
    <w:rsid w:val="002356AD"/>
    <w:rsid w:val="002356EC"/>
    <w:rsid w:val="0023673A"/>
    <w:rsid w:val="00236EC6"/>
    <w:rsid w:val="00236ECE"/>
    <w:rsid w:val="00237AA9"/>
    <w:rsid w:val="00237DDC"/>
    <w:rsid w:val="00237E1B"/>
    <w:rsid w:val="00237FD4"/>
    <w:rsid w:val="002401A6"/>
    <w:rsid w:val="002406BE"/>
    <w:rsid w:val="00240796"/>
    <w:rsid w:val="00240A30"/>
    <w:rsid w:val="00240B19"/>
    <w:rsid w:val="0024182C"/>
    <w:rsid w:val="00241BCF"/>
    <w:rsid w:val="002422AD"/>
    <w:rsid w:val="00242561"/>
    <w:rsid w:val="00242DF2"/>
    <w:rsid w:val="00243292"/>
    <w:rsid w:val="00243777"/>
    <w:rsid w:val="00243FF6"/>
    <w:rsid w:val="00244104"/>
    <w:rsid w:val="00244A16"/>
    <w:rsid w:val="00244CC7"/>
    <w:rsid w:val="00245B02"/>
    <w:rsid w:val="00246055"/>
    <w:rsid w:val="002460CA"/>
    <w:rsid w:val="002465F0"/>
    <w:rsid w:val="00246A08"/>
    <w:rsid w:val="00246A24"/>
    <w:rsid w:val="00246BB9"/>
    <w:rsid w:val="002477E1"/>
    <w:rsid w:val="00247D1A"/>
    <w:rsid w:val="00247E05"/>
    <w:rsid w:val="0025059F"/>
    <w:rsid w:val="00250970"/>
    <w:rsid w:val="00250C63"/>
    <w:rsid w:val="00250C9F"/>
    <w:rsid w:val="0025119B"/>
    <w:rsid w:val="002515ED"/>
    <w:rsid w:val="002517D5"/>
    <w:rsid w:val="00251904"/>
    <w:rsid w:val="00251CAE"/>
    <w:rsid w:val="00252383"/>
    <w:rsid w:val="00252430"/>
    <w:rsid w:val="00252902"/>
    <w:rsid w:val="00253063"/>
    <w:rsid w:val="00253657"/>
    <w:rsid w:val="00253803"/>
    <w:rsid w:val="002538B7"/>
    <w:rsid w:val="00253CE8"/>
    <w:rsid w:val="00253DA3"/>
    <w:rsid w:val="002542D9"/>
    <w:rsid w:val="002546A1"/>
    <w:rsid w:val="00254BAD"/>
    <w:rsid w:val="00254BBC"/>
    <w:rsid w:val="002554C1"/>
    <w:rsid w:val="002558F4"/>
    <w:rsid w:val="00255999"/>
    <w:rsid w:val="00255DC4"/>
    <w:rsid w:val="00256278"/>
    <w:rsid w:val="002563B7"/>
    <w:rsid w:val="002563C0"/>
    <w:rsid w:val="00256578"/>
    <w:rsid w:val="002569A0"/>
    <w:rsid w:val="002570BE"/>
    <w:rsid w:val="00257DD8"/>
    <w:rsid w:val="00260FD4"/>
    <w:rsid w:val="0026118E"/>
    <w:rsid w:val="002614DE"/>
    <w:rsid w:val="00261522"/>
    <w:rsid w:val="0026162E"/>
    <w:rsid w:val="0026183E"/>
    <w:rsid w:val="00261855"/>
    <w:rsid w:val="00261870"/>
    <w:rsid w:val="00261BCF"/>
    <w:rsid w:val="00261BDC"/>
    <w:rsid w:val="002621ED"/>
    <w:rsid w:val="002621EE"/>
    <w:rsid w:val="00262713"/>
    <w:rsid w:val="0026276A"/>
    <w:rsid w:val="002627DE"/>
    <w:rsid w:val="0026292B"/>
    <w:rsid w:val="00262AAB"/>
    <w:rsid w:val="00263499"/>
    <w:rsid w:val="00263556"/>
    <w:rsid w:val="002637CA"/>
    <w:rsid w:val="002637F3"/>
    <w:rsid w:val="00263A5B"/>
    <w:rsid w:val="00263C33"/>
    <w:rsid w:val="00263C62"/>
    <w:rsid w:val="00264113"/>
    <w:rsid w:val="0026500E"/>
    <w:rsid w:val="002653EB"/>
    <w:rsid w:val="002657E6"/>
    <w:rsid w:val="00265994"/>
    <w:rsid w:val="00265E04"/>
    <w:rsid w:val="002664DE"/>
    <w:rsid w:val="002666F2"/>
    <w:rsid w:val="002666F9"/>
    <w:rsid w:val="00266956"/>
    <w:rsid w:val="00266A4D"/>
    <w:rsid w:val="00267217"/>
    <w:rsid w:val="00267857"/>
    <w:rsid w:val="00267D28"/>
    <w:rsid w:val="002716F4"/>
    <w:rsid w:val="00272032"/>
    <w:rsid w:val="002720B9"/>
    <w:rsid w:val="00272DB3"/>
    <w:rsid w:val="0027358E"/>
    <w:rsid w:val="002736A0"/>
    <w:rsid w:val="00273E57"/>
    <w:rsid w:val="002743EC"/>
    <w:rsid w:val="0027447F"/>
    <w:rsid w:val="00274566"/>
    <w:rsid w:val="00274619"/>
    <w:rsid w:val="00274C1D"/>
    <w:rsid w:val="00275086"/>
    <w:rsid w:val="002751AC"/>
    <w:rsid w:val="00276179"/>
    <w:rsid w:val="002763C5"/>
    <w:rsid w:val="002764DA"/>
    <w:rsid w:val="00276D0A"/>
    <w:rsid w:val="00277976"/>
    <w:rsid w:val="00277E24"/>
    <w:rsid w:val="00277F58"/>
    <w:rsid w:val="0028005D"/>
    <w:rsid w:val="00280FC9"/>
    <w:rsid w:val="00281484"/>
    <w:rsid w:val="0028217E"/>
    <w:rsid w:val="00282298"/>
    <w:rsid w:val="00282935"/>
    <w:rsid w:val="00283060"/>
    <w:rsid w:val="002830A5"/>
    <w:rsid w:val="0028387F"/>
    <w:rsid w:val="00283CDA"/>
    <w:rsid w:val="00283DCE"/>
    <w:rsid w:val="00283ED8"/>
    <w:rsid w:val="0028402A"/>
    <w:rsid w:val="00284C07"/>
    <w:rsid w:val="00284DE1"/>
    <w:rsid w:val="00285723"/>
    <w:rsid w:val="002865E3"/>
    <w:rsid w:val="002865EF"/>
    <w:rsid w:val="00287087"/>
    <w:rsid w:val="002906BA"/>
    <w:rsid w:val="00290D77"/>
    <w:rsid w:val="00291033"/>
    <w:rsid w:val="002911B7"/>
    <w:rsid w:val="002915AF"/>
    <w:rsid w:val="002917A0"/>
    <w:rsid w:val="00291BF7"/>
    <w:rsid w:val="00291BFB"/>
    <w:rsid w:val="00292000"/>
    <w:rsid w:val="00292D4D"/>
    <w:rsid w:val="00293477"/>
    <w:rsid w:val="00293B69"/>
    <w:rsid w:val="00294547"/>
    <w:rsid w:val="002946D3"/>
    <w:rsid w:val="0029556B"/>
    <w:rsid w:val="00295B8E"/>
    <w:rsid w:val="00295C79"/>
    <w:rsid w:val="00295E04"/>
    <w:rsid w:val="00295EE3"/>
    <w:rsid w:val="00296387"/>
    <w:rsid w:val="00296517"/>
    <w:rsid w:val="00296588"/>
    <w:rsid w:val="00296C56"/>
    <w:rsid w:val="00296F8A"/>
    <w:rsid w:val="002970BC"/>
    <w:rsid w:val="002975EA"/>
    <w:rsid w:val="00297C2B"/>
    <w:rsid w:val="002A0831"/>
    <w:rsid w:val="002A0DD4"/>
    <w:rsid w:val="002A1223"/>
    <w:rsid w:val="002A1C91"/>
    <w:rsid w:val="002A1E5D"/>
    <w:rsid w:val="002A1ECE"/>
    <w:rsid w:val="002A2033"/>
    <w:rsid w:val="002A2333"/>
    <w:rsid w:val="002A27FD"/>
    <w:rsid w:val="002A2BFE"/>
    <w:rsid w:val="002A3507"/>
    <w:rsid w:val="002A3BE0"/>
    <w:rsid w:val="002A44F8"/>
    <w:rsid w:val="002A52AB"/>
    <w:rsid w:val="002A5345"/>
    <w:rsid w:val="002A55BB"/>
    <w:rsid w:val="002A5973"/>
    <w:rsid w:val="002A60D6"/>
    <w:rsid w:val="002A6805"/>
    <w:rsid w:val="002A700E"/>
    <w:rsid w:val="002A74CF"/>
    <w:rsid w:val="002A7652"/>
    <w:rsid w:val="002B050B"/>
    <w:rsid w:val="002B12D0"/>
    <w:rsid w:val="002B17B1"/>
    <w:rsid w:val="002B21C7"/>
    <w:rsid w:val="002B2C57"/>
    <w:rsid w:val="002B5215"/>
    <w:rsid w:val="002B5A95"/>
    <w:rsid w:val="002B5C7B"/>
    <w:rsid w:val="002B62AF"/>
    <w:rsid w:val="002B70FE"/>
    <w:rsid w:val="002B7BEC"/>
    <w:rsid w:val="002B7C35"/>
    <w:rsid w:val="002C0148"/>
    <w:rsid w:val="002C016D"/>
    <w:rsid w:val="002C0906"/>
    <w:rsid w:val="002C1663"/>
    <w:rsid w:val="002C205D"/>
    <w:rsid w:val="002C214E"/>
    <w:rsid w:val="002C21E7"/>
    <w:rsid w:val="002C254F"/>
    <w:rsid w:val="002C2835"/>
    <w:rsid w:val="002C33EE"/>
    <w:rsid w:val="002C471D"/>
    <w:rsid w:val="002C4FD1"/>
    <w:rsid w:val="002C6033"/>
    <w:rsid w:val="002C60B1"/>
    <w:rsid w:val="002C7B0B"/>
    <w:rsid w:val="002D00A4"/>
    <w:rsid w:val="002D036C"/>
    <w:rsid w:val="002D06F6"/>
    <w:rsid w:val="002D0A3D"/>
    <w:rsid w:val="002D13AE"/>
    <w:rsid w:val="002D16F0"/>
    <w:rsid w:val="002D1AB6"/>
    <w:rsid w:val="002D1E98"/>
    <w:rsid w:val="002D25B9"/>
    <w:rsid w:val="002D33B8"/>
    <w:rsid w:val="002D3823"/>
    <w:rsid w:val="002D3E2C"/>
    <w:rsid w:val="002D3FCF"/>
    <w:rsid w:val="002D4105"/>
    <w:rsid w:val="002D4A41"/>
    <w:rsid w:val="002D52C6"/>
    <w:rsid w:val="002D681C"/>
    <w:rsid w:val="002D79D7"/>
    <w:rsid w:val="002D7A2F"/>
    <w:rsid w:val="002D7EB0"/>
    <w:rsid w:val="002E04C5"/>
    <w:rsid w:val="002E056D"/>
    <w:rsid w:val="002E0657"/>
    <w:rsid w:val="002E0744"/>
    <w:rsid w:val="002E0CF2"/>
    <w:rsid w:val="002E1208"/>
    <w:rsid w:val="002E1511"/>
    <w:rsid w:val="002E18DC"/>
    <w:rsid w:val="002E1B18"/>
    <w:rsid w:val="002E27DC"/>
    <w:rsid w:val="002E3ACE"/>
    <w:rsid w:val="002E3EB6"/>
    <w:rsid w:val="002E53A8"/>
    <w:rsid w:val="002E5409"/>
    <w:rsid w:val="002E586D"/>
    <w:rsid w:val="002E5D3A"/>
    <w:rsid w:val="002E648E"/>
    <w:rsid w:val="002E6888"/>
    <w:rsid w:val="002E79D6"/>
    <w:rsid w:val="002F07E5"/>
    <w:rsid w:val="002F0856"/>
    <w:rsid w:val="002F0A8A"/>
    <w:rsid w:val="002F0F4D"/>
    <w:rsid w:val="002F106D"/>
    <w:rsid w:val="002F10BA"/>
    <w:rsid w:val="002F1923"/>
    <w:rsid w:val="002F25C0"/>
    <w:rsid w:val="002F2628"/>
    <w:rsid w:val="002F2FB0"/>
    <w:rsid w:val="002F38BD"/>
    <w:rsid w:val="002F3CAE"/>
    <w:rsid w:val="002F455D"/>
    <w:rsid w:val="002F4BD9"/>
    <w:rsid w:val="002F5170"/>
    <w:rsid w:val="002F5965"/>
    <w:rsid w:val="002F5DE5"/>
    <w:rsid w:val="002F60FD"/>
    <w:rsid w:val="002F71CC"/>
    <w:rsid w:val="002F7EEF"/>
    <w:rsid w:val="00300809"/>
    <w:rsid w:val="00300C18"/>
    <w:rsid w:val="003013C0"/>
    <w:rsid w:val="00301608"/>
    <w:rsid w:val="0030242F"/>
    <w:rsid w:val="003028B6"/>
    <w:rsid w:val="00303113"/>
    <w:rsid w:val="00303341"/>
    <w:rsid w:val="00303945"/>
    <w:rsid w:val="00303A18"/>
    <w:rsid w:val="003046C4"/>
    <w:rsid w:val="00304933"/>
    <w:rsid w:val="00304A07"/>
    <w:rsid w:val="00304CF1"/>
    <w:rsid w:val="00304E3F"/>
    <w:rsid w:val="00304F4E"/>
    <w:rsid w:val="00305700"/>
    <w:rsid w:val="003059E5"/>
    <w:rsid w:val="00305B88"/>
    <w:rsid w:val="00305D5F"/>
    <w:rsid w:val="00305F4E"/>
    <w:rsid w:val="00306116"/>
    <w:rsid w:val="00306141"/>
    <w:rsid w:val="003061AC"/>
    <w:rsid w:val="003069DD"/>
    <w:rsid w:val="00306B82"/>
    <w:rsid w:val="00307D84"/>
    <w:rsid w:val="00307E20"/>
    <w:rsid w:val="00310375"/>
    <w:rsid w:val="00310C86"/>
    <w:rsid w:val="00311065"/>
    <w:rsid w:val="00311163"/>
    <w:rsid w:val="0031146C"/>
    <w:rsid w:val="00311802"/>
    <w:rsid w:val="00311BAF"/>
    <w:rsid w:val="00311FCF"/>
    <w:rsid w:val="00313492"/>
    <w:rsid w:val="00313937"/>
    <w:rsid w:val="00313D0A"/>
    <w:rsid w:val="0031439D"/>
    <w:rsid w:val="003147B1"/>
    <w:rsid w:val="003162F3"/>
    <w:rsid w:val="00316A62"/>
    <w:rsid w:val="0031704E"/>
    <w:rsid w:val="00317447"/>
    <w:rsid w:val="003174A7"/>
    <w:rsid w:val="00317633"/>
    <w:rsid w:val="0032186F"/>
    <w:rsid w:val="00321C24"/>
    <w:rsid w:val="00322848"/>
    <w:rsid w:val="00322F6B"/>
    <w:rsid w:val="003245D7"/>
    <w:rsid w:val="00324ABB"/>
    <w:rsid w:val="00325329"/>
    <w:rsid w:val="0032630F"/>
    <w:rsid w:val="003265D9"/>
    <w:rsid w:val="003266FF"/>
    <w:rsid w:val="00326AD3"/>
    <w:rsid w:val="00326B0E"/>
    <w:rsid w:val="00327614"/>
    <w:rsid w:val="00327627"/>
    <w:rsid w:val="00327652"/>
    <w:rsid w:val="003302BD"/>
    <w:rsid w:val="00330598"/>
    <w:rsid w:val="00330756"/>
    <w:rsid w:val="00330AC0"/>
    <w:rsid w:val="00330D0C"/>
    <w:rsid w:val="00330FFD"/>
    <w:rsid w:val="00331221"/>
    <w:rsid w:val="003313DE"/>
    <w:rsid w:val="003319A3"/>
    <w:rsid w:val="0033204B"/>
    <w:rsid w:val="00332093"/>
    <w:rsid w:val="003323D5"/>
    <w:rsid w:val="00332DE8"/>
    <w:rsid w:val="00333025"/>
    <w:rsid w:val="0033323F"/>
    <w:rsid w:val="00333760"/>
    <w:rsid w:val="00333F4A"/>
    <w:rsid w:val="00334456"/>
    <w:rsid w:val="003344FF"/>
    <w:rsid w:val="00335672"/>
    <w:rsid w:val="0033684C"/>
    <w:rsid w:val="003370B4"/>
    <w:rsid w:val="00340233"/>
    <w:rsid w:val="00340605"/>
    <w:rsid w:val="00340838"/>
    <w:rsid w:val="00340EE3"/>
    <w:rsid w:val="00340FF5"/>
    <w:rsid w:val="00341303"/>
    <w:rsid w:val="003416F1"/>
    <w:rsid w:val="00343021"/>
    <w:rsid w:val="003431EC"/>
    <w:rsid w:val="00343653"/>
    <w:rsid w:val="00343A8C"/>
    <w:rsid w:val="00343F49"/>
    <w:rsid w:val="00343FAA"/>
    <w:rsid w:val="003443DC"/>
    <w:rsid w:val="003447B1"/>
    <w:rsid w:val="00344D50"/>
    <w:rsid w:val="00344DF4"/>
    <w:rsid w:val="0034587C"/>
    <w:rsid w:val="003459AE"/>
    <w:rsid w:val="00345F86"/>
    <w:rsid w:val="003465DE"/>
    <w:rsid w:val="00347B12"/>
    <w:rsid w:val="003501AE"/>
    <w:rsid w:val="00350350"/>
    <w:rsid w:val="00351DD5"/>
    <w:rsid w:val="00352681"/>
    <w:rsid w:val="003527E3"/>
    <w:rsid w:val="00352AE5"/>
    <w:rsid w:val="00353D26"/>
    <w:rsid w:val="00353E9D"/>
    <w:rsid w:val="00355997"/>
    <w:rsid w:val="00355DDD"/>
    <w:rsid w:val="003566EA"/>
    <w:rsid w:val="003570B2"/>
    <w:rsid w:val="003572D2"/>
    <w:rsid w:val="00357AF5"/>
    <w:rsid w:val="00357B1F"/>
    <w:rsid w:val="00357C7B"/>
    <w:rsid w:val="00357FC0"/>
    <w:rsid w:val="00357FDB"/>
    <w:rsid w:val="00360BC5"/>
    <w:rsid w:val="00360DA8"/>
    <w:rsid w:val="00361006"/>
    <w:rsid w:val="003612EB"/>
    <w:rsid w:val="003616B9"/>
    <w:rsid w:val="003619C8"/>
    <w:rsid w:val="00361DAB"/>
    <w:rsid w:val="0036280B"/>
    <w:rsid w:val="00362DC0"/>
    <w:rsid w:val="00362F2E"/>
    <w:rsid w:val="00363EC6"/>
    <w:rsid w:val="003648CC"/>
    <w:rsid w:val="00365518"/>
    <w:rsid w:val="003660B0"/>
    <w:rsid w:val="003662A0"/>
    <w:rsid w:val="00366C2C"/>
    <w:rsid w:val="003673BC"/>
    <w:rsid w:val="003707BB"/>
    <w:rsid w:val="00370CF9"/>
    <w:rsid w:val="0037183C"/>
    <w:rsid w:val="00371FD6"/>
    <w:rsid w:val="00372AC8"/>
    <w:rsid w:val="00372D0B"/>
    <w:rsid w:val="0037412B"/>
    <w:rsid w:val="0037485E"/>
    <w:rsid w:val="00374A12"/>
    <w:rsid w:val="00374B02"/>
    <w:rsid w:val="00374FB5"/>
    <w:rsid w:val="003754E0"/>
    <w:rsid w:val="003755BB"/>
    <w:rsid w:val="00375CE4"/>
    <w:rsid w:val="0037662C"/>
    <w:rsid w:val="0037737C"/>
    <w:rsid w:val="00377AFC"/>
    <w:rsid w:val="00377BDB"/>
    <w:rsid w:val="003800CB"/>
    <w:rsid w:val="0038084B"/>
    <w:rsid w:val="00380D85"/>
    <w:rsid w:val="0038113F"/>
    <w:rsid w:val="003812AB"/>
    <w:rsid w:val="0038141A"/>
    <w:rsid w:val="00381F20"/>
    <w:rsid w:val="0038201B"/>
    <w:rsid w:val="00384F00"/>
    <w:rsid w:val="00384F29"/>
    <w:rsid w:val="0038525B"/>
    <w:rsid w:val="00385798"/>
    <w:rsid w:val="00385F39"/>
    <w:rsid w:val="0038642E"/>
    <w:rsid w:val="00386795"/>
    <w:rsid w:val="00386806"/>
    <w:rsid w:val="0038738B"/>
    <w:rsid w:val="00387438"/>
    <w:rsid w:val="00387E20"/>
    <w:rsid w:val="00390147"/>
    <w:rsid w:val="003909DC"/>
    <w:rsid w:val="00391244"/>
    <w:rsid w:val="00391742"/>
    <w:rsid w:val="00391BDA"/>
    <w:rsid w:val="00391DEF"/>
    <w:rsid w:val="0039207F"/>
    <w:rsid w:val="003923A1"/>
    <w:rsid w:val="0039315D"/>
    <w:rsid w:val="00393246"/>
    <w:rsid w:val="003933AF"/>
    <w:rsid w:val="003934F3"/>
    <w:rsid w:val="0039359F"/>
    <w:rsid w:val="0039379D"/>
    <w:rsid w:val="003941E1"/>
    <w:rsid w:val="003946D7"/>
    <w:rsid w:val="003948D1"/>
    <w:rsid w:val="00394977"/>
    <w:rsid w:val="00394A4B"/>
    <w:rsid w:val="003951DF"/>
    <w:rsid w:val="00395982"/>
    <w:rsid w:val="00395C31"/>
    <w:rsid w:val="00396A83"/>
    <w:rsid w:val="00397632"/>
    <w:rsid w:val="00397E77"/>
    <w:rsid w:val="003A09E1"/>
    <w:rsid w:val="003A0E03"/>
    <w:rsid w:val="003A168D"/>
    <w:rsid w:val="003A1BD8"/>
    <w:rsid w:val="003A1E69"/>
    <w:rsid w:val="003A335C"/>
    <w:rsid w:val="003A3517"/>
    <w:rsid w:val="003A3E42"/>
    <w:rsid w:val="003A4BDD"/>
    <w:rsid w:val="003A4CBF"/>
    <w:rsid w:val="003A5599"/>
    <w:rsid w:val="003A5660"/>
    <w:rsid w:val="003A56B3"/>
    <w:rsid w:val="003A64D9"/>
    <w:rsid w:val="003A6ABD"/>
    <w:rsid w:val="003A7166"/>
    <w:rsid w:val="003A7EDB"/>
    <w:rsid w:val="003A7EF8"/>
    <w:rsid w:val="003B0563"/>
    <w:rsid w:val="003B0B5D"/>
    <w:rsid w:val="003B0E34"/>
    <w:rsid w:val="003B1128"/>
    <w:rsid w:val="003B13B4"/>
    <w:rsid w:val="003B1475"/>
    <w:rsid w:val="003B158E"/>
    <w:rsid w:val="003B1C02"/>
    <w:rsid w:val="003B2DEC"/>
    <w:rsid w:val="003B3C01"/>
    <w:rsid w:val="003B3EE6"/>
    <w:rsid w:val="003B43D2"/>
    <w:rsid w:val="003B46D2"/>
    <w:rsid w:val="003B5251"/>
    <w:rsid w:val="003B5A11"/>
    <w:rsid w:val="003B5FD1"/>
    <w:rsid w:val="003B6395"/>
    <w:rsid w:val="003B6614"/>
    <w:rsid w:val="003B67C3"/>
    <w:rsid w:val="003B73EA"/>
    <w:rsid w:val="003B770C"/>
    <w:rsid w:val="003B7D9B"/>
    <w:rsid w:val="003C029C"/>
    <w:rsid w:val="003C0353"/>
    <w:rsid w:val="003C0824"/>
    <w:rsid w:val="003C0A03"/>
    <w:rsid w:val="003C1C72"/>
    <w:rsid w:val="003C1FE0"/>
    <w:rsid w:val="003C20D0"/>
    <w:rsid w:val="003C270A"/>
    <w:rsid w:val="003C33BF"/>
    <w:rsid w:val="003C3D8B"/>
    <w:rsid w:val="003C3E55"/>
    <w:rsid w:val="003C42FE"/>
    <w:rsid w:val="003C4359"/>
    <w:rsid w:val="003C44CF"/>
    <w:rsid w:val="003C4896"/>
    <w:rsid w:val="003C4F2D"/>
    <w:rsid w:val="003C5301"/>
    <w:rsid w:val="003C5807"/>
    <w:rsid w:val="003C6306"/>
    <w:rsid w:val="003C6BE6"/>
    <w:rsid w:val="003C6D4E"/>
    <w:rsid w:val="003C7348"/>
    <w:rsid w:val="003C7365"/>
    <w:rsid w:val="003C79BA"/>
    <w:rsid w:val="003C7C89"/>
    <w:rsid w:val="003C7C93"/>
    <w:rsid w:val="003C7E6E"/>
    <w:rsid w:val="003C7F5D"/>
    <w:rsid w:val="003D0300"/>
    <w:rsid w:val="003D13A7"/>
    <w:rsid w:val="003D28BE"/>
    <w:rsid w:val="003D30F3"/>
    <w:rsid w:val="003D404F"/>
    <w:rsid w:val="003D418C"/>
    <w:rsid w:val="003D480E"/>
    <w:rsid w:val="003D48F7"/>
    <w:rsid w:val="003D4A3E"/>
    <w:rsid w:val="003D4B0F"/>
    <w:rsid w:val="003D4E4F"/>
    <w:rsid w:val="003D5552"/>
    <w:rsid w:val="003D5573"/>
    <w:rsid w:val="003D6156"/>
    <w:rsid w:val="003D66A3"/>
    <w:rsid w:val="003D6A6E"/>
    <w:rsid w:val="003D6E1C"/>
    <w:rsid w:val="003D777D"/>
    <w:rsid w:val="003D77D2"/>
    <w:rsid w:val="003D7C44"/>
    <w:rsid w:val="003E0CF1"/>
    <w:rsid w:val="003E0D0E"/>
    <w:rsid w:val="003E0FB3"/>
    <w:rsid w:val="003E122E"/>
    <w:rsid w:val="003E1463"/>
    <w:rsid w:val="003E17B6"/>
    <w:rsid w:val="003E1AE7"/>
    <w:rsid w:val="003E2088"/>
    <w:rsid w:val="003E2B9D"/>
    <w:rsid w:val="003E2EF5"/>
    <w:rsid w:val="003E32E3"/>
    <w:rsid w:val="003E34D8"/>
    <w:rsid w:val="003E357F"/>
    <w:rsid w:val="003E36CC"/>
    <w:rsid w:val="003E3BD8"/>
    <w:rsid w:val="003E3FC5"/>
    <w:rsid w:val="003E4306"/>
    <w:rsid w:val="003E4892"/>
    <w:rsid w:val="003E496C"/>
    <w:rsid w:val="003E4C00"/>
    <w:rsid w:val="003E529D"/>
    <w:rsid w:val="003E56E0"/>
    <w:rsid w:val="003E5FB4"/>
    <w:rsid w:val="003E6350"/>
    <w:rsid w:val="003E63D4"/>
    <w:rsid w:val="003E65B3"/>
    <w:rsid w:val="003E6B3C"/>
    <w:rsid w:val="003E7025"/>
    <w:rsid w:val="003E70F1"/>
    <w:rsid w:val="003E7C00"/>
    <w:rsid w:val="003F037E"/>
    <w:rsid w:val="003F0C0B"/>
    <w:rsid w:val="003F0EA8"/>
    <w:rsid w:val="003F0F65"/>
    <w:rsid w:val="003F10E3"/>
    <w:rsid w:val="003F17DF"/>
    <w:rsid w:val="003F1F60"/>
    <w:rsid w:val="003F3519"/>
    <w:rsid w:val="003F3895"/>
    <w:rsid w:val="003F498C"/>
    <w:rsid w:val="003F4F63"/>
    <w:rsid w:val="003F5E19"/>
    <w:rsid w:val="003F689F"/>
    <w:rsid w:val="003F6AE5"/>
    <w:rsid w:val="003F708F"/>
    <w:rsid w:val="003F72CA"/>
    <w:rsid w:val="003F74E8"/>
    <w:rsid w:val="003F7B28"/>
    <w:rsid w:val="003F7BFF"/>
    <w:rsid w:val="003F7D28"/>
    <w:rsid w:val="0040035C"/>
    <w:rsid w:val="004003F2"/>
    <w:rsid w:val="00400BD9"/>
    <w:rsid w:val="004018DE"/>
    <w:rsid w:val="00401936"/>
    <w:rsid w:val="0040193F"/>
    <w:rsid w:val="004026D3"/>
    <w:rsid w:val="0040288B"/>
    <w:rsid w:val="00402FD4"/>
    <w:rsid w:val="00403648"/>
    <w:rsid w:val="00403C33"/>
    <w:rsid w:val="00403CD3"/>
    <w:rsid w:val="00403E89"/>
    <w:rsid w:val="00404050"/>
    <w:rsid w:val="00404CA7"/>
    <w:rsid w:val="00404E44"/>
    <w:rsid w:val="00406240"/>
    <w:rsid w:val="0040665F"/>
    <w:rsid w:val="004079D1"/>
    <w:rsid w:val="00407E2A"/>
    <w:rsid w:val="00410768"/>
    <w:rsid w:val="00410841"/>
    <w:rsid w:val="00410CD1"/>
    <w:rsid w:val="004120D2"/>
    <w:rsid w:val="004121AA"/>
    <w:rsid w:val="0041268A"/>
    <w:rsid w:val="00412AC6"/>
    <w:rsid w:val="00412D6F"/>
    <w:rsid w:val="004131B5"/>
    <w:rsid w:val="004136EE"/>
    <w:rsid w:val="0041449E"/>
    <w:rsid w:val="004149EA"/>
    <w:rsid w:val="00414B60"/>
    <w:rsid w:val="00415673"/>
    <w:rsid w:val="00415DA5"/>
    <w:rsid w:val="004163D2"/>
    <w:rsid w:val="00416469"/>
    <w:rsid w:val="00416501"/>
    <w:rsid w:val="00416856"/>
    <w:rsid w:val="00416CB3"/>
    <w:rsid w:val="00416E74"/>
    <w:rsid w:val="004171AD"/>
    <w:rsid w:val="00417619"/>
    <w:rsid w:val="004176DD"/>
    <w:rsid w:val="00417DD2"/>
    <w:rsid w:val="0042003E"/>
    <w:rsid w:val="00420287"/>
    <w:rsid w:val="00420484"/>
    <w:rsid w:val="004204DB"/>
    <w:rsid w:val="004205B0"/>
    <w:rsid w:val="00420AB3"/>
    <w:rsid w:val="0042164B"/>
    <w:rsid w:val="004228B5"/>
    <w:rsid w:val="004229B2"/>
    <w:rsid w:val="004230CB"/>
    <w:rsid w:val="004230E7"/>
    <w:rsid w:val="004250DA"/>
    <w:rsid w:val="0042639E"/>
    <w:rsid w:val="00426730"/>
    <w:rsid w:val="004267D7"/>
    <w:rsid w:val="00426D2D"/>
    <w:rsid w:val="00427F31"/>
    <w:rsid w:val="00427FD0"/>
    <w:rsid w:val="0043049F"/>
    <w:rsid w:val="00430A0E"/>
    <w:rsid w:val="00430F4C"/>
    <w:rsid w:val="00431C43"/>
    <w:rsid w:val="00432860"/>
    <w:rsid w:val="00432932"/>
    <w:rsid w:val="0043298D"/>
    <w:rsid w:val="00434050"/>
    <w:rsid w:val="004342C4"/>
    <w:rsid w:val="00434C11"/>
    <w:rsid w:val="0043505A"/>
    <w:rsid w:val="004351A4"/>
    <w:rsid w:val="0043568A"/>
    <w:rsid w:val="0043571E"/>
    <w:rsid w:val="004359C9"/>
    <w:rsid w:val="0043602F"/>
    <w:rsid w:val="0043652A"/>
    <w:rsid w:val="004368E5"/>
    <w:rsid w:val="00437B6F"/>
    <w:rsid w:val="004408A9"/>
    <w:rsid w:val="00440AFF"/>
    <w:rsid w:val="00440C1D"/>
    <w:rsid w:val="0044111B"/>
    <w:rsid w:val="004413CB"/>
    <w:rsid w:val="004419F5"/>
    <w:rsid w:val="00441A55"/>
    <w:rsid w:val="00441C4C"/>
    <w:rsid w:val="00441D16"/>
    <w:rsid w:val="00442078"/>
    <w:rsid w:val="004422A4"/>
    <w:rsid w:val="00442B3A"/>
    <w:rsid w:val="00442F83"/>
    <w:rsid w:val="00443940"/>
    <w:rsid w:val="00443F3E"/>
    <w:rsid w:val="00444B62"/>
    <w:rsid w:val="00444E7A"/>
    <w:rsid w:val="00446901"/>
    <w:rsid w:val="00447010"/>
    <w:rsid w:val="0044776E"/>
    <w:rsid w:val="004500FF"/>
    <w:rsid w:val="00451370"/>
    <w:rsid w:val="004513B8"/>
    <w:rsid w:val="004516BF"/>
    <w:rsid w:val="00451FD3"/>
    <w:rsid w:val="00452047"/>
    <w:rsid w:val="0045220D"/>
    <w:rsid w:val="00452CDF"/>
    <w:rsid w:val="00452FDF"/>
    <w:rsid w:val="004531F9"/>
    <w:rsid w:val="0045363C"/>
    <w:rsid w:val="004538D5"/>
    <w:rsid w:val="004538EB"/>
    <w:rsid w:val="0045401E"/>
    <w:rsid w:val="004546AE"/>
    <w:rsid w:val="00455041"/>
    <w:rsid w:val="004562E4"/>
    <w:rsid w:val="00460A0F"/>
    <w:rsid w:val="00460A45"/>
    <w:rsid w:val="00460BC4"/>
    <w:rsid w:val="0046101B"/>
    <w:rsid w:val="004631FB"/>
    <w:rsid w:val="0046380D"/>
    <w:rsid w:val="00463C54"/>
    <w:rsid w:val="00463CCF"/>
    <w:rsid w:val="004640CB"/>
    <w:rsid w:val="004649CA"/>
    <w:rsid w:val="004653EF"/>
    <w:rsid w:val="00465475"/>
    <w:rsid w:val="004660FA"/>
    <w:rsid w:val="0046657E"/>
    <w:rsid w:val="00466588"/>
    <w:rsid w:val="004666A3"/>
    <w:rsid w:val="00466F3F"/>
    <w:rsid w:val="00467D13"/>
    <w:rsid w:val="0047025C"/>
    <w:rsid w:val="0047041A"/>
    <w:rsid w:val="00471B2E"/>
    <w:rsid w:val="00471C1D"/>
    <w:rsid w:val="00471DF1"/>
    <w:rsid w:val="004727CF"/>
    <w:rsid w:val="00472BEA"/>
    <w:rsid w:val="004733B6"/>
    <w:rsid w:val="00473477"/>
    <w:rsid w:val="00473498"/>
    <w:rsid w:val="004735AB"/>
    <w:rsid w:val="00473795"/>
    <w:rsid w:val="00473861"/>
    <w:rsid w:val="00474523"/>
    <w:rsid w:val="00474BF6"/>
    <w:rsid w:val="00474C26"/>
    <w:rsid w:val="0047605E"/>
    <w:rsid w:val="00476231"/>
    <w:rsid w:val="004763A2"/>
    <w:rsid w:val="00476978"/>
    <w:rsid w:val="00476A9B"/>
    <w:rsid w:val="00476AEC"/>
    <w:rsid w:val="00477053"/>
    <w:rsid w:val="00477491"/>
    <w:rsid w:val="0047770C"/>
    <w:rsid w:val="00477B5D"/>
    <w:rsid w:val="00480844"/>
    <w:rsid w:val="0048094C"/>
    <w:rsid w:val="00480987"/>
    <w:rsid w:val="00480C52"/>
    <w:rsid w:val="004813C6"/>
    <w:rsid w:val="0048192A"/>
    <w:rsid w:val="004819CE"/>
    <w:rsid w:val="00481A57"/>
    <w:rsid w:val="00481A8D"/>
    <w:rsid w:val="00481C9E"/>
    <w:rsid w:val="00482037"/>
    <w:rsid w:val="0048226E"/>
    <w:rsid w:val="004827AE"/>
    <w:rsid w:val="00482AB1"/>
    <w:rsid w:val="004830A3"/>
    <w:rsid w:val="004834AD"/>
    <w:rsid w:val="00483A14"/>
    <w:rsid w:val="0048414C"/>
    <w:rsid w:val="0048464D"/>
    <w:rsid w:val="004847BA"/>
    <w:rsid w:val="00484AB1"/>
    <w:rsid w:val="004851B8"/>
    <w:rsid w:val="004851E2"/>
    <w:rsid w:val="004851E5"/>
    <w:rsid w:val="00485A89"/>
    <w:rsid w:val="00485F69"/>
    <w:rsid w:val="0048636D"/>
    <w:rsid w:val="00486597"/>
    <w:rsid w:val="00486FB2"/>
    <w:rsid w:val="00487490"/>
    <w:rsid w:val="0048781E"/>
    <w:rsid w:val="00487B35"/>
    <w:rsid w:val="0049035F"/>
    <w:rsid w:val="00490550"/>
    <w:rsid w:val="00490A3F"/>
    <w:rsid w:val="00490F68"/>
    <w:rsid w:val="004913EF"/>
    <w:rsid w:val="004919B8"/>
    <w:rsid w:val="004925C9"/>
    <w:rsid w:val="00493038"/>
    <w:rsid w:val="00493E28"/>
    <w:rsid w:val="00494126"/>
    <w:rsid w:val="00494CAD"/>
    <w:rsid w:val="00494D3C"/>
    <w:rsid w:val="00494EDE"/>
    <w:rsid w:val="00495408"/>
    <w:rsid w:val="004956A4"/>
    <w:rsid w:val="00495873"/>
    <w:rsid w:val="004959AC"/>
    <w:rsid w:val="00495ABB"/>
    <w:rsid w:val="00495DAD"/>
    <w:rsid w:val="004960EA"/>
    <w:rsid w:val="004965E5"/>
    <w:rsid w:val="004969D6"/>
    <w:rsid w:val="00496DE3"/>
    <w:rsid w:val="004971F6"/>
    <w:rsid w:val="0049738B"/>
    <w:rsid w:val="004973D4"/>
    <w:rsid w:val="00497819"/>
    <w:rsid w:val="00497B14"/>
    <w:rsid w:val="00497C09"/>
    <w:rsid w:val="004A05C8"/>
    <w:rsid w:val="004A0E78"/>
    <w:rsid w:val="004A12DD"/>
    <w:rsid w:val="004A141D"/>
    <w:rsid w:val="004A159D"/>
    <w:rsid w:val="004A1932"/>
    <w:rsid w:val="004A1CE0"/>
    <w:rsid w:val="004A2F50"/>
    <w:rsid w:val="004A2F67"/>
    <w:rsid w:val="004A324E"/>
    <w:rsid w:val="004A3631"/>
    <w:rsid w:val="004A3A08"/>
    <w:rsid w:val="004A42D9"/>
    <w:rsid w:val="004A4462"/>
    <w:rsid w:val="004A48DB"/>
    <w:rsid w:val="004A4AA5"/>
    <w:rsid w:val="004A503F"/>
    <w:rsid w:val="004A5968"/>
    <w:rsid w:val="004A6341"/>
    <w:rsid w:val="004A6563"/>
    <w:rsid w:val="004A6EC7"/>
    <w:rsid w:val="004A7221"/>
    <w:rsid w:val="004A75A7"/>
    <w:rsid w:val="004A76CC"/>
    <w:rsid w:val="004A7A3F"/>
    <w:rsid w:val="004A7D38"/>
    <w:rsid w:val="004A7D3F"/>
    <w:rsid w:val="004A7E17"/>
    <w:rsid w:val="004A7F40"/>
    <w:rsid w:val="004B01E1"/>
    <w:rsid w:val="004B0554"/>
    <w:rsid w:val="004B0BCE"/>
    <w:rsid w:val="004B205E"/>
    <w:rsid w:val="004B2406"/>
    <w:rsid w:val="004B2462"/>
    <w:rsid w:val="004B3154"/>
    <w:rsid w:val="004B3C7E"/>
    <w:rsid w:val="004B3DF1"/>
    <w:rsid w:val="004B4518"/>
    <w:rsid w:val="004B48DF"/>
    <w:rsid w:val="004B4EEF"/>
    <w:rsid w:val="004B5854"/>
    <w:rsid w:val="004B5B13"/>
    <w:rsid w:val="004B6792"/>
    <w:rsid w:val="004B69D9"/>
    <w:rsid w:val="004B6D79"/>
    <w:rsid w:val="004B6F87"/>
    <w:rsid w:val="004B75D6"/>
    <w:rsid w:val="004C0AA3"/>
    <w:rsid w:val="004C1092"/>
    <w:rsid w:val="004C11D2"/>
    <w:rsid w:val="004C1224"/>
    <w:rsid w:val="004C1678"/>
    <w:rsid w:val="004C1750"/>
    <w:rsid w:val="004C1B40"/>
    <w:rsid w:val="004C23DF"/>
    <w:rsid w:val="004C2B5C"/>
    <w:rsid w:val="004C2FD7"/>
    <w:rsid w:val="004C352A"/>
    <w:rsid w:val="004C41D7"/>
    <w:rsid w:val="004C41E4"/>
    <w:rsid w:val="004C52CA"/>
    <w:rsid w:val="004C5BFE"/>
    <w:rsid w:val="004C665C"/>
    <w:rsid w:val="004C76B1"/>
    <w:rsid w:val="004C7CE5"/>
    <w:rsid w:val="004D03B0"/>
    <w:rsid w:val="004D095A"/>
    <w:rsid w:val="004D0A93"/>
    <w:rsid w:val="004D0D1F"/>
    <w:rsid w:val="004D10A9"/>
    <w:rsid w:val="004D10E8"/>
    <w:rsid w:val="004D1155"/>
    <w:rsid w:val="004D13CE"/>
    <w:rsid w:val="004D14B0"/>
    <w:rsid w:val="004D17D1"/>
    <w:rsid w:val="004D1EE7"/>
    <w:rsid w:val="004D238B"/>
    <w:rsid w:val="004D2AAB"/>
    <w:rsid w:val="004D2EEA"/>
    <w:rsid w:val="004D3244"/>
    <w:rsid w:val="004D3627"/>
    <w:rsid w:val="004D36CE"/>
    <w:rsid w:val="004D38B0"/>
    <w:rsid w:val="004D3C66"/>
    <w:rsid w:val="004D46CE"/>
    <w:rsid w:val="004D54ED"/>
    <w:rsid w:val="004D60AA"/>
    <w:rsid w:val="004D6B19"/>
    <w:rsid w:val="004D7B4E"/>
    <w:rsid w:val="004E02C8"/>
    <w:rsid w:val="004E035C"/>
    <w:rsid w:val="004E10C4"/>
    <w:rsid w:val="004E17B0"/>
    <w:rsid w:val="004E1811"/>
    <w:rsid w:val="004E18B1"/>
    <w:rsid w:val="004E222E"/>
    <w:rsid w:val="004E26B9"/>
    <w:rsid w:val="004E2C03"/>
    <w:rsid w:val="004E3006"/>
    <w:rsid w:val="004E4246"/>
    <w:rsid w:val="004E496E"/>
    <w:rsid w:val="004E4DEE"/>
    <w:rsid w:val="004E57D4"/>
    <w:rsid w:val="004E68C9"/>
    <w:rsid w:val="004E6A8B"/>
    <w:rsid w:val="004E7004"/>
    <w:rsid w:val="004E70C9"/>
    <w:rsid w:val="004E7190"/>
    <w:rsid w:val="004E78E7"/>
    <w:rsid w:val="004E7C74"/>
    <w:rsid w:val="004F004A"/>
    <w:rsid w:val="004F0115"/>
    <w:rsid w:val="004F0547"/>
    <w:rsid w:val="004F05DB"/>
    <w:rsid w:val="004F0A52"/>
    <w:rsid w:val="004F11C9"/>
    <w:rsid w:val="004F11CD"/>
    <w:rsid w:val="004F158D"/>
    <w:rsid w:val="004F1C0B"/>
    <w:rsid w:val="004F22C6"/>
    <w:rsid w:val="004F22E4"/>
    <w:rsid w:val="004F290B"/>
    <w:rsid w:val="004F2F0D"/>
    <w:rsid w:val="004F41ED"/>
    <w:rsid w:val="004F459E"/>
    <w:rsid w:val="004F512F"/>
    <w:rsid w:val="004F6424"/>
    <w:rsid w:val="004F77E0"/>
    <w:rsid w:val="00500388"/>
    <w:rsid w:val="005005B2"/>
    <w:rsid w:val="005007D2"/>
    <w:rsid w:val="00500943"/>
    <w:rsid w:val="00500C5F"/>
    <w:rsid w:val="00500CB8"/>
    <w:rsid w:val="005012D7"/>
    <w:rsid w:val="00501442"/>
    <w:rsid w:val="00501AB0"/>
    <w:rsid w:val="00501E9B"/>
    <w:rsid w:val="0050276D"/>
    <w:rsid w:val="005029F2"/>
    <w:rsid w:val="00502E63"/>
    <w:rsid w:val="00503BB7"/>
    <w:rsid w:val="00505044"/>
    <w:rsid w:val="005050A6"/>
    <w:rsid w:val="005055DF"/>
    <w:rsid w:val="00505AAD"/>
    <w:rsid w:val="005061F5"/>
    <w:rsid w:val="0050628A"/>
    <w:rsid w:val="00506A9B"/>
    <w:rsid w:val="00506F42"/>
    <w:rsid w:val="00507E75"/>
    <w:rsid w:val="00510231"/>
    <w:rsid w:val="005102C2"/>
    <w:rsid w:val="0051058B"/>
    <w:rsid w:val="00510BBD"/>
    <w:rsid w:val="0051177F"/>
    <w:rsid w:val="0051190E"/>
    <w:rsid w:val="00512873"/>
    <w:rsid w:val="00512AF8"/>
    <w:rsid w:val="00512B99"/>
    <w:rsid w:val="005135E0"/>
    <w:rsid w:val="00513B9A"/>
    <w:rsid w:val="00513DE7"/>
    <w:rsid w:val="005141C0"/>
    <w:rsid w:val="00514464"/>
    <w:rsid w:val="0051473D"/>
    <w:rsid w:val="00515B6E"/>
    <w:rsid w:val="00515D03"/>
    <w:rsid w:val="0051652C"/>
    <w:rsid w:val="00516F82"/>
    <w:rsid w:val="005172F6"/>
    <w:rsid w:val="00517459"/>
    <w:rsid w:val="00517C5B"/>
    <w:rsid w:val="00517DF7"/>
    <w:rsid w:val="005201CE"/>
    <w:rsid w:val="0052052F"/>
    <w:rsid w:val="005205F2"/>
    <w:rsid w:val="00520BC2"/>
    <w:rsid w:val="00521104"/>
    <w:rsid w:val="00521122"/>
    <w:rsid w:val="00521D8D"/>
    <w:rsid w:val="00521EED"/>
    <w:rsid w:val="005227F2"/>
    <w:rsid w:val="00522C33"/>
    <w:rsid w:val="00522E04"/>
    <w:rsid w:val="00523785"/>
    <w:rsid w:val="005237F5"/>
    <w:rsid w:val="00523E04"/>
    <w:rsid w:val="00523E8E"/>
    <w:rsid w:val="00524078"/>
    <w:rsid w:val="0052441D"/>
    <w:rsid w:val="0052465D"/>
    <w:rsid w:val="0052474C"/>
    <w:rsid w:val="00524846"/>
    <w:rsid w:val="00525181"/>
    <w:rsid w:val="00525437"/>
    <w:rsid w:val="0052564E"/>
    <w:rsid w:val="00525A5A"/>
    <w:rsid w:val="0052606E"/>
    <w:rsid w:val="005264A4"/>
    <w:rsid w:val="0052690B"/>
    <w:rsid w:val="00526F4E"/>
    <w:rsid w:val="005270A2"/>
    <w:rsid w:val="005274B2"/>
    <w:rsid w:val="005303BA"/>
    <w:rsid w:val="0053082B"/>
    <w:rsid w:val="005309AF"/>
    <w:rsid w:val="0053161D"/>
    <w:rsid w:val="00531DBA"/>
    <w:rsid w:val="00531DF7"/>
    <w:rsid w:val="005327BF"/>
    <w:rsid w:val="00532C67"/>
    <w:rsid w:val="005339D5"/>
    <w:rsid w:val="005344E4"/>
    <w:rsid w:val="0053475C"/>
    <w:rsid w:val="00534E09"/>
    <w:rsid w:val="00535B52"/>
    <w:rsid w:val="00536A79"/>
    <w:rsid w:val="00536AC1"/>
    <w:rsid w:val="00536D61"/>
    <w:rsid w:val="00536F7A"/>
    <w:rsid w:val="00537D41"/>
    <w:rsid w:val="00540246"/>
    <w:rsid w:val="00540BD8"/>
    <w:rsid w:val="00541285"/>
    <w:rsid w:val="005412BD"/>
    <w:rsid w:val="00541542"/>
    <w:rsid w:val="005416F0"/>
    <w:rsid w:val="00541CF6"/>
    <w:rsid w:val="005426AB"/>
    <w:rsid w:val="0054284F"/>
    <w:rsid w:val="00542965"/>
    <w:rsid w:val="005432E5"/>
    <w:rsid w:val="005436DF"/>
    <w:rsid w:val="00543967"/>
    <w:rsid w:val="00543C58"/>
    <w:rsid w:val="00544404"/>
    <w:rsid w:val="005446DD"/>
    <w:rsid w:val="005451C0"/>
    <w:rsid w:val="005453E5"/>
    <w:rsid w:val="00545CA0"/>
    <w:rsid w:val="00545E96"/>
    <w:rsid w:val="0054631E"/>
    <w:rsid w:val="005464CD"/>
    <w:rsid w:val="00546A4E"/>
    <w:rsid w:val="00547A6B"/>
    <w:rsid w:val="00547D4C"/>
    <w:rsid w:val="00550001"/>
    <w:rsid w:val="0055021E"/>
    <w:rsid w:val="005504E9"/>
    <w:rsid w:val="005513B2"/>
    <w:rsid w:val="00551D68"/>
    <w:rsid w:val="00551E70"/>
    <w:rsid w:val="00551F98"/>
    <w:rsid w:val="0055219A"/>
    <w:rsid w:val="0055228D"/>
    <w:rsid w:val="00552967"/>
    <w:rsid w:val="00552D0E"/>
    <w:rsid w:val="005530DF"/>
    <w:rsid w:val="005536CC"/>
    <w:rsid w:val="00553972"/>
    <w:rsid w:val="005539BB"/>
    <w:rsid w:val="00554331"/>
    <w:rsid w:val="00554BB4"/>
    <w:rsid w:val="00554D11"/>
    <w:rsid w:val="00555306"/>
    <w:rsid w:val="00555BD8"/>
    <w:rsid w:val="00556389"/>
    <w:rsid w:val="005569DA"/>
    <w:rsid w:val="005569F1"/>
    <w:rsid w:val="00556A84"/>
    <w:rsid w:val="00556BE8"/>
    <w:rsid w:val="00556C43"/>
    <w:rsid w:val="00557323"/>
    <w:rsid w:val="00557334"/>
    <w:rsid w:val="00557C1F"/>
    <w:rsid w:val="00557D46"/>
    <w:rsid w:val="00557DCE"/>
    <w:rsid w:val="0056003F"/>
    <w:rsid w:val="005604CB"/>
    <w:rsid w:val="0056083E"/>
    <w:rsid w:val="005620C2"/>
    <w:rsid w:val="0056269F"/>
    <w:rsid w:val="00562741"/>
    <w:rsid w:val="00562C28"/>
    <w:rsid w:val="00563402"/>
    <w:rsid w:val="0056342D"/>
    <w:rsid w:val="005634FF"/>
    <w:rsid w:val="00564038"/>
    <w:rsid w:val="0056407C"/>
    <w:rsid w:val="0056415F"/>
    <w:rsid w:val="005664E9"/>
    <w:rsid w:val="005666B6"/>
    <w:rsid w:val="00570556"/>
    <w:rsid w:val="0057062A"/>
    <w:rsid w:val="00570BF3"/>
    <w:rsid w:val="00570CAD"/>
    <w:rsid w:val="005719E0"/>
    <w:rsid w:val="00571C57"/>
    <w:rsid w:val="00572778"/>
    <w:rsid w:val="00573233"/>
    <w:rsid w:val="0057355F"/>
    <w:rsid w:val="005735B1"/>
    <w:rsid w:val="005738BE"/>
    <w:rsid w:val="005742C9"/>
    <w:rsid w:val="005753FC"/>
    <w:rsid w:val="005754F0"/>
    <w:rsid w:val="005758BD"/>
    <w:rsid w:val="005763A2"/>
    <w:rsid w:val="00576AE4"/>
    <w:rsid w:val="00576BF1"/>
    <w:rsid w:val="00576D95"/>
    <w:rsid w:val="00577210"/>
    <w:rsid w:val="00577E65"/>
    <w:rsid w:val="00577EE2"/>
    <w:rsid w:val="005807A4"/>
    <w:rsid w:val="00580DE9"/>
    <w:rsid w:val="00580F08"/>
    <w:rsid w:val="00580F5D"/>
    <w:rsid w:val="0058103F"/>
    <w:rsid w:val="00581404"/>
    <w:rsid w:val="00581633"/>
    <w:rsid w:val="00581B45"/>
    <w:rsid w:val="005827A7"/>
    <w:rsid w:val="005829A1"/>
    <w:rsid w:val="00582B82"/>
    <w:rsid w:val="00582B84"/>
    <w:rsid w:val="00583013"/>
    <w:rsid w:val="0058326C"/>
    <w:rsid w:val="00583D3C"/>
    <w:rsid w:val="00583E6A"/>
    <w:rsid w:val="00584F97"/>
    <w:rsid w:val="00584FF8"/>
    <w:rsid w:val="0058511F"/>
    <w:rsid w:val="0058546D"/>
    <w:rsid w:val="00585A98"/>
    <w:rsid w:val="00585B1D"/>
    <w:rsid w:val="00585F9A"/>
    <w:rsid w:val="0058624A"/>
    <w:rsid w:val="005864EB"/>
    <w:rsid w:val="00586614"/>
    <w:rsid w:val="00586B06"/>
    <w:rsid w:val="00586EDA"/>
    <w:rsid w:val="00587004"/>
    <w:rsid w:val="0058776D"/>
    <w:rsid w:val="00587A9C"/>
    <w:rsid w:val="0059009B"/>
    <w:rsid w:val="0059032F"/>
    <w:rsid w:val="00590912"/>
    <w:rsid w:val="00590A49"/>
    <w:rsid w:val="00590F72"/>
    <w:rsid w:val="00591364"/>
    <w:rsid w:val="005915A3"/>
    <w:rsid w:val="005918DA"/>
    <w:rsid w:val="00592201"/>
    <w:rsid w:val="00592B6B"/>
    <w:rsid w:val="00592CD0"/>
    <w:rsid w:val="005935F0"/>
    <w:rsid w:val="005936D0"/>
    <w:rsid w:val="00593A60"/>
    <w:rsid w:val="00594397"/>
    <w:rsid w:val="00594698"/>
    <w:rsid w:val="00594ADC"/>
    <w:rsid w:val="00595377"/>
    <w:rsid w:val="005967A6"/>
    <w:rsid w:val="00597147"/>
    <w:rsid w:val="00597DDE"/>
    <w:rsid w:val="005A0134"/>
    <w:rsid w:val="005A0223"/>
    <w:rsid w:val="005A0790"/>
    <w:rsid w:val="005A0795"/>
    <w:rsid w:val="005A0954"/>
    <w:rsid w:val="005A109D"/>
    <w:rsid w:val="005A11DB"/>
    <w:rsid w:val="005A122A"/>
    <w:rsid w:val="005A27EF"/>
    <w:rsid w:val="005A280A"/>
    <w:rsid w:val="005A29AB"/>
    <w:rsid w:val="005A2B04"/>
    <w:rsid w:val="005A352C"/>
    <w:rsid w:val="005A3DF2"/>
    <w:rsid w:val="005A43EA"/>
    <w:rsid w:val="005A4BB1"/>
    <w:rsid w:val="005A5910"/>
    <w:rsid w:val="005A59FA"/>
    <w:rsid w:val="005A5B38"/>
    <w:rsid w:val="005A5B79"/>
    <w:rsid w:val="005A6437"/>
    <w:rsid w:val="005A64D7"/>
    <w:rsid w:val="005A6B10"/>
    <w:rsid w:val="005A6DB4"/>
    <w:rsid w:val="005A70D1"/>
    <w:rsid w:val="005B048F"/>
    <w:rsid w:val="005B05C8"/>
    <w:rsid w:val="005B0776"/>
    <w:rsid w:val="005B1330"/>
    <w:rsid w:val="005B1563"/>
    <w:rsid w:val="005B16D3"/>
    <w:rsid w:val="005B19E1"/>
    <w:rsid w:val="005B2F82"/>
    <w:rsid w:val="005B3234"/>
    <w:rsid w:val="005B3B9E"/>
    <w:rsid w:val="005B3CED"/>
    <w:rsid w:val="005B416F"/>
    <w:rsid w:val="005B44DD"/>
    <w:rsid w:val="005B4AC2"/>
    <w:rsid w:val="005B4B82"/>
    <w:rsid w:val="005B4C40"/>
    <w:rsid w:val="005B52D0"/>
    <w:rsid w:val="005B5937"/>
    <w:rsid w:val="005B59EE"/>
    <w:rsid w:val="005B5B80"/>
    <w:rsid w:val="005B7128"/>
    <w:rsid w:val="005B7341"/>
    <w:rsid w:val="005B73C0"/>
    <w:rsid w:val="005B796E"/>
    <w:rsid w:val="005C0328"/>
    <w:rsid w:val="005C0444"/>
    <w:rsid w:val="005C05E0"/>
    <w:rsid w:val="005C0D00"/>
    <w:rsid w:val="005C0EC6"/>
    <w:rsid w:val="005C129D"/>
    <w:rsid w:val="005C14BB"/>
    <w:rsid w:val="005C1629"/>
    <w:rsid w:val="005C20DB"/>
    <w:rsid w:val="005C212F"/>
    <w:rsid w:val="005C2BFB"/>
    <w:rsid w:val="005C3778"/>
    <w:rsid w:val="005C3E42"/>
    <w:rsid w:val="005C4442"/>
    <w:rsid w:val="005C48B1"/>
    <w:rsid w:val="005C5BDB"/>
    <w:rsid w:val="005C5E31"/>
    <w:rsid w:val="005C5ECA"/>
    <w:rsid w:val="005C62F5"/>
    <w:rsid w:val="005C73DA"/>
    <w:rsid w:val="005C78BD"/>
    <w:rsid w:val="005C7B72"/>
    <w:rsid w:val="005D0A51"/>
    <w:rsid w:val="005D0D7A"/>
    <w:rsid w:val="005D145C"/>
    <w:rsid w:val="005D21E0"/>
    <w:rsid w:val="005D2530"/>
    <w:rsid w:val="005D2587"/>
    <w:rsid w:val="005D30A1"/>
    <w:rsid w:val="005D3B7B"/>
    <w:rsid w:val="005D3F59"/>
    <w:rsid w:val="005D5185"/>
    <w:rsid w:val="005D544C"/>
    <w:rsid w:val="005D57A9"/>
    <w:rsid w:val="005D5952"/>
    <w:rsid w:val="005D5A27"/>
    <w:rsid w:val="005D5C83"/>
    <w:rsid w:val="005D6208"/>
    <w:rsid w:val="005D6FBB"/>
    <w:rsid w:val="005D79C7"/>
    <w:rsid w:val="005D7B47"/>
    <w:rsid w:val="005E096F"/>
    <w:rsid w:val="005E0B76"/>
    <w:rsid w:val="005E0E92"/>
    <w:rsid w:val="005E0F00"/>
    <w:rsid w:val="005E10E6"/>
    <w:rsid w:val="005E1B8D"/>
    <w:rsid w:val="005E1DD2"/>
    <w:rsid w:val="005E2256"/>
    <w:rsid w:val="005E286B"/>
    <w:rsid w:val="005E2912"/>
    <w:rsid w:val="005E2D4F"/>
    <w:rsid w:val="005E34C7"/>
    <w:rsid w:val="005E3583"/>
    <w:rsid w:val="005E38F7"/>
    <w:rsid w:val="005E3D71"/>
    <w:rsid w:val="005E3E80"/>
    <w:rsid w:val="005E41E9"/>
    <w:rsid w:val="005E463C"/>
    <w:rsid w:val="005E5119"/>
    <w:rsid w:val="005E5BE4"/>
    <w:rsid w:val="005E5E01"/>
    <w:rsid w:val="005E6A19"/>
    <w:rsid w:val="005E737B"/>
    <w:rsid w:val="005E7B73"/>
    <w:rsid w:val="005E7D57"/>
    <w:rsid w:val="005F0EFD"/>
    <w:rsid w:val="005F1241"/>
    <w:rsid w:val="005F1806"/>
    <w:rsid w:val="005F1AB0"/>
    <w:rsid w:val="005F1D68"/>
    <w:rsid w:val="005F1D86"/>
    <w:rsid w:val="005F2908"/>
    <w:rsid w:val="005F2F5E"/>
    <w:rsid w:val="005F35E5"/>
    <w:rsid w:val="005F3C0B"/>
    <w:rsid w:val="005F4C1A"/>
    <w:rsid w:val="005F5DE3"/>
    <w:rsid w:val="005F6E3F"/>
    <w:rsid w:val="005F70C5"/>
    <w:rsid w:val="005F76B0"/>
    <w:rsid w:val="005F7761"/>
    <w:rsid w:val="005F7822"/>
    <w:rsid w:val="005F786B"/>
    <w:rsid w:val="005F7B1F"/>
    <w:rsid w:val="005F7FE7"/>
    <w:rsid w:val="00600478"/>
    <w:rsid w:val="0060048E"/>
    <w:rsid w:val="00601312"/>
    <w:rsid w:val="00601584"/>
    <w:rsid w:val="006016CC"/>
    <w:rsid w:val="0060193E"/>
    <w:rsid w:val="00601CDA"/>
    <w:rsid w:val="0060228A"/>
    <w:rsid w:val="00602631"/>
    <w:rsid w:val="0060272E"/>
    <w:rsid w:val="00603165"/>
    <w:rsid w:val="0060399E"/>
    <w:rsid w:val="00603B72"/>
    <w:rsid w:val="00603E9B"/>
    <w:rsid w:val="006049A9"/>
    <w:rsid w:val="00605620"/>
    <w:rsid w:val="00605697"/>
    <w:rsid w:val="0060652A"/>
    <w:rsid w:val="00607203"/>
    <w:rsid w:val="00607258"/>
    <w:rsid w:val="0060766A"/>
    <w:rsid w:val="006076FE"/>
    <w:rsid w:val="00607B00"/>
    <w:rsid w:val="00607DDF"/>
    <w:rsid w:val="00607F21"/>
    <w:rsid w:val="00610184"/>
    <w:rsid w:val="00610398"/>
    <w:rsid w:val="00610AE5"/>
    <w:rsid w:val="006110EC"/>
    <w:rsid w:val="00611614"/>
    <w:rsid w:val="006119EF"/>
    <w:rsid w:val="00611A73"/>
    <w:rsid w:val="00611C6A"/>
    <w:rsid w:val="00612167"/>
    <w:rsid w:val="006123E2"/>
    <w:rsid w:val="0061258E"/>
    <w:rsid w:val="0061271F"/>
    <w:rsid w:val="00613275"/>
    <w:rsid w:val="0061343D"/>
    <w:rsid w:val="00613501"/>
    <w:rsid w:val="00613612"/>
    <w:rsid w:val="00613B72"/>
    <w:rsid w:val="006150A0"/>
    <w:rsid w:val="006152CF"/>
    <w:rsid w:val="00615A3D"/>
    <w:rsid w:val="00615BFE"/>
    <w:rsid w:val="00615DD3"/>
    <w:rsid w:val="00616283"/>
    <w:rsid w:val="006167D2"/>
    <w:rsid w:val="00616ED2"/>
    <w:rsid w:val="00617144"/>
    <w:rsid w:val="00617876"/>
    <w:rsid w:val="00620225"/>
    <w:rsid w:val="00620239"/>
    <w:rsid w:val="006202B7"/>
    <w:rsid w:val="006207A4"/>
    <w:rsid w:val="00620AE8"/>
    <w:rsid w:val="006210D7"/>
    <w:rsid w:val="006213C8"/>
    <w:rsid w:val="006219B5"/>
    <w:rsid w:val="00621A3D"/>
    <w:rsid w:val="00621BE5"/>
    <w:rsid w:val="00621FF7"/>
    <w:rsid w:val="00622043"/>
    <w:rsid w:val="0062283F"/>
    <w:rsid w:val="00622F17"/>
    <w:rsid w:val="006234E4"/>
    <w:rsid w:val="00623644"/>
    <w:rsid w:val="006236D2"/>
    <w:rsid w:val="006238D1"/>
    <w:rsid w:val="00624CB8"/>
    <w:rsid w:val="00625136"/>
    <w:rsid w:val="00625FBB"/>
    <w:rsid w:val="0062617F"/>
    <w:rsid w:val="00626284"/>
    <w:rsid w:val="00626803"/>
    <w:rsid w:val="00626A43"/>
    <w:rsid w:val="00626A82"/>
    <w:rsid w:val="00630025"/>
    <w:rsid w:val="00630597"/>
    <w:rsid w:val="00630B87"/>
    <w:rsid w:val="006317D1"/>
    <w:rsid w:val="00631BEF"/>
    <w:rsid w:val="00631E17"/>
    <w:rsid w:val="006320A0"/>
    <w:rsid w:val="00632EC1"/>
    <w:rsid w:val="006335D3"/>
    <w:rsid w:val="006337F2"/>
    <w:rsid w:val="00633A28"/>
    <w:rsid w:val="00633D00"/>
    <w:rsid w:val="00633EA2"/>
    <w:rsid w:val="0063407D"/>
    <w:rsid w:val="00634541"/>
    <w:rsid w:val="00634638"/>
    <w:rsid w:val="0063479A"/>
    <w:rsid w:val="00634A7E"/>
    <w:rsid w:val="00634C18"/>
    <w:rsid w:val="00634C8D"/>
    <w:rsid w:val="006350B0"/>
    <w:rsid w:val="0063561F"/>
    <w:rsid w:val="00635AE0"/>
    <w:rsid w:val="00635C22"/>
    <w:rsid w:val="006368A3"/>
    <w:rsid w:val="00636BAD"/>
    <w:rsid w:val="006379B3"/>
    <w:rsid w:val="006379E4"/>
    <w:rsid w:val="00637EE6"/>
    <w:rsid w:val="0064007C"/>
    <w:rsid w:val="0064014A"/>
    <w:rsid w:val="0064167B"/>
    <w:rsid w:val="00642A78"/>
    <w:rsid w:val="00643997"/>
    <w:rsid w:val="00643A8B"/>
    <w:rsid w:val="006440BC"/>
    <w:rsid w:val="006446DF"/>
    <w:rsid w:val="006449F5"/>
    <w:rsid w:val="00644B29"/>
    <w:rsid w:val="00645690"/>
    <w:rsid w:val="0064572D"/>
    <w:rsid w:val="006457FF"/>
    <w:rsid w:val="00645BB2"/>
    <w:rsid w:val="00645C8D"/>
    <w:rsid w:val="0064621F"/>
    <w:rsid w:val="00646B19"/>
    <w:rsid w:val="0064701A"/>
    <w:rsid w:val="006474F7"/>
    <w:rsid w:val="006476CF"/>
    <w:rsid w:val="00647811"/>
    <w:rsid w:val="00647A4F"/>
    <w:rsid w:val="00647CE2"/>
    <w:rsid w:val="00647DBC"/>
    <w:rsid w:val="00650D71"/>
    <w:rsid w:val="006513F4"/>
    <w:rsid w:val="00651737"/>
    <w:rsid w:val="00652350"/>
    <w:rsid w:val="00652D53"/>
    <w:rsid w:val="0065385A"/>
    <w:rsid w:val="006538A3"/>
    <w:rsid w:val="0065448E"/>
    <w:rsid w:val="006550DD"/>
    <w:rsid w:val="00655DB9"/>
    <w:rsid w:val="006603B4"/>
    <w:rsid w:val="006608CF"/>
    <w:rsid w:val="00660E52"/>
    <w:rsid w:val="00661245"/>
    <w:rsid w:val="00661EDC"/>
    <w:rsid w:val="006631C7"/>
    <w:rsid w:val="00663C3A"/>
    <w:rsid w:val="00663FD3"/>
    <w:rsid w:val="006641F3"/>
    <w:rsid w:val="0066446E"/>
    <w:rsid w:val="00664B80"/>
    <w:rsid w:val="00665243"/>
    <w:rsid w:val="0066594A"/>
    <w:rsid w:val="00665BEA"/>
    <w:rsid w:val="00666228"/>
    <w:rsid w:val="00666243"/>
    <w:rsid w:val="00666532"/>
    <w:rsid w:val="006669CB"/>
    <w:rsid w:val="0066713E"/>
    <w:rsid w:val="00667B33"/>
    <w:rsid w:val="00667BF6"/>
    <w:rsid w:val="00667CFA"/>
    <w:rsid w:val="00670262"/>
    <w:rsid w:val="00670668"/>
    <w:rsid w:val="00670B42"/>
    <w:rsid w:val="00671611"/>
    <w:rsid w:val="00672807"/>
    <w:rsid w:val="006728B8"/>
    <w:rsid w:val="00672F12"/>
    <w:rsid w:val="00673087"/>
    <w:rsid w:val="006733A5"/>
    <w:rsid w:val="0067417D"/>
    <w:rsid w:val="0067570A"/>
    <w:rsid w:val="00675B8C"/>
    <w:rsid w:val="00675F3C"/>
    <w:rsid w:val="00676A4A"/>
    <w:rsid w:val="00676C98"/>
    <w:rsid w:val="00676DD9"/>
    <w:rsid w:val="00676FCC"/>
    <w:rsid w:val="00677021"/>
    <w:rsid w:val="0067793A"/>
    <w:rsid w:val="006779F0"/>
    <w:rsid w:val="00680438"/>
    <w:rsid w:val="00680603"/>
    <w:rsid w:val="00680886"/>
    <w:rsid w:val="00680B98"/>
    <w:rsid w:val="00680CB0"/>
    <w:rsid w:val="00682BE2"/>
    <w:rsid w:val="00682D6D"/>
    <w:rsid w:val="006833A7"/>
    <w:rsid w:val="00683677"/>
    <w:rsid w:val="00683BA5"/>
    <w:rsid w:val="00684104"/>
    <w:rsid w:val="00684BC1"/>
    <w:rsid w:val="00685BD6"/>
    <w:rsid w:val="00685E6F"/>
    <w:rsid w:val="0068631C"/>
    <w:rsid w:val="0068671E"/>
    <w:rsid w:val="0068673A"/>
    <w:rsid w:val="00686755"/>
    <w:rsid w:val="00686D36"/>
    <w:rsid w:val="006871B2"/>
    <w:rsid w:val="006871FD"/>
    <w:rsid w:val="00687AC5"/>
    <w:rsid w:val="00690559"/>
    <w:rsid w:val="006911B1"/>
    <w:rsid w:val="00691434"/>
    <w:rsid w:val="006924BB"/>
    <w:rsid w:val="00692B5E"/>
    <w:rsid w:val="00692CCA"/>
    <w:rsid w:val="00692D7C"/>
    <w:rsid w:val="006943BF"/>
    <w:rsid w:val="00694514"/>
    <w:rsid w:val="00694CA2"/>
    <w:rsid w:val="00695564"/>
    <w:rsid w:val="00695C67"/>
    <w:rsid w:val="006967AA"/>
    <w:rsid w:val="0069682A"/>
    <w:rsid w:val="00697471"/>
    <w:rsid w:val="006975C2"/>
    <w:rsid w:val="006977D8"/>
    <w:rsid w:val="006979B1"/>
    <w:rsid w:val="00697C21"/>
    <w:rsid w:val="00697E95"/>
    <w:rsid w:val="006A1433"/>
    <w:rsid w:val="006A152D"/>
    <w:rsid w:val="006A314C"/>
    <w:rsid w:val="006A33EF"/>
    <w:rsid w:val="006A35CD"/>
    <w:rsid w:val="006A39E9"/>
    <w:rsid w:val="006A44B7"/>
    <w:rsid w:val="006A5222"/>
    <w:rsid w:val="006A548C"/>
    <w:rsid w:val="006A5A18"/>
    <w:rsid w:val="006A5E59"/>
    <w:rsid w:val="006A64E5"/>
    <w:rsid w:val="006A69EA"/>
    <w:rsid w:val="006A73BD"/>
    <w:rsid w:val="006A78C1"/>
    <w:rsid w:val="006B05AD"/>
    <w:rsid w:val="006B1177"/>
    <w:rsid w:val="006B1547"/>
    <w:rsid w:val="006B2085"/>
    <w:rsid w:val="006B2DAF"/>
    <w:rsid w:val="006B3023"/>
    <w:rsid w:val="006B370F"/>
    <w:rsid w:val="006B37C3"/>
    <w:rsid w:val="006B4171"/>
    <w:rsid w:val="006B569C"/>
    <w:rsid w:val="006B59F4"/>
    <w:rsid w:val="006B5F96"/>
    <w:rsid w:val="006B662D"/>
    <w:rsid w:val="006B683C"/>
    <w:rsid w:val="006B6A47"/>
    <w:rsid w:val="006B6A8D"/>
    <w:rsid w:val="006B776B"/>
    <w:rsid w:val="006B7791"/>
    <w:rsid w:val="006B7B01"/>
    <w:rsid w:val="006C00EF"/>
    <w:rsid w:val="006C05DC"/>
    <w:rsid w:val="006C1130"/>
    <w:rsid w:val="006C13E9"/>
    <w:rsid w:val="006C184A"/>
    <w:rsid w:val="006C1979"/>
    <w:rsid w:val="006C19EB"/>
    <w:rsid w:val="006C19F3"/>
    <w:rsid w:val="006C24D5"/>
    <w:rsid w:val="006C267A"/>
    <w:rsid w:val="006C2AA4"/>
    <w:rsid w:val="006C2E90"/>
    <w:rsid w:val="006C341C"/>
    <w:rsid w:val="006C399B"/>
    <w:rsid w:val="006C3D4E"/>
    <w:rsid w:val="006C3E21"/>
    <w:rsid w:val="006C3FC0"/>
    <w:rsid w:val="006C40E2"/>
    <w:rsid w:val="006C47FC"/>
    <w:rsid w:val="006C5F43"/>
    <w:rsid w:val="006C632C"/>
    <w:rsid w:val="006C6A27"/>
    <w:rsid w:val="006C7E99"/>
    <w:rsid w:val="006D0B0A"/>
    <w:rsid w:val="006D0EA0"/>
    <w:rsid w:val="006D136E"/>
    <w:rsid w:val="006D1636"/>
    <w:rsid w:val="006D16C0"/>
    <w:rsid w:val="006D17A9"/>
    <w:rsid w:val="006D1E04"/>
    <w:rsid w:val="006D2E48"/>
    <w:rsid w:val="006D4122"/>
    <w:rsid w:val="006D4435"/>
    <w:rsid w:val="006D48B4"/>
    <w:rsid w:val="006D5126"/>
    <w:rsid w:val="006D53E5"/>
    <w:rsid w:val="006D5603"/>
    <w:rsid w:val="006D57CF"/>
    <w:rsid w:val="006D5B1F"/>
    <w:rsid w:val="006D5E02"/>
    <w:rsid w:val="006D5EB8"/>
    <w:rsid w:val="006D6D6F"/>
    <w:rsid w:val="006D73E4"/>
    <w:rsid w:val="006D7C22"/>
    <w:rsid w:val="006E0757"/>
    <w:rsid w:val="006E08E9"/>
    <w:rsid w:val="006E16AB"/>
    <w:rsid w:val="006E17B1"/>
    <w:rsid w:val="006E1AF6"/>
    <w:rsid w:val="006E2C45"/>
    <w:rsid w:val="006E397C"/>
    <w:rsid w:val="006E3A4B"/>
    <w:rsid w:val="006E4001"/>
    <w:rsid w:val="006E47D3"/>
    <w:rsid w:val="006E5816"/>
    <w:rsid w:val="006E5ADE"/>
    <w:rsid w:val="006E623A"/>
    <w:rsid w:val="006E6594"/>
    <w:rsid w:val="006E6874"/>
    <w:rsid w:val="006E6955"/>
    <w:rsid w:val="006E69C0"/>
    <w:rsid w:val="006E6A64"/>
    <w:rsid w:val="006E6E7D"/>
    <w:rsid w:val="006E70CE"/>
    <w:rsid w:val="006E718B"/>
    <w:rsid w:val="006F0066"/>
    <w:rsid w:val="006F017B"/>
    <w:rsid w:val="006F034F"/>
    <w:rsid w:val="006F046D"/>
    <w:rsid w:val="006F09F8"/>
    <w:rsid w:val="006F0BD1"/>
    <w:rsid w:val="006F0D94"/>
    <w:rsid w:val="006F1247"/>
    <w:rsid w:val="006F19E8"/>
    <w:rsid w:val="006F1E9A"/>
    <w:rsid w:val="006F2397"/>
    <w:rsid w:val="006F2404"/>
    <w:rsid w:val="006F303C"/>
    <w:rsid w:val="006F30CA"/>
    <w:rsid w:val="006F34A8"/>
    <w:rsid w:val="006F40BA"/>
    <w:rsid w:val="006F4B5E"/>
    <w:rsid w:val="006F5C91"/>
    <w:rsid w:val="006F5D8A"/>
    <w:rsid w:val="006F79EE"/>
    <w:rsid w:val="006F79F2"/>
    <w:rsid w:val="007001AA"/>
    <w:rsid w:val="00700446"/>
    <w:rsid w:val="007005C3"/>
    <w:rsid w:val="007009E5"/>
    <w:rsid w:val="00700F56"/>
    <w:rsid w:val="00701425"/>
    <w:rsid w:val="00701E69"/>
    <w:rsid w:val="00701F1E"/>
    <w:rsid w:val="0070222A"/>
    <w:rsid w:val="00702FB5"/>
    <w:rsid w:val="007041D8"/>
    <w:rsid w:val="0070461C"/>
    <w:rsid w:val="00704AB4"/>
    <w:rsid w:val="00705D88"/>
    <w:rsid w:val="00705ED7"/>
    <w:rsid w:val="0070649E"/>
    <w:rsid w:val="00706710"/>
    <w:rsid w:val="00706A10"/>
    <w:rsid w:val="00706EC6"/>
    <w:rsid w:val="00706F21"/>
    <w:rsid w:val="007070FB"/>
    <w:rsid w:val="0071044D"/>
    <w:rsid w:val="00711061"/>
    <w:rsid w:val="007115F3"/>
    <w:rsid w:val="007115FE"/>
    <w:rsid w:val="00711676"/>
    <w:rsid w:val="00711845"/>
    <w:rsid w:val="00711B3A"/>
    <w:rsid w:val="00711CE8"/>
    <w:rsid w:val="00712485"/>
    <w:rsid w:val="00712FCB"/>
    <w:rsid w:val="0071334A"/>
    <w:rsid w:val="00713833"/>
    <w:rsid w:val="007139B7"/>
    <w:rsid w:val="00713B20"/>
    <w:rsid w:val="007141F8"/>
    <w:rsid w:val="00714302"/>
    <w:rsid w:val="00714419"/>
    <w:rsid w:val="00715540"/>
    <w:rsid w:val="007162EC"/>
    <w:rsid w:val="0071674F"/>
    <w:rsid w:val="00716A3E"/>
    <w:rsid w:val="00717332"/>
    <w:rsid w:val="0071793C"/>
    <w:rsid w:val="00717BB8"/>
    <w:rsid w:val="00717DC5"/>
    <w:rsid w:val="00717F25"/>
    <w:rsid w:val="007205BB"/>
    <w:rsid w:val="007209D9"/>
    <w:rsid w:val="007212B0"/>
    <w:rsid w:val="007212E3"/>
    <w:rsid w:val="007215BE"/>
    <w:rsid w:val="007217D7"/>
    <w:rsid w:val="00721826"/>
    <w:rsid w:val="0072222D"/>
    <w:rsid w:val="00722590"/>
    <w:rsid w:val="00722C58"/>
    <w:rsid w:val="007231A7"/>
    <w:rsid w:val="00723340"/>
    <w:rsid w:val="00723406"/>
    <w:rsid w:val="00723878"/>
    <w:rsid w:val="007239E5"/>
    <w:rsid w:val="00723E80"/>
    <w:rsid w:val="00724907"/>
    <w:rsid w:val="007253B8"/>
    <w:rsid w:val="007259CF"/>
    <w:rsid w:val="00725B0D"/>
    <w:rsid w:val="00726158"/>
    <w:rsid w:val="0072649A"/>
    <w:rsid w:val="00726551"/>
    <w:rsid w:val="007266E1"/>
    <w:rsid w:val="007269C1"/>
    <w:rsid w:val="00727A92"/>
    <w:rsid w:val="00727DDA"/>
    <w:rsid w:val="00730CCF"/>
    <w:rsid w:val="007312AD"/>
    <w:rsid w:val="00731A75"/>
    <w:rsid w:val="00731C62"/>
    <w:rsid w:val="00731D31"/>
    <w:rsid w:val="00731F9D"/>
    <w:rsid w:val="00732BF6"/>
    <w:rsid w:val="00733912"/>
    <w:rsid w:val="00733E00"/>
    <w:rsid w:val="0073423E"/>
    <w:rsid w:val="00734897"/>
    <w:rsid w:val="007350E5"/>
    <w:rsid w:val="007356A6"/>
    <w:rsid w:val="00735A3E"/>
    <w:rsid w:val="00735E1F"/>
    <w:rsid w:val="00736495"/>
    <w:rsid w:val="007367BD"/>
    <w:rsid w:val="00736E89"/>
    <w:rsid w:val="00736FFD"/>
    <w:rsid w:val="00737147"/>
    <w:rsid w:val="00737768"/>
    <w:rsid w:val="00737DCB"/>
    <w:rsid w:val="00740088"/>
    <w:rsid w:val="00740F39"/>
    <w:rsid w:val="007425E5"/>
    <w:rsid w:val="007429B0"/>
    <w:rsid w:val="00743978"/>
    <w:rsid w:val="00744060"/>
    <w:rsid w:val="00744180"/>
    <w:rsid w:val="007442CC"/>
    <w:rsid w:val="00744527"/>
    <w:rsid w:val="00744CB4"/>
    <w:rsid w:val="007456E7"/>
    <w:rsid w:val="00745714"/>
    <w:rsid w:val="007462E3"/>
    <w:rsid w:val="00746D06"/>
    <w:rsid w:val="00746E7B"/>
    <w:rsid w:val="007472BA"/>
    <w:rsid w:val="00747641"/>
    <w:rsid w:val="007476EB"/>
    <w:rsid w:val="0074775A"/>
    <w:rsid w:val="0074781D"/>
    <w:rsid w:val="00750411"/>
    <w:rsid w:val="007508FD"/>
    <w:rsid w:val="00751061"/>
    <w:rsid w:val="00751554"/>
    <w:rsid w:val="007516E5"/>
    <w:rsid w:val="007517BF"/>
    <w:rsid w:val="00751D51"/>
    <w:rsid w:val="0075247C"/>
    <w:rsid w:val="00752635"/>
    <w:rsid w:val="0075291E"/>
    <w:rsid w:val="00753411"/>
    <w:rsid w:val="00753E24"/>
    <w:rsid w:val="00754173"/>
    <w:rsid w:val="007545A7"/>
    <w:rsid w:val="0075485D"/>
    <w:rsid w:val="00754D48"/>
    <w:rsid w:val="00754DA5"/>
    <w:rsid w:val="00755CA3"/>
    <w:rsid w:val="00755E71"/>
    <w:rsid w:val="00756845"/>
    <w:rsid w:val="007569B2"/>
    <w:rsid w:val="00756B34"/>
    <w:rsid w:val="00757E09"/>
    <w:rsid w:val="0076095B"/>
    <w:rsid w:val="007617C0"/>
    <w:rsid w:val="00761F61"/>
    <w:rsid w:val="0076211E"/>
    <w:rsid w:val="007625C2"/>
    <w:rsid w:val="00762CD8"/>
    <w:rsid w:val="00763554"/>
    <w:rsid w:val="00763C15"/>
    <w:rsid w:val="00764123"/>
    <w:rsid w:val="007641E3"/>
    <w:rsid w:val="00764204"/>
    <w:rsid w:val="007644ED"/>
    <w:rsid w:val="007648A6"/>
    <w:rsid w:val="00764C43"/>
    <w:rsid w:val="00764D1D"/>
    <w:rsid w:val="00764FFA"/>
    <w:rsid w:val="00765683"/>
    <w:rsid w:val="007658F2"/>
    <w:rsid w:val="00766311"/>
    <w:rsid w:val="00766644"/>
    <w:rsid w:val="007670F0"/>
    <w:rsid w:val="007674BA"/>
    <w:rsid w:val="0076761D"/>
    <w:rsid w:val="0076781F"/>
    <w:rsid w:val="00767DAD"/>
    <w:rsid w:val="007702FA"/>
    <w:rsid w:val="007719E9"/>
    <w:rsid w:val="00771C3F"/>
    <w:rsid w:val="0077269D"/>
    <w:rsid w:val="0077278E"/>
    <w:rsid w:val="00772806"/>
    <w:rsid w:val="00772950"/>
    <w:rsid w:val="00772D40"/>
    <w:rsid w:val="00773DB0"/>
    <w:rsid w:val="00773E78"/>
    <w:rsid w:val="00773F24"/>
    <w:rsid w:val="00773FE2"/>
    <w:rsid w:val="0077412A"/>
    <w:rsid w:val="00774389"/>
    <w:rsid w:val="0077542A"/>
    <w:rsid w:val="007756B8"/>
    <w:rsid w:val="00775C9A"/>
    <w:rsid w:val="007762A2"/>
    <w:rsid w:val="0077658E"/>
    <w:rsid w:val="007776A6"/>
    <w:rsid w:val="00777964"/>
    <w:rsid w:val="00777C7F"/>
    <w:rsid w:val="00780354"/>
    <w:rsid w:val="007803D5"/>
    <w:rsid w:val="00780FF1"/>
    <w:rsid w:val="00781709"/>
    <w:rsid w:val="00781A9F"/>
    <w:rsid w:val="00781CFD"/>
    <w:rsid w:val="007822A7"/>
    <w:rsid w:val="00782FE7"/>
    <w:rsid w:val="0078425A"/>
    <w:rsid w:val="00784C22"/>
    <w:rsid w:val="00784DB8"/>
    <w:rsid w:val="00785224"/>
    <w:rsid w:val="007856BB"/>
    <w:rsid w:val="00785C22"/>
    <w:rsid w:val="00785F4B"/>
    <w:rsid w:val="007860FC"/>
    <w:rsid w:val="007864FC"/>
    <w:rsid w:val="007866D9"/>
    <w:rsid w:val="00786ABD"/>
    <w:rsid w:val="00786CDA"/>
    <w:rsid w:val="0078723E"/>
    <w:rsid w:val="00790914"/>
    <w:rsid w:val="00790B4D"/>
    <w:rsid w:val="00791392"/>
    <w:rsid w:val="00791AE6"/>
    <w:rsid w:val="00791F08"/>
    <w:rsid w:val="007920F1"/>
    <w:rsid w:val="00792520"/>
    <w:rsid w:val="00792817"/>
    <w:rsid w:val="007943C3"/>
    <w:rsid w:val="00794D5B"/>
    <w:rsid w:val="007950EE"/>
    <w:rsid w:val="00795590"/>
    <w:rsid w:val="00795E48"/>
    <w:rsid w:val="007975CB"/>
    <w:rsid w:val="00797660"/>
    <w:rsid w:val="00797A72"/>
    <w:rsid w:val="007A0B7D"/>
    <w:rsid w:val="007A128F"/>
    <w:rsid w:val="007A161C"/>
    <w:rsid w:val="007A19C1"/>
    <w:rsid w:val="007A1A81"/>
    <w:rsid w:val="007A29B2"/>
    <w:rsid w:val="007A2C90"/>
    <w:rsid w:val="007A349A"/>
    <w:rsid w:val="007A3C55"/>
    <w:rsid w:val="007A4684"/>
    <w:rsid w:val="007A56F6"/>
    <w:rsid w:val="007A605C"/>
    <w:rsid w:val="007A60EB"/>
    <w:rsid w:val="007A6467"/>
    <w:rsid w:val="007A6A8B"/>
    <w:rsid w:val="007A7516"/>
    <w:rsid w:val="007A7D68"/>
    <w:rsid w:val="007B00B9"/>
    <w:rsid w:val="007B06E9"/>
    <w:rsid w:val="007B08D1"/>
    <w:rsid w:val="007B0974"/>
    <w:rsid w:val="007B2115"/>
    <w:rsid w:val="007B21FA"/>
    <w:rsid w:val="007B2625"/>
    <w:rsid w:val="007B2CB8"/>
    <w:rsid w:val="007B2F4E"/>
    <w:rsid w:val="007B34BA"/>
    <w:rsid w:val="007B3D7D"/>
    <w:rsid w:val="007B4E19"/>
    <w:rsid w:val="007B60E0"/>
    <w:rsid w:val="007B671F"/>
    <w:rsid w:val="007B6728"/>
    <w:rsid w:val="007B6B01"/>
    <w:rsid w:val="007B7241"/>
    <w:rsid w:val="007B7350"/>
    <w:rsid w:val="007B7932"/>
    <w:rsid w:val="007B7979"/>
    <w:rsid w:val="007B7D63"/>
    <w:rsid w:val="007C0A1A"/>
    <w:rsid w:val="007C216B"/>
    <w:rsid w:val="007C2437"/>
    <w:rsid w:val="007C2F3D"/>
    <w:rsid w:val="007C31DE"/>
    <w:rsid w:val="007C3864"/>
    <w:rsid w:val="007C410C"/>
    <w:rsid w:val="007C4958"/>
    <w:rsid w:val="007C6610"/>
    <w:rsid w:val="007C703C"/>
    <w:rsid w:val="007C7066"/>
    <w:rsid w:val="007C7C95"/>
    <w:rsid w:val="007C7D38"/>
    <w:rsid w:val="007D08AD"/>
    <w:rsid w:val="007D09AA"/>
    <w:rsid w:val="007D0A69"/>
    <w:rsid w:val="007D0B15"/>
    <w:rsid w:val="007D0CA4"/>
    <w:rsid w:val="007D0D69"/>
    <w:rsid w:val="007D0D96"/>
    <w:rsid w:val="007D0FA8"/>
    <w:rsid w:val="007D1019"/>
    <w:rsid w:val="007D13D7"/>
    <w:rsid w:val="007D14B1"/>
    <w:rsid w:val="007D178E"/>
    <w:rsid w:val="007D2120"/>
    <w:rsid w:val="007D214C"/>
    <w:rsid w:val="007D26DE"/>
    <w:rsid w:val="007D3551"/>
    <w:rsid w:val="007D4130"/>
    <w:rsid w:val="007D4747"/>
    <w:rsid w:val="007D4D12"/>
    <w:rsid w:val="007D507F"/>
    <w:rsid w:val="007D51BA"/>
    <w:rsid w:val="007D5248"/>
    <w:rsid w:val="007D55E2"/>
    <w:rsid w:val="007D576B"/>
    <w:rsid w:val="007D5AFC"/>
    <w:rsid w:val="007D5B95"/>
    <w:rsid w:val="007D5BD1"/>
    <w:rsid w:val="007D6FE5"/>
    <w:rsid w:val="007D7323"/>
    <w:rsid w:val="007D7B01"/>
    <w:rsid w:val="007D7B3D"/>
    <w:rsid w:val="007E008B"/>
    <w:rsid w:val="007E04D7"/>
    <w:rsid w:val="007E07B4"/>
    <w:rsid w:val="007E07FB"/>
    <w:rsid w:val="007E07FE"/>
    <w:rsid w:val="007E0900"/>
    <w:rsid w:val="007E1605"/>
    <w:rsid w:val="007E1720"/>
    <w:rsid w:val="007E1EDD"/>
    <w:rsid w:val="007E1FC5"/>
    <w:rsid w:val="007E2069"/>
    <w:rsid w:val="007E240E"/>
    <w:rsid w:val="007E3228"/>
    <w:rsid w:val="007E394E"/>
    <w:rsid w:val="007E39B0"/>
    <w:rsid w:val="007E3CB6"/>
    <w:rsid w:val="007E4031"/>
    <w:rsid w:val="007E4AB0"/>
    <w:rsid w:val="007E4D6D"/>
    <w:rsid w:val="007E5104"/>
    <w:rsid w:val="007E5444"/>
    <w:rsid w:val="007E5639"/>
    <w:rsid w:val="007E573D"/>
    <w:rsid w:val="007E5E67"/>
    <w:rsid w:val="007E6721"/>
    <w:rsid w:val="007E6D69"/>
    <w:rsid w:val="007E77DA"/>
    <w:rsid w:val="007F0965"/>
    <w:rsid w:val="007F216F"/>
    <w:rsid w:val="007F2634"/>
    <w:rsid w:val="007F2ADB"/>
    <w:rsid w:val="007F2C0C"/>
    <w:rsid w:val="007F2DE3"/>
    <w:rsid w:val="007F3164"/>
    <w:rsid w:val="007F370A"/>
    <w:rsid w:val="007F41AC"/>
    <w:rsid w:val="007F45A7"/>
    <w:rsid w:val="007F45F7"/>
    <w:rsid w:val="007F4B00"/>
    <w:rsid w:val="007F59D1"/>
    <w:rsid w:val="007F68DF"/>
    <w:rsid w:val="007F6EC0"/>
    <w:rsid w:val="007F767E"/>
    <w:rsid w:val="007F79D1"/>
    <w:rsid w:val="007F79D8"/>
    <w:rsid w:val="007F7A81"/>
    <w:rsid w:val="00800068"/>
    <w:rsid w:val="00800132"/>
    <w:rsid w:val="00800379"/>
    <w:rsid w:val="00800938"/>
    <w:rsid w:val="00800A7C"/>
    <w:rsid w:val="00800AAA"/>
    <w:rsid w:val="008015BC"/>
    <w:rsid w:val="0080198A"/>
    <w:rsid w:val="00801F72"/>
    <w:rsid w:val="00802E22"/>
    <w:rsid w:val="00802E48"/>
    <w:rsid w:val="00802EC9"/>
    <w:rsid w:val="008032B3"/>
    <w:rsid w:val="008033B3"/>
    <w:rsid w:val="008037AC"/>
    <w:rsid w:val="00803F9B"/>
    <w:rsid w:val="00804B9E"/>
    <w:rsid w:val="00805943"/>
    <w:rsid w:val="00806E67"/>
    <w:rsid w:val="00807053"/>
    <w:rsid w:val="00807392"/>
    <w:rsid w:val="00807734"/>
    <w:rsid w:val="0080778E"/>
    <w:rsid w:val="00807997"/>
    <w:rsid w:val="008079D2"/>
    <w:rsid w:val="008104E5"/>
    <w:rsid w:val="00810544"/>
    <w:rsid w:val="00810984"/>
    <w:rsid w:val="00810B92"/>
    <w:rsid w:val="00811D1C"/>
    <w:rsid w:val="00811EF8"/>
    <w:rsid w:val="008122FD"/>
    <w:rsid w:val="0081279D"/>
    <w:rsid w:val="00812F40"/>
    <w:rsid w:val="00813D6C"/>
    <w:rsid w:val="00813EF3"/>
    <w:rsid w:val="008142E8"/>
    <w:rsid w:val="008144EF"/>
    <w:rsid w:val="008146F1"/>
    <w:rsid w:val="008149A3"/>
    <w:rsid w:val="008150F0"/>
    <w:rsid w:val="0081529E"/>
    <w:rsid w:val="00815DC9"/>
    <w:rsid w:val="00816902"/>
    <w:rsid w:val="00816A0C"/>
    <w:rsid w:val="00816F39"/>
    <w:rsid w:val="00820336"/>
    <w:rsid w:val="00820407"/>
    <w:rsid w:val="008205B1"/>
    <w:rsid w:val="00820731"/>
    <w:rsid w:val="008208CC"/>
    <w:rsid w:val="00821857"/>
    <w:rsid w:val="00822141"/>
    <w:rsid w:val="0082217A"/>
    <w:rsid w:val="0082266D"/>
    <w:rsid w:val="008230DD"/>
    <w:rsid w:val="008233D7"/>
    <w:rsid w:val="008237D3"/>
    <w:rsid w:val="00824100"/>
    <w:rsid w:val="00824FE1"/>
    <w:rsid w:val="008250A9"/>
    <w:rsid w:val="00825AA8"/>
    <w:rsid w:val="0082623E"/>
    <w:rsid w:val="00826293"/>
    <w:rsid w:val="008262F5"/>
    <w:rsid w:val="008267A7"/>
    <w:rsid w:val="008268A0"/>
    <w:rsid w:val="00826B0E"/>
    <w:rsid w:val="00826F1E"/>
    <w:rsid w:val="00827396"/>
    <w:rsid w:val="00827748"/>
    <w:rsid w:val="008300CB"/>
    <w:rsid w:val="0083031D"/>
    <w:rsid w:val="0083038B"/>
    <w:rsid w:val="00830745"/>
    <w:rsid w:val="00830787"/>
    <w:rsid w:val="0083135B"/>
    <w:rsid w:val="0083189D"/>
    <w:rsid w:val="008329CA"/>
    <w:rsid w:val="00832D2C"/>
    <w:rsid w:val="00833054"/>
    <w:rsid w:val="00833416"/>
    <w:rsid w:val="0083342A"/>
    <w:rsid w:val="008337AA"/>
    <w:rsid w:val="00833892"/>
    <w:rsid w:val="00833E96"/>
    <w:rsid w:val="0083424B"/>
    <w:rsid w:val="00834EE0"/>
    <w:rsid w:val="008355BC"/>
    <w:rsid w:val="00835825"/>
    <w:rsid w:val="00835889"/>
    <w:rsid w:val="00835D37"/>
    <w:rsid w:val="00835F08"/>
    <w:rsid w:val="008363B7"/>
    <w:rsid w:val="00841259"/>
    <w:rsid w:val="00841FF0"/>
    <w:rsid w:val="0084203F"/>
    <w:rsid w:val="00842640"/>
    <w:rsid w:val="00843009"/>
    <w:rsid w:val="0084323B"/>
    <w:rsid w:val="0084344C"/>
    <w:rsid w:val="00843884"/>
    <w:rsid w:val="00843E1B"/>
    <w:rsid w:val="00844A04"/>
    <w:rsid w:val="00845125"/>
    <w:rsid w:val="0084614E"/>
    <w:rsid w:val="00846518"/>
    <w:rsid w:val="00846A86"/>
    <w:rsid w:val="00846F0E"/>
    <w:rsid w:val="008473F9"/>
    <w:rsid w:val="00850248"/>
    <w:rsid w:val="00850AB5"/>
    <w:rsid w:val="00850D96"/>
    <w:rsid w:val="008517C9"/>
    <w:rsid w:val="00851D61"/>
    <w:rsid w:val="00851ED7"/>
    <w:rsid w:val="00851FC4"/>
    <w:rsid w:val="008525AA"/>
    <w:rsid w:val="008527D0"/>
    <w:rsid w:val="0085297E"/>
    <w:rsid w:val="008529E5"/>
    <w:rsid w:val="00853006"/>
    <w:rsid w:val="0085306A"/>
    <w:rsid w:val="00853E1D"/>
    <w:rsid w:val="0085421D"/>
    <w:rsid w:val="00854838"/>
    <w:rsid w:val="008552A0"/>
    <w:rsid w:val="00855C45"/>
    <w:rsid w:val="00855CB0"/>
    <w:rsid w:val="008562C3"/>
    <w:rsid w:val="00856A46"/>
    <w:rsid w:val="008571C9"/>
    <w:rsid w:val="008574BA"/>
    <w:rsid w:val="00857B3F"/>
    <w:rsid w:val="00857DDA"/>
    <w:rsid w:val="008606FC"/>
    <w:rsid w:val="00860996"/>
    <w:rsid w:val="008617A2"/>
    <w:rsid w:val="0086183D"/>
    <w:rsid w:val="00861859"/>
    <w:rsid w:val="00861FC2"/>
    <w:rsid w:val="00863559"/>
    <w:rsid w:val="008635C4"/>
    <w:rsid w:val="00864EB5"/>
    <w:rsid w:val="008659AB"/>
    <w:rsid w:val="00865A19"/>
    <w:rsid w:val="00866136"/>
    <w:rsid w:val="008661A0"/>
    <w:rsid w:val="00866E89"/>
    <w:rsid w:val="0086708B"/>
    <w:rsid w:val="008671DD"/>
    <w:rsid w:val="0086750E"/>
    <w:rsid w:val="008676B3"/>
    <w:rsid w:val="00867791"/>
    <w:rsid w:val="008678F9"/>
    <w:rsid w:val="00867D0F"/>
    <w:rsid w:val="00867E4D"/>
    <w:rsid w:val="00870A6E"/>
    <w:rsid w:val="00872255"/>
    <w:rsid w:val="008726DC"/>
    <w:rsid w:val="00872A27"/>
    <w:rsid w:val="00873CC4"/>
    <w:rsid w:val="00873D21"/>
    <w:rsid w:val="00873D65"/>
    <w:rsid w:val="00873EA9"/>
    <w:rsid w:val="00873F28"/>
    <w:rsid w:val="00874223"/>
    <w:rsid w:val="008742C8"/>
    <w:rsid w:val="008750EF"/>
    <w:rsid w:val="0087653A"/>
    <w:rsid w:val="00876860"/>
    <w:rsid w:val="00877043"/>
    <w:rsid w:val="00877671"/>
    <w:rsid w:val="00880371"/>
    <w:rsid w:val="00880DF1"/>
    <w:rsid w:val="008813E0"/>
    <w:rsid w:val="00881A72"/>
    <w:rsid w:val="00881F33"/>
    <w:rsid w:val="00883055"/>
    <w:rsid w:val="00883300"/>
    <w:rsid w:val="00883768"/>
    <w:rsid w:val="008837F0"/>
    <w:rsid w:val="00883B88"/>
    <w:rsid w:val="00883F1C"/>
    <w:rsid w:val="00884C95"/>
    <w:rsid w:val="00884D61"/>
    <w:rsid w:val="00884F87"/>
    <w:rsid w:val="0088556A"/>
    <w:rsid w:val="00885B9B"/>
    <w:rsid w:val="00886B39"/>
    <w:rsid w:val="00886C76"/>
    <w:rsid w:val="0088771D"/>
    <w:rsid w:val="00887B1E"/>
    <w:rsid w:val="00887BBC"/>
    <w:rsid w:val="00890122"/>
    <w:rsid w:val="00890809"/>
    <w:rsid w:val="00891314"/>
    <w:rsid w:val="00891616"/>
    <w:rsid w:val="0089198C"/>
    <w:rsid w:val="00891A32"/>
    <w:rsid w:val="008923E8"/>
    <w:rsid w:val="00892D39"/>
    <w:rsid w:val="00892D80"/>
    <w:rsid w:val="00892D8A"/>
    <w:rsid w:val="00893074"/>
    <w:rsid w:val="008934B8"/>
    <w:rsid w:val="00893C1F"/>
    <w:rsid w:val="00894118"/>
    <w:rsid w:val="00894221"/>
    <w:rsid w:val="008943F1"/>
    <w:rsid w:val="00894767"/>
    <w:rsid w:val="00895257"/>
    <w:rsid w:val="00895951"/>
    <w:rsid w:val="00896633"/>
    <w:rsid w:val="00896744"/>
    <w:rsid w:val="00896B98"/>
    <w:rsid w:val="00896C12"/>
    <w:rsid w:val="00897158"/>
    <w:rsid w:val="00897D0B"/>
    <w:rsid w:val="00897F16"/>
    <w:rsid w:val="008A03DF"/>
    <w:rsid w:val="008A145A"/>
    <w:rsid w:val="008A1BA3"/>
    <w:rsid w:val="008A1D20"/>
    <w:rsid w:val="008A1E2B"/>
    <w:rsid w:val="008A20FE"/>
    <w:rsid w:val="008A21DB"/>
    <w:rsid w:val="008A310A"/>
    <w:rsid w:val="008A346D"/>
    <w:rsid w:val="008A3E94"/>
    <w:rsid w:val="008A40B8"/>
    <w:rsid w:val="008A436F"/>
    <w:rsid w:val="008A45BC"/>
    <w:rsid w:val="008A4852"/>
    <w:rsid w:val="008A53D9"/>
    <w:rsid w:val="008A5759"/>
    <w:rsid w:val="008A5CD2"/>
    <w:rsid w:val="008A61BD"/>
    <w:rsid w:val="008A6937"/>
    <w:rsid w:val="008A6B9E"/>
    <w:rsid w:val="008A71AF"/>
    <w:rsid w:val="008A7390"/>
    <w:rsid w:val="008A7A2D"/>
    <w:rsid w:val="008B0049"/>
    <w:rsid w:val="008B06CF"/>
    <w:rsid w:val="008B148C"/>
    <w:rsid w:val="008B14C8"/>
    <w:rsid w:val="008B24C9"/>
    <w:rsid w:val="008B24EB"/>
    <w:rsid w:val="008B2585"/>
    <w:rsid w:val="008B273C"/>
    <w:rsid w:val="008B289C"/>
    <w:rsid w:val="008B300F"/>
    <w:rsid w:val="008B44FB"/>
    <w:rsid w:val="008B4510"/>
    <w:rsid w:val="008B4D4A"/>
    <w:rsid w:val="008B548C"/>
    <w:rsid w:val="008B5A40"/>
    <w:rsid w:val="008B6445"/>
    <w:rsid w:val="008B6974"/>
    <w:rsid w:val="008B6D06"/>
    <w:rsid w:val="008B6F18"/>
    <w:rsid w:val="008B71B2"/>
    <w:rsid w:val="008B72CE"/>
    <w:rsid w:val="008B72F1"/>
    <w:rsid w:val="008B7400"/>
    <w:rsid w:val="008B77B7"/>
    <w:rsid w:val="008B796C"/>
    <w:rsid w:val="008B7B38"/>
    <w:rsid w:val="008C0155"/>
    <w:rsid w:val="008C017C"/>
    <w:rsid w:val="008C0338"/>
    <w:rsid w:val="008C0B9B"/>
    <w:rsid w:val="008C0EE6"/>
    <w:rsid w:val="008C0EF3"/>
    <w:rsid w:val="008C1AFC"/>
    <w:rsid w:val="008C2096"/>
    <w:rsid w:val="008C2280"/>
    <w:rsid w:val="008C2DF8"/>
    <w:rsid w:val="008C3009"/>
    <w:rsid w:val="008C3373"/>
    <w:rsid w:val="008C348C"/>
    <w:rsid w:val="008C37E2"/>
    <w:rsid w:val="008C3FAC"/>
    <w:rsid w:val="008C433C"/>
    <w:rsid w:val="008C4662"/>
    <w:rsid w:val="008C57BD"/>
    <w:rsid w:val="008C5917"/>
    <w:rsid w:val="008C60F0"/>
    <w:rsid w:val="008C6256"/>
    <w:rsid w:val="008C6963"/>
    <w:rsid w:val="008C6A45"/>
    <w:rsid w:val="008C6F94"/>
    <w:rsid w:val="008C747F"/>
    <w:rsid w:val="008C75AC"/>
    <w:rsid w:val="008C7D01"/>
    <w:rsid w:val="008C7E44"/>
    <w:rsid w:val="008D0695"/>
    <w:rsid w:val="008D0C48"/>
    <w:rsid w:val="008D0FD9"/>
    <w:rsid w:val="008D0FFB"/>
    <w:rsid w:val="008D16FC"/>
    <w:rsid w:val="008D1E48"/>
    <w:rsid w:val="008D3292"/>
    <w:rsid w:val="008D3492"/>
    <w:rsid w:val="008D3DE3"/>
    <w:rsid w:val="008D4418"/>
    <w:rsid w:val="008D50B3"/>
    <w:rsid w:val="008D541F"/>
    <w:rsid w:val="008D59C2"/>
    <w:rsid w:val="008D5BDC"/>
    <w:rsid w:val="008D5CC7"/>
    <w:rsid w:val="008D5F6C"/>
    <w:rsid w:val="008D60D5"/>
    <w:rsid w:val="008D6715"/>
    <w:rsid w:val="008D6A73"/>
    <w:rsid w:val="008D6DAE"/>
    <w:rsid w:val="008D758E"/>
    <w:rsid w:val="008D78F2"/>
    <w:rsid w:val="008E0207"/>
    <w:rsid w:val="008E0330"/>
    <w:rsid w:val="008E0AAE"/>
    <w:rsid w:val="008E0D8E"/>
    <w:rsid w:val="008E1292"/>
    <w:rsid w:val="008E17E9"/>
    <w:rsid w:val="008E1A91"/>
    <w:rsid w:val="008E1A94"/>
    <w:rsid w:val="008E1C02"/>
    <w:rsid w:val="008E261E"/>
    <w:rsid w:val="008E2CA8"/>
    <w:rsid w:val="008E2CBF"/>
    <w:rsid w:val="008E3438"/>
    <w:rsid w:val="008E35D3"/>
    <w:rsid w:val="008E3799"/>
    <w:rsid w:val="008E3A23"/>
    <w:rsid w:val="008E3EC5"/>
    <w:rsid w:val="008E3F49"/>
    <w:rsid w:val="008E435B"/>
    <w:rsid w:val="008E450F"/>
    <w:rsid w:val="008E51E7"/>
    <w:rsid w:val="008E644A"/>
    <w:rsid w:val="008E6739"/>
    <w:rsid w:val="008E6F60"/>
    <w:rsid w:val="008E7698"/>
    <w:rsid w:val="008E7AFA"/>
    <w:rsid w:val="008E7D7C"/>
    <w:rsid w:val="008E7EA4"/>
    <w:rsid w:val="008F00F1"/>
    <w:rsid w:val="008F0716"/>
    <w:rsid w:val="008F1764"/>
    <w:rsid w:val="008F1998"/>
    <w:rsid w:val="008F2025"/>
    <w:rsid w:val="008F2131"/>
    <w:rsid w:val="008F2270"/>
    <w:rsid w:val="008F231E"/>
    <w:rsid w:val="008F2386"/>
    <w:rsid w:val="008F2CD4"/>
    <w:rsid w:val="008F2DD3"/>
    <w:rsid w:val="008F3754"/>
    <w:rsid w:val="008F38B4"/>
    <w:rsid w:val="008F4288"/>
    <w:rsid w:val="008F4442"/>
    <w:rsid w:val="008F44A9"/>
    <w:rsid w:val="008F4CFB"/>
    <w:rsid w:val="008F4F6D"/>
    <w:rsid w:val="008F5155"/>
    <w:rsid w:val="008F5235"/>
    <w:rsid w:val="008F5671"/>
    <w:rsid w:val="008F59CF"/>
    <w:rsid w:val="008F65CE"/>
    <w:rsid w:val="008F6E8E"/>
    <w:rsid w:val="008F6F6F"/>
    <w:rsid w:val="008F6FF3"/>
    <w:rsid w:val="008F7026"/>
    <w:rsid w:val="008F7552"/>
    <w:rsid w:val="00900742"/>
    <w:rsid w:val="00900BF5"/>
    <w:rsid w:val="009012C5"/>
    <w:rsid w:val="00901359"/>
    <w:rsid w:val="00901D60"/>
    <w:rsid w:val="00901E42"/>
    <w:rsid w:val="00902909"/>
    <w:rsid w:val="00902BE1"/>
    <w:rsid w:val="00902CDE"/>
    <w:rsid w:val="0090362D"/>
    <w:rsid w:val="0090385B"/>
    <w:rsid w:val="00903FCD"/>
    <w:rsid w:val="009040D4"/>
    <w:rsid w:val="009046DD"/>
    <w:rsid w:val="009047A2"/>
    <w:rsid w:val="00904A8C"/>
    <w:rsid w:val="00905096"/>
    <w:rsid w:val="00905381"/>
    <w:rsid w:val="00905402"/>
    <w:rsid w:val="00905DAD"/>
    <w:rsid w:val="00905E3B"/>
    <w:rsid w:val="009073A0"/>
    <w:rsid w:val="009077E2"/>
    <w:rsid w:val="00907F6B"/>
    <w:rsid w:val="0091009C"/>
    <w:rsid w:val="00910308"/>
    <w:rsid w:val="00910469"/>
    <w:rsid w:val="0091071E"/>
    <w:rsid w:val="00910E34"/>
    <w:rsid w:val="00911A45"/>
    <w:rsid w:val="00912191"/>
    <w:rsid w:val="00912365"/>
    <w:rsid w:val="00912C05"/>
    <w:rsid w:val="00913289"/>
    <w:rsid w:val="009132A2"/>
    <w:rsid w:val="0091421F"/>
    <w:rsid w:val="009142D2"/>
    <w:rsid w:val="00914470"/>
    <w:rsid w:val="00914535"/>
    <w:rsid w:val="009149FA"/>
    <w:rsid w:val="00914EBA"/>
    <w:rsid w:val="0091513C"/>
    <w:rsid w:val="009153F3"/>
    <w:rsid w:val="009154C6"/>
    <w:rsid w:val="00915FA8"/>
    <w:rsid w:val="00916DE7"/>
    <w:rsid w:val="00916EFC"/>
    <w:rsid w:val="00916FE4"/>
    <w:rsid w:val="0091763F"/>
    <w:rsid w:val="009179B8"/>
    <w:rsid w:val="00917B7B"/>
    <w:rsid w:val="0092005A"/>
    <w:rsid w:val="0092008A"/>
    <w:rsid w:val="009203B0"/>
    <w:rsid w:val="00920894"/>
    <w:rsid w:val="00920FCE"/>
    <w:rsid w:val="009223AA"/>
    <w:rsid w:val="00922550"/>
    <w:rsid w:val="009228AE"/>
    <w:rsid w:val="009228FC"/>
    <w:rsid w:val="00922C32"/>
    <w:rsid w:val="00923056"/>
    <w:rsid w:val="00923602"/>
    <w:rsid w:val="009237D4"/>
    <w:rsid w:val="00923ACB"/>
    <w:rsid w:val="00923F21"/>
    <w:rsid w:val="00924225"/>
    <w:rsid w:val="0092519B"/>
    <w:rsid w:val="009259FA"/>
    <w:rsid w:val="00925A70"/>
    <w:rsid w:val="00925A8A"/>
    <w:rsid w:val="009264D8"/>
    <w:rsid w:val="00926523"/>
    <w:rsid w:val="009267BE"/>
    <w:rsid w:val="009268C5"/>
    <w:rsid w:val="00927146"/>
    <w:rsid w:val="009273F0"/>
    <w:rsid w:val="009277CC"/>
    <w:rsid w:val="00930A3D"/>
    <w:rsid w:val="00930DFA"/>
    <w:rsid w:val="00930F2C"/>
    <w:rsid w:val="009313C1"/>
    <w:rsid w:val="009318AB"/>
    <w:rsid w:val="0093211B"/>
    <w:rsid w:val="0093241B"/>
    <w:rsid w:val="00932A1D"/>
    <w:rsid w:val="00932A95"/>
    <w:rsid w:val="00932B90"/>
    <w:rsid w:val="00933D72"/>
    <w:rsid w:val="0093453A"/>
    <w:rsid w:val="0093529B"/>
    <w:rsid w:val="009352CE"/>
    <w:rsid w:val="00935543"/>
    <w:rsid w:val="00935624"/>
    <w:rsid w:val="0093639B"/>
    <w:rsid w:val="00936616"/>
    <w:rsid w:val="00936B53"/>
    <w:rsid w:val="00936E56"/>
    <w:rsid w:val="00936F98"/>
    <w:rsid w:val="00937758"/>
    <w:rsid w:val="00937787"/>
    <w:rsid w:val="00940176"/>
    <w:rsid w:val="009401D6"/>
    <w:rsid w:val="009402E6"/>
    <w:rsid w:val="00940716"/>
    <w:rsid w:val="00940E22"/>
    <w:rsid w:val="00940F13"/>
    <w:rsid w:val="009413E6"/>
    <w:rsid w:val="00941464"/>
    <w:rsid w:val="00941EBA"/>
    <w:rsid w:val="00942012"/>
    <w:rsid w:val="0094235E"/>
    <w:rsid w:val="00942E61"/>
    <w:rsid w:val="009435A5"/>
    <w:rsid w:val="00944189"/>
    <w:rsid w:val="00944375"/>
    <w:rsid w:val="00944458"/>
    <w:rsid w:val="00945333"/>
    <w:rsid w:val="00945D41"/>
    <w:rsid w:val="00945DF2"/>
    <w:rsid w:val="00945E6A"/>
    <w:rsid w:val="00946211"/>
    <w:rsid w:val="009463D4"/>
    <w:rsid w:val="0094658B"/>
    <w:rsid w:val="00946DC4"/>
    <w:rsid w:val="00946E42"/>
    <w:rsid w:val="00947074"/>
    <w:rsid w:val="0094741A"/>
    <w:rsid w:val="009474DD"/>
    <w:rsid w:val="00947586"/>
    <w:rsid w:val="00950522"/>
    <w:rsid w:val="00951069"/>
    <w:rsid w:val="00952516"/>
    <w:rsid w:val="00952687"/>
    <w:rsid w:val="00952B11"/>
    <w:rsid w:val="0095355A"/>
    <w:rsid w:val="009543F4"/>
    <w:rsid w:val="00954457"/>
    <w:rsid w:val="009555A4"/>
    <w:rsid w:val="00955799"/>
    <w:rsid w:val="00955C03"/>
    <w:rsid w:val="00955D4E"/>
    <w:rsid w:val="00955E84"/>
    <w:rsid w:val="00956133"/>
    <w:rsid w:val="00956710"/>
    <w:rsid w:val="009572B8"/>
    <w:rsid w:val="0095776D"/>
    <w:rsid w:val="00957A8F"/>
    <w:rsid w:val="00957CF1"/>
    <w:rsid w:val="00960811"/>
    <w:rsid w:val="009609D9"/>
    <w:rsid w:val="00960FDB"/>
    <w:rsid w:val="009611A2"/>
    <w:rsid w:val="0096140D"/>
    <w:rsid w:val="00961B97"/>
    <w:rsid w:val="00962482"/>
    <w:rsid w:val="00962575"/>
    <w:rsid w:val="009626BD"/>
    <w:rsid w:val="009626E6"/>
    <w:rsid w:val="0096298D"/>
    <w:rsid w:val="00962C5B"/>
    <w:rsid w:val="00963171"/>
    <w:rsid w:val="00963469"/>
    <w:rsid w:val="0096389F"/>
    <w:rsid w:val="00963C41"/>
    <w:rsid w:val="00963CDB"/>
    <w:rsid w:val="00964285"/>
    <w:rsid w:val="0096430A"/>
    <w:rsid w:val="009643DC"/>
    <w:rsid w:val="00964435"/>
    <w:rsid w:val="009648E7"/>
    <w:rsid w:val="0096492F"/>
    <w:rsid w:val="009649F2"/>
    <w:rsid w:val="00965086"/>
    <w:rsid w:val="009655F6"/>
    <w:rsid w:val="009661EA"/>
    <w:rsid w:val="00966240"/>
    <w:rsid w:val="009669F1"/>
    <w:rsid w:val="00967492"/>
    <w:rsid w:val="00967617"/>
    <w:rsid w:val="00970044"/>
    <w:rsid w:val="009701A9"/>
    <w:rsid w:val="00970301"/>
    <w:rsid w:val="0097082E"/>
    <w:rsid w:val="00970939"/>
    <w:rsid w:val="00971254"/>
    <w:rsid w:val="009714FE"/>
    <w:rsid w:val="00971701"/>
    <w:rsid w:val="00971F03"/>
    <w:rsid w:val="00972CB2"/>
    <w:rsid w:val="00972F46"/>
    <w:rsid w:val="009730F0"/>
    <w:rsid w:val="009736C5"/>
    <w:rsid w:val="00974259"/>
    <w:rsid w:val="0097428B"/>
    <w:rsid w:val="0097485E"/>
    <w:rsid w:val="00974DB6"/>
    <w:rsid w:val="00974DEE"/>
    <w:rsid w:val="00975308"/>
    <w:rsid w:val="009753FB"/>
    <w:rsid w:val="00975C6E"/>
    <w:rsid w:val="009764B3"/>
    <w:rsid w:val="009769CA"/>
    <w:rsid w:val="00976B1B"/>
    <w:rsid w:val="009770CD"/>
    <w:rsid w:val="009774E6"/>
    <w:rsid w:val="00977946"/>
    <w:rsid w:val="00980146"/>
    <w:rsid w:val="00980407"/>
    <w:rsid w:val="00980614"/>
    <w:rsid w:val="00980BD0"/>
    <w:rsid w:val="00980FE5"/>
    <w:rsid w:val="009814E8"/>
    <w:rsid w:val="0098157F"/>
    <w:rsid w:val="00981EAD"/>
    <w:rsid w:val="0098224D"/>
    <w:rsid w:val="009823A0"/>
    <w:rsid w:val="00982C13"/>
    <w:rsid w:val="00982C92"/>
    <w:rsid w:val="00982E79"/>
    <w:rsid w:val="00983285"/>
    <w:rsid w:val="0098358E"/>
    <w:rsid w:val="00983B7E"/>
    <w:rsid w:val="00983D89"/>
    <w:rsid w:val="00984A36"/>
    <w:rsid w:val="00984DE0"/>
    <w:rsid w:val="00984EDF"/>
    <w:rsid w:val="00985590"/>
    <w:rsid w:val="009856B8"/>
    <w:rsid w:val="00985772"/>
    <w:rsid w:val="009864D4"/>
    <w:rsid w:val="0098692A"/>
    <w:rsid w:val="00986A99"/>
    <w:rsid w:val="00986C05"/>
    <w:rsid w:val="00987326"/>
    <w:rsid w:val="00987334"/>
    <w:rsid w:val="00987590"/>
    <w:rsid w:val="0098778C"/>
    <w:rsid w:val="00987EF8"/>
    <w:rsid w:val="00990862"/>
    <w:rsid w:val="00990C52"/>
    <w:rsid w:val="00991482"/>
    <w:rsid w:val="00991AB1"/>
    <w:rsid w:val="009921CB"/>
    <w:rsid w:val="00992643"/>
    <w:rsid w:val="00992A5C"/>
    <w:rsid w:val="00992AF7"/>
    <w:rsid w:val="00992FB7"/>
    <w:rsid w:val="00992FCE"/>
    <w:rsid w:val="00992FDF"/>
    <w:rsid w:val="00994633"/>
    <w:rsid w:val="009950CE"/>
    <w:rsid w:val="00995278"/>
    <w:rsid w:val="009955F2"/>
    <w:rsid w:val="00995C07"/>
    <w:rsid w:val="00996007"/>
    <w:rsid w:val="00996498"/>
    <w:rsid w:val="009974E1"/>
    <w:rsid w:val="009A066D"/>
    <w:rsid w:val="009A08FB"/>
    <w:rsid w:val="009A09DB"/>
    <w:rsid w:val="009A0CAC"/>
    <w:rsid w:val="009A1166"/>
    <w:rsid w:val="009A16AB"/>
    <w:rsid w:val="009A217E"/>
    <w:rsid w:val="009A2AC4"/>
    <w:rsid w:val="009A2AFC"/>
    <w:rsid w:val="009A2E07"/>
    <w:rsid w:val="009A305D"/>
    <w:rsid w:val="009A3187"/>
    <w:rsid w:val="009A32AF"/>
    <w:rsid w:val="009A3658"/>
    <w:rsid w:val="009A3C2C"/>
    <w:rsid w:val="009A3DBF"/>
    <w:rsid w:val="009A44DC"/>
    <w:rsid w:val="009A458D"/>
    <w:rsid w:val="009A67A5"/>
    <w:rsid w:val="009A69AF"/>
    <w:rsid w:val="009A6F24"/>
    <w:rsid w:val="009A7200"/>
    <w:rsid w:val="009A771A"/>
    <w:rsid w:val="009A7849"/>
    <w:rsid w:val="009A7D68"/>
    <w:rsid w:val="009B1646"/>
    <w:rsid w:val="009B1857"/>
    <w:rsid w:val="009B1D80"/>
    <w:rsid w:val="009B208B"/>
    <w:rsid w:val="009B29B3"/>
    <w:rsid w:val="009B325C"/>
    <w:rsid w:val="009B3DE6"/>
    <w:rsid w:val="009B3EEB"/>
    <w:rsid w:val="009B4028"/>
    <w:rsid w:val="009B463F"/>
    <w:rsid w:val="009B471D"/>
    <w:rsid w:val="009B49AC"/>
    <w:rsid w:val="009B541A"/>
    <w:rsid w:val="009B56F0"/>
    <w:rsid w:val="009B5918"/>
    <w:rsid w:val="009B596A"/>
    <w:rsid w:val="009B5A8A"/>
    <w:rsid w:val="009B5D4F"/>
    <w:rsid w:val="009B73E3"/>
    <w:rsid w:val="009B7475"/>
    <w:rsid w:val="009B7AD9"/>
    <w:rsid w:val="009C0047"/>
    <w:rsid w:val="009C039C"/>
    <w:rsid w:val="009C0696"/>
    <w:rsid w:val="009C08DE"/>
    <w:rsid w:val="009C09DD"/>
    <w:rsid w:val="009C0CE9"/>
    <w:rsid w:val="009C0E35"/>
    <w:rsid w:val="009C0FE1"/>
    <w:rsid w:val="009C15CC"/>
    <w:rsid w:val="009C18A0"/>
    <w:rsid w:val="009C2695"/>
    <w:rsid w:val="009C2AA3"/>
    <w:rsid w:val="009C2D55"/>
    <w:rsid w:val="009C3049"/>
    <w:rsid w:val="009C35BF"/>
    <w:rsid w:val="009C3A82"/>
    <w:rsid w:val="009C3B39"/>
    <w:rsid w:val="009C3DEB"/>
    <w:rsid w:val="009C3FB6"/>
    <w:rsid w:val="009C4EAA"/>
    <w:rsid w:val="009C5193"/>
    <w:rsid w:val="009C5389"/>
    <w:rsid w:val="009C5FB3"/>
    <w:rsid w:val="009C6095"/>
    <w:rsid w:val="009C6100"/>
    <w:rsid w:val="009C611D"/>
    <w:rsid w:val="009C626D"/>
    <w:rsid w:val="009C6506"/>
    <w:rsid w:val="009C6C45"/>
    <w:rsid w:val="009C78EB"/>
    <w:rsid w:val="009D0808"/>
    <w:rsid w:val="009D0C0A"/>
    <w:rsid w:val="009D0DDA"/>
    <w:rsid w:val="009D19C6"/>
    <w:rsid w:val="009D1DA2"/>
    <w:rsid w:val="009D1FCB"/>
    <w:rsid w:val="009D2DA2"/>
    <w:rsid w:val="009D3365"/>
    <w:rsid w:val="009D4372"/>
    <w:rsid w:val="009D4572"/>
    <w:rsid w:val="009D5322"/>
    <w:rsid w:val="009D58F5"/>
    <w:rsid w:val="009D65C5"/>
    <w:rsid w:val="009D6B6A"/>
    <w:rsid w:val="009D73D0"/>
    <w:rsid w:val="009D7D53"/>
    <w:rsid w:val="009D7D66"/>
    <w:rsid w:val="009D7F7A"/>
    <w:rsid w:val="009E0C5A"/>
    <w:rsid w:val="009E0DCC"/>
    <w:rsid w:val="009E0E7D"/>
    <w:rsid w:val="009E2BF4"/>
    <w:rsid w:val="009E2DD8"/>
    <w:rsid w:val="009E44CB"/>
    <w:rsid w:val="009E4993"/>
    <w:rsid w:val="009E5478"/>
    <w:rsid w:val="009E6138"/>
    <w:rsid w:val="009E6194"/>
    <w:rsid w:val="009E77D0"/>
    <w:rsid w:val="009F0209"/>
    <w:rsid w:val="009F03E0"/>
    <w:rsid w:val="009F07B8"/>
    <w:rsid w:val="009F0CED"/>
    <w:rsid w:val="009F1A95"/>
    <w:rsid w:val="009F1CE1"/>
    <w:rsid w:val="009F25F4"/>
    <w:rsid w:val="009F2811"/>
    <w:rsid w:val="009F3865"/>
    <w:rsid w:val="009F39D5"/>
    <w:rsid w:val="009F43CE"/>
    <w:rsid w:val="009F4757"/>
    <w:rsid w:val="009F4996"/>
    <w:rsid w:val="009F4CD5"/>
    <w:rsid w:val="009F599E"/>
    <w:rsid w:val="009F616C"/>
    <w:rsid w:val="009F680A"/>
    <w:rsid w:val="009F6A7B"/>
    <w:rsid w:val="009F73E5"/>
    <w:rsid w:val="009F74D0"/>
    <w:rsid w:val="009F7B10"/>
    <w:rsid w:val="009F7CCA"/>
    <w:rsid w:val="00A00160"/>
    <w:rsid w:val="00A001F7"/>
    <w:rsid w:val="00A00A19"/>
    <w:rsid w:val="00A00CB6"/>
    <w:rsid w:val="00A014B7"/>
    <w:rsid w:val="00A01A23"/>
    <w:rsid w:val="00A031CA"/>
    <w:rsid w:val="00A03B32"/>
    <w:rsid w:val="00A03D8A"/>
    <w:rsid w:val="00A0403F"/>
    <w:rsid w:val="00A0471F"/>
    <w:rsid w:val="00A0481D"/>
    <w:rsid w:val="00A050B8"/>
    <w:rsid w:val="00A055D4"/>
    <w:rsid w:val="00A05615"/>
    <w:rsid w:val="00A05A59"/>
    <w:rsid w:val="00A064EB"/>
    <w:rsid w:val="00A0684B"/>
    <w:rsid w:val="00A06C78"/>
    <w:rsid w:val="00A071B7"/>
    <w:rsid w:val="00A07CEA"/>
    <w:rsid w:val="00A07F80"/>
    <w:rsid w:val="00A100C3"/>
    <w:rsid w:val="00A1116E"/>
    <w:rsid w:val="00A119D3"/>
    <w:rsid w:val="00A124C9"/>
    <w:rsid w:val="00A12EFB"/>
    <w:rsid w:val="00A1477C"/>
    <w:rsid w:val="00A1501E"/>
    <w:rsid w:val="00A15323"/>
    <w:rsid w:val="00A153DD"/>
    <w:rsid w:val="00A15BE8"/>
    <w:rsid w:val="00A161F5"/>
    <w:rsid w:val="00A16468"/>
    <w:rsid w:val="00A16644"/>
    <w:rsid w:val="00A1696B"/>
    <w:rsid w:val="00A16F70"/>
    <w:rsid w:val="00A173A6"/>
    <w:rsid w:val="00A17FB9"/>
    <w:rsid w:val="00A2049F"/>
    <w:rsid w:val="00A20C5A"/>
    <w:rsid w:val="00A20CB8"/>
    <w:rsid w:val="00A213D4"/>
    <w:rsid w:val="00A2157D"/>
    <w:rsid w:val="00A22823"/>
    <w:rsid w:val="00A22C19"/>
    <w:rsid w:val="00A22F4A"/>
    <w:rsid w:val="00A23AA8"/>
    <w:rsid w:val="00A23BAF"/>
    <w:rsid w:val="00A243A1"/>
    <w:rsid w:val="00A244A3"/>
    <w:rsid w:val="00A24CC1"/>
    <w:rsid w:val="00A26435"/>
    <w:rsid w:val="00A26F05"/>
    <w:rsid w:val="00A27184"/>
    <w:rsid w:val="00A27696"/>
    <w:rsid w:val="00A2777F"/>
    <w:rsid w:val="00A3031A"/>
    <w:rsid w:val="00A306E5"/>
    <w:rsid w:val="00A315A3"/>
    <w:rsid w:val="00A317C0"/>
    <w:rsid w:val="00A31F62"/>
    <w:rsid w:val="00A32422"/>
    <w:rsid w:val="00A33A42"/>
    <w:rsid w:val="00A33A9E"/>
    <w:rsid w:val="00A343F5"/>
    <w:rsid w:val="00A34570"/>
    <w:rsid w:val="00A34788"/>
    <w:rsid w:val="00A350AF"/>
    <w:rsid w:val="00A35DCB"/>
    <w:rsid w:val="00A35DD2"/>
    <w:rsid w:val="00A3675D"/>
    <w:rsid w:val="00A36A82"/>
    <w:rsid w:val="00A36AFB"/>
    <w:rsid w:val="00A36B89"/>
    <w:rsid w:val="00A36EE4"/>
    <w:rsid w:val="00A37047"/>
    <w:rsid w:val="00A37AF1"/>
    <w:rsid w:val="00A37E42"/>
    <w:rsid w:val="00A415B5"/>
    <w:rsid w:val="00A41ACC"/>
    <w:rsid w:val="00A41BA4"/>
    <w:rsid w:val="00A42B60"/>
    <w:rsid w:val="00A4356D"/>
    <w:rsid w:val="00A43A38"/>
    <w:rsid w:val="00A43B16"/>
    <w:rsid w:val="00A43EB1"/>
    <w:rsid w:val="00A44444"/>
    <w:rsid w:val="00A44A61"/>
    <w:rsid w:val="00A44F28"/>
    <w:rsid w:val="00A453A6"/>
    <w:rsid w:val="00A4651B"/>
    <w:rsid w:val="00A46B0C"/>
    <w:rsid w:val="00A46D78"/>
    <w:rsid w:val="00A5056E"/>
    <w:rsid w:val="00A510BF"/>
    <w:rsid w:val="00A51E9B"/>
    <w:rsid w:val="00A520B8"/>
    <w:rsid w:val="00A528D8"/>
    <w:rsid w:val="00A531F5"/>
    <w:rsid w:val="00A535F2"/>
    <w:rsid w:val="00A53635"/>
    <w:rsid w:val="00A53BCF"/>
    <w:rsid w:val="00A543C0"/>
    <w:rsid w:val="00A54842"/>
    <w:rsid w:val="00A55385"/>
    <w:rsid w:val="00A5541A"/>
    <w:rsid w:val="00A56477"/>
    <w:rsid w:val="00A56927"/>
    <w:rsid w:val="00A56D02"/>
    <w:rsid w:val="00A56DC1"/>
    <w:rsid w:val="00A56E49"/>
    <w:rsid w:val="00A5785E"/>
    <w:rsid w:val="00A603C0"/>
    <w:rsid w:val="00A607E7"/>
    <w:rsid w:val="00A618A8"/>
    <w:rsid w:val="00A61DBA"/>
    <w:rsid w:val="00A62339"/>
    <w:rsid w:val="00A62379"/>
    <w:rsid w:val="00A62AC0"/>
    <w:rsid w:val="00A63444"/>
    <w:rsid w:val="00A637A9"/>
    <w:rsid w:val="00A63D19"/>
    <w:rsid w:val="00A64254"/>
    <w:rsid w:val="00A6457A"/>
    <w:rsid w:val="00A64A8F"/>
    <w:rsid w:val="00A64FFC"/>
    <w:rsid w:val="00A65D2C"/>
    <w:rsid w:val="00A65FED"/>
    <w:rsid w:val="00A6611E"/>
    <w:rsid w:val="00A66ED6"/>
    <w:rsid w:val="00A66FCD"/>
    <w:rsid w:val="00A677D2"/>
    <w:rsid w:val="00A67BEE"/>
    <w:rsid w:val="00A67CA2"/>
    <w:rsid w:val="00A67E87"/>
    <w:rsid w:val="00A706C9"/>
    <w:rsid w:val="00A707C8"/>
    <w:rsid w:val="00A7193A"/>
    <w:rsid w:val="00A72006"/>
    <w:rsid w:val="00A7255E"/>
    <w:rsid w:val="00A72F58"/>
    <w:rsid w:val="00A73027"/>
    <w:rsid w:val="00A73ADA"/>
    <w:rsid w:val="00A73F4A"/>
    <w:rsid w:val="00A745D3"/>
    <w:rsid w:val="00A7468D"/>
    <w:rsid w:val="00A747B1"/>
    <w:rsid w:val="00A74CFA"/>
    <w:rsid w:val="00A7500B"/>
    <w:rsid w:val="00A760BE"/>
    <w:rsid w:val="00A76480"/>
    <w:rsid w:val="00A77150"/>
    <w:rsid w:val="00A77456"/>
    <w:rsid w:val="00A778CE"/>
    <w:rsid w:val="00A77DA4"/>
    <w:rsid w:val="00A800E5"/>
    <w:rsid w:val="00A80445"/>
    <w:rsid w:val="00A80AED"/>
    <w:rsid w:val="00A825D3"/>
    <w:rsid w:val="00A827B6"/>
    <w:rsid w:val="00A82998"/>
    <w:rsid w:val="00A829CE"/>
    <w:rsid w:val="00A82B93"/>
    <w:rsid w:val="00A82F85"/>
    <w:rsid w:val="00A83232"/>
    <w:rsid w:val="00A83486"/>
    <w:rsid w:val="00A83AB7"/>
    <w:rsid w:val="00A83C35"/>
    <w:rsid w:val="00A83C7C"/>
    <w:rsid w:val="00A84822"/>
    <w:rsid w:val="00A85FB7"/>
    <w:rsid w:val="00A86187"/>
    <w:rsid w:val="00A8639B"/>
    <w:rsid w:val="00A86841"/>
    <w:rsid w:val="00A86DA3"/>
    <w:rsid w:val="00A871B4"/>
    <w:rsid w:val="00A90275"/>
    <w:rsid w:val="00A90342"/>
    <w:rsid w:val="00A90C05"/>
    <w:rsid w:val="00A91487"/>
    <w:rsid w:val="00A91684"/>
    <w:rsid w:val="00A93D90"/>
    <w:rsid w:val="00A94539"/>
    <w:rsid w:val="00A95AC4"/>
    <w:rsid w:val="00A95E27"/>
    <w:rsid w:val="00A96274"/>
    <w:rsid w:val="00A96C5E"/>
    <w:rsid w:val="00A96E96"/>
    <w:rsid w:val="00A9743B"/>
    <w:rsid w:val="00A97851"/>
    <w:rsid w:val="00AA001B"/>
    <w:rsid w:val="00AA0405"/>
    <w:rsid w:val="00AA160F"/>
    <w:rsid w:val="00AA19BA"/>
    <w:rsid w:val="00AA1D98"/>
    <w:rsid w:val="00AA211D"/>
    <w:rsid w:val="00AA2D72"/>
    <w:rsid w:val="00AA3C09"/>
    <w:rsid w:val="00AA51A7"/>
    <w:rsid w:val="00AA6534"/>
    <w:rsid w:val="00AA6861"/>
    <w:rsid w:val="00AA6B33"/>
    <w:rsid w:val="00AA76D9"/>
    <w:rsid w:val="00AA773C"/>
    <w:rsid w:val="00AA7EBD"/>
    <w:rsid w:val="00AB016B"/>
    <w:rsid w:val="00AB1AB7"/>
    <w:rsid w:val="00AB20EB"/>
    <w:rsid w:val="00AB3292"/>
    <w:rsid w:val="00AB329C"/>
    <w:rsid w:val="00AB34E2"/>
    <w:rsid w:val="00AB3572"/>
    <w:rsid w:val="00AB3D9B"/>
    <w:rsid w:val="00AB3D9E"/>
    <w:rsid w:val="00AB3EEE"/>
    <w:rsid w:val="00AB4580"/>
    <w:rsid w:val="00AB45A7"/>
    <w:rsid w:val="00AB4671"/>
    <w:rsid w:val="00AB4DE6"/>
    <w:rsid w:val="00AB4FB5"/>
    <w:rsid w:val="00AB7069"/>
    <w:rsid w:val="00AB708B"/>
    <w:rsid w:val="00AB79AA"/>
    <w:rsid w:val="00AB7E55"/>
    <w:rsid w:val="00AC014F"/>
    <w:rsid w:val="00AC1502"/>
    <w:rsid w:val="00AC249A"/>
    <w:rsid w:val="00AC32AC"/>
    <w:rsid w:val="00AC3AEC"/>
    <w:rsid w:val="00AC3CCA"/>
    <w:rsid w:val="00AC4597"/>
    <w:rsid w:val="00AC49F4"/>
    <w:rsid w:val="00AC4CCA"/>
    <w:rsid w:val="00AC589D"/>
    <w:rsid w:val="00AC5FB9"/>
    <w:rsid w:val="00AC6E0F"/>
    <w:rsid w:val="00AC7E63"/>
    <w:rsid w:val="00AD0618"/>
    <w:rsid w:val="00AD086D"/>
    <w:rsid w:val="00AD0A32"/>
    <w:rsid w:val="00AD1244"/>
    <w:rsid w:val="00AD19D6"/>
    <w:rsid w:val="00AD1A6E"/>
    <w:rsid w:val="00AD294A"/>
    <w:rsid w:val="00AD312F"/>
    <w:rsid w:val="00AD3237"/>
    <w:rsid w:val="00AD36E4"/>
    <w:rsid w:val="00AD386E"/>
    <w:rsid w:val="00AD3C6D"/>
    <w:rsid w:val="00AD4508"/>
    <w:rsid w:val="00AD4777"/>
    <w:rsid w:val="00AD50AD"/>
    <w:rsid w:val="00AD5364"/>
    <w:rsid w:val="00AD5746"/>
    <w:rsid w:val="00AD5BB2"/>
    <w:rsid w:val="00AD60E2"/>
    <w:rsid w:val="00AD61AC"/>
    <w:rsid w:val="00AD6262"/>
    <w:rsid w:val="00AD6268"/>
    <w:rsid w:val="00AD66FB"/>
    <w:rsid w:val="00AD68D3"/>
    <w:rsid w:val="00AD6A66"/>
    <w:rsid w:val="00AD71AE"/>
    <w:rsid w:val="00AD7603"/>
    <w:rsid w:val="00AD79E1"/>
    <w:rsid w:val="00AE0A4B"/>
    <w:rsid w:val="00AE0ACE"/>
    <w:rsid w:val="00AE1272"/>
    <w:rsid w:val="00AE15C1"/>
    <w:rsid w:val="00AE1654"/>
    <w:rsid w:val="00AE1B1C"/>
    <w:rsid w:val="00AE2642"/>
    <w:rsid w:val="00AE2E8F"/>
    <w:rsid w:val="00AE39CC"/>
    <w:rsid w:val="00AE3A62"/>
    <w:rsid w:val="00AE45DF"/>
    <w:rsid w:val="00AE4745"/>
    <w:rsid w:val="00AE4D77"/>
    <w:rsid w:val="00AE51D3"/>
    <w:rsid w:val="00AE6509"/>
    <w:rsid w:val="00AE67AC"/>
    <w:rsid w:val="00AE68E9"/>
    <w:rsid w:val="00AE69DA"/>
    <w:rsid w:val="00AE748A"/>
    <w:rsid w:val="00AE7592"/>
    <w:rsid w:val="00AE777A"/>
    <w:rsid w:val="00AE77E4"/>
    <w:rsid w:val="00AF0E09"/>
    <w:rsid w:val="00AF103E"/>
    <w:rsid w:val="00AF11EB"/>
    <w:rsid w:val="00AF182C"/>
    <w:rsid w:val="00AF27CC"/>
    <w:rsid w:val="00AF27F9"/>
    <w:rsid w:val="00AF35A8"/>
    <w:rsid w:val="00AF35A9"/>
    <w:rsid w:val="00AF3721"/>
    <w:rsid w:val="00AF3DEE"/>
    <w:rsid w:val="00AF3E0C"/>
    <w:rsid w:val="00AF432E"/>
    <w:rsid w:val="00AF4840"/>
    <w:rsid w:val="00AF485D"/>
    <w:rsid w:val="00AF5426"/>
    <w:rsid w:val="00AF550F"/>
    <w:rsid w:val="00AF560C"/>
    <w:rsid w:val="00AF59D3"/>
    <w:rsid w:val="00AF60E4"/>
    <w:rsid w:val="00AF652C"/>
    <w:rsid w:val="00AF7823"/>
    <w:rsid w:val="00AF7A18"/>
    <w:rsid w:val="00AF7D39"/>
    <w:rsid w:val="00B0001D"/>
    <w:rsid w:val="00B00DE2"/>
    <w:rsid w:val="00B014A7"/>
    <w:rsid w:val="00B01837"/>
    <w:rsid w:val="00B01BCD"/>
    <w:rsid w:val="00B01C90"/>
    <w:rsid w:val="00B025D7"/>
    <w:rsid w:val="00B0277A"/>
    <w:rsid w:val="00B02A9C"/>
    <w:rsid w:val="00B02B6A"/>
    <w:rsid w:val="00B03359"/>
    <w:rsid w:val="00B037F6"/>
    <w:rsid w:val="00B0466D"/>
    <w:rsid w:val="00B047C6"/>
    <w:rsid w:val="00B048DF"/>
    <w:rsid w:val="00B04C7A"/>
    <w:rsid w:val="00B04D49"/>
    <w:rsid w:val="00B05691"/>
    <w:rsid w:val="00B05C4B"/>
    <w:rsid w:val="00B060DB"/>
    <w:rsid w:val="00B06943"/>
    <w:rsid w:val="00B07F62"/>
    <w:rsid w:val="00B10044"/>
    <w:rsid w:val="00B10697"/>
    <w:rsid w:val="00B10CCE"/>
    <w:rsid w:val="00B10DD9"/>
    <w:rsid w:val="00B114D1"/>
    <w:rsid w:val="00B119BD"/>
    <w:rsid w:val="00B119E3"/>
    <w:rsid w:val="00B11BD2"/>
    <w:rsid w:val="00B1227C"/>
    <w:rsid w:val="00B1252C"/>
    <w:rsid w:val="00B126D7"/>
    <w:rsid w:val="00B1413C"/>
    <w:rsid w:val="00B159A4"/>
    <w:rsid w:val="00B15BE8"/>
    <w:rsid w:val="00B16073"/>
    <w:rsid w:val="00B16116"/>
    <w:rsid w:val="00B1631E"/>
    <w:rsid w:val="00B1674B"/>
    <w:rsid w:val="00B16F16"/>
    <w:rsid w:val="00B16F4F"/>
    <w:rsid w:val="00B17133"/>
    <w:rsid w:val="00B1757B"/>
    <w:rsid w:val="00B17706"/>
    <w:rsid w:val="00B177F5"/>
    <w:rsid w:val="00B2027B"/>
    <w:rsid w:val="00B21247"/>
    <w:rsid w:val="00B21404"/>
    <w:rsid w:val="00B215EA"/>
    <w:rsid w:val="00B21C78"/>
    <w:rsid w:val="00B21EB9"/>
    <w:rsid w:val="00B22381"/>
    <w:rsid w:val="00B2260D"/>
    <w:rsid w:val="00B22682"/>
    <w:rsid w:val="00B240D7"/>
    <w:rsid w:val="00B248C6"/>
    <w:rsid w:val="00B24F81"/>
    <w:rsid w:val="00B253D5"/>
    <w:rsid w:val="00B26205"/>
    <w:rsid w:val="00B263F9"/>
    <w:rsid w:val="00B2671C"/>
    <w:rsid w:val="00B269D1"/>
    <w:rsid w:val="00B26F43"/>
    <w:rsid w:val="00B26F6D"/>
    <w:rsid w:val="00B27C25"/>
    <w:rsid w:val="00B3074D"/>
    <w:rsid w:val="00B3090E"/>
    <w:rsid w:val="00B30DB0"/>
    <w:rsid w:val="00B317A3"/>
    <w:rsid w:val="00B325CF"/>
    <w:rsid w:val="00B32D9D"/>
    <w:rsid w:val="00B32DD4"/>
    <w:rsid w:val="00B33303"/>
    <w:rsid w:val="00B33E1E"/>
    <w:rsid w:val="00B3400F"/>
    <w:rsid w:val="00B3443C"/>
    <w:rsid w:val="00B34941"/>
    <w:rsid w:val="00B34B05"/>
    <w:rsid w:val="00B34E0E"/>
    <w:rsid w:val="00B34E1F"/>
    <w:rsid w:val="00B35E9C"/>
    <w:rsid w:val="00B35F63"/>
    <w:rsid w:val="00B360AE"/>
    <w:rsid w:val="00B376FA"/>
    <w:rsid w:val="00B37712"/>
    <w:rsid w:val="00B37953"/>
    <w:rsid w:val="00B37BB3"/>
    <w:rsid w:val="00B4022B"/>
    <w:rsid w:val="00B40239"/>
    <w:rsid w:val="00B402A0"/>
    <w:rsid w:val="00B409B3"/>
    <w:rsid w:val="00B41998"/>
    <w:rsid w:val="00B42534"/>
    <w:rsid w:val="00B42A20"/>
    <w:rsid w:val="00B42ED4"/>
    <w:rsid w:val="00B43019"/>
    <w:rsid w:val="00B43124"/>
    <w:rsid w:val="00B43188"/>
    <w:rsid w:val="00B435D8"/>
    <w:rsid w:val="00B4413B"/>
    <w:rsid w:val="00B456B0"/>
    <w:rsid w:val="00B459C3"/>
    <w:rsid w:val="00B45C8F"/>
    <w:rsid w:val="00B46156"/>
    <w:rsid w:val="00B46A0F"/>
    <w:rsid w:val="00B46B8E"/>
    <w:rsid w:val="00B4711B"/>
    <w:rsid w:val="00B47138"/>
    <w:rsid w:val="00B4740D"/>
    <w:rsid w:val="00B475D4"/>
    <w:rsid w:val="00B479A3"/>
    <w:rsid w:val="00B47C91"/>
    <w:rsid w:val="00B47DA8"/>
    <w:rsid w:val="00B5099A"/>
    <w:rsid w:val="00B50D1B"/>
    <w:rsid w:val="00B510D8"/>
    <w:rsid w:val="00B51284"/>
    <w:rsid w:val="00B514E1"/>
    <w:rsid w:val="00B51595"/>
    <w:rsid w:val="00B51D89"/>
    <w:rsid w:val="00B5263F"/>
    <w:rsid w:val="00B5323C"/>
    <w:rsid w:val="00B533F4"/>
    <w:rsid w:val="00B53CD5"/>
    <w:rsid w:val="00B545E4"/>
    <w:rsid w:val="00B547B7"/>
    <w:rsid w:val="00B5497D"/>
    <w:rsid w:val="00B54C36"/>
    <w:rsid w:val="00B54F6D"/>
    <w:rsid w:val="00B54F91"/>
    <w:rsid w:val="00B55121"/>
    <w:rsid w:val="00B56A75"/>
    <w:rsid w:val="00B56AB8"/>
    <w:rsid w:val="00B56DF2"/>
    <w:rsid w:val="00B57190"/>
    <w:rsid w:val="00B575A0"/>
    <w:rsid w:val="00B57B30"/>
    <w:rsid w:val="00B57F8A"/>
    <w:rsid w:val="00B57FD8"/>
    <w:rsid w:val="00B601EC"/>
    <w:rsid w:val="00B60629"/>
    <w:rsid w:val="00B607A8"/>
    <w:rsid w:val="00B60D7B"/>
    <w:rsid w:val="00B61BDC"/>
    <w:rsid w:val="00B625C8"/>
    <w:rsid w:val="00B62E7C"/>
    <w:rsid w:val="00B63266"/>
    <w:rsid w:val="00B6338F"/>
    <w:rsid w:val="00B639C5"/>
    <w:rsid w:val="00B63D04"/>
    <w:rsid w:val="00B63D14"/>
    <w:rsid w:val="00B648CB"/>
    <w:rsid w:val="00B654F5"/>
    <w:rsid w:val="00B66154"/>
    <w:rsid w:val="00B6656E"/>
    <w:rsid w:val="00B66D38"/>
    <w:rsid w:val="00B66D3D"/>
    <w:rsid w:val="00B67317"/>
    <w:rsid w:val="00B67C7E"/>
    <w:rsid w:val="00B700F4"/>
    <w:rsid w:val="00B70410"/>
    <w:rsid w:val="00B70BCA"/>
    <w:rsid w:val="00B70E57"/>
    <w:rsid w:val="00B71741"/>
    <w:rsid w:val="00B71863"/>
    <w:rsid w:val="00B72603"/>
    <w:rsid w:val="00B735BC"/>
    <w:rsid w:val="00B73920"/>
    <w:rsid w:val="00B73956"/>
    <w:rsid w:val="00B73AE7"/>
    <w:rsid w:val="00B75203"/>
    <w:rsid w:val="00B754E0"/>
    <w:rsid w:val="00B7576A"/>
    <w:rsid w:val="00B75836"/>
    <w:rsid w:val="00B75A53"/>
    <w:rsid w:val="00B75D34"/>
    <w:rsid w:val="00B767A7"/>
    <w:rsid w:val="00B76DC3"/>
    <w:rsid w:val="00B76EBD"/>
    <w:rsid w:val="00B774B6"/>
    <w:rsid w:val="00B777C5"/>
    <w:rsid w:val="00B77B14"/>
    <w:rsid w:val="00B77E54"/>
    <w:rsid w:val="00B801F1"/>
    <w:rsid w:val="00B81240"/>
    <w:rsid w:val="00B819AF"/>
    <w:rsid w:val="00B82432"/>
    <w:rsid w:val="00B82766"/>
    <w:rsid w:val="00B82DEF"/>
    <w:rsid w:val="00B82E3D"/>
    <w:rsid w:val="00B839ED"/>
    <w:rsid w:val="00B83CD2"/>
    <w:rsid w:val="00B83D78"/>
    <w:rsid w:val="00B84432"/>
    <w:rsid w:val="00B84531"/>
    <w:rsid w:val="00B84E8E"/>
    <w:rsid w:val="00B8520D"/>
    <w:rsid w:val="00B85223"/>
    <w:rsid w:val="00B855C3"/>
    <w:rsid w:val="00B85DC1"/>
    <w:rsid w:val="00B86162"/>
    <w:rsid w:val="00B86163"/>
    <w:rsid w:val="00B861B9"/>
    <w:rsid w:val="00B8716E"/>
    <w:rsid w:val="00B87349"/>
    <w:rsid w:val="00B87746"/>
    <w:rsid w:val="00B87C08"/>
    <w:rsid w:val="00B91544"/>
    <w:rsid w:val="00B91637"/>
    <w:rsid w:val="00B9182D"/>
    <w:rsid w:val="00B91AF8"/>
    <w:rsid w:val="00B91BCF"/>
    <w:rsid w:val="00B91EF9"/>
    <w:rsid w:val="00B921FF"/>
    <w:rsid w:val="00B9261A"/>
    <w:rsid w:val="00B92A63"/>
    <w:rsid w:val="00B93068"/>
    <w:rsid w:val="00B930E0"/>
    <w:rsid w:val="00B9326C"/>
    <w:rsid w:val="00B93BB2"/>
    <w:rsid w:val="00B94083"/>
    <w:rsid w:val="00B9448A"/>
    <w:rsid w:val="00B94762"/>
    <w:rsid w:val="00B94770"/>
    <w:rsid w:val="00B94E98"/>
    <w:rsid w:val="00B95D7F"/>
    <w:rsid w:val="00B964FA"/>
    <w:rsid w:val="00B96739"/>
    <w:rsid w:val="00B96D9D"/>
    <w:rsid w:val="00B97153"/>
    <w:rsid w:val="00BA05DA"/>
    <w:rsid w:val="00BA0D48"/>
    <w:rsid w:val="00BA1F03"/>
    <w:rsid w:val="00BA23EF"/>
    <w:rsid w:val="00BA2A2D"/>
    <w:rsid w:val="00BA2AAF"/>
    <w:rsid w:val="00BA3700"/>
    <w:rsid w:val="00BA38D4"/>
    <w:rsid w:val="00BA3C69"/>
    <w:rsid w:val="00BA3FAC"/>
    <w:rsid w:val="00BA428C"/>
    <w:rsid w:val="00BA431B"/>
    <w:rsid w:val="00BA5514"/>
    <w:rsid w:val="00BA5653"/>
    <w:rsid w:val="00BA6830"/>
    <w:rsid w:val="00BA6C57"/>
    <w:rsid w:val="00BA6D2E"/>
    <w:rsid w:val="00BA6E4B"/>
    <w:rsid w:val="00BA6F90"/>
    <w:rsid w:val="00BA7400"/>
    <w:rsid w:val="00BA7440"/>
    <w:rsid w:val="00BB0231"/>
    <w:rsid w:val="00BB060E"/>
    <w:rsid w:val="00BB0914"/>
    <w:rsid w:val="00BB0CF6"/>
    <w:rsid w:val="00BB0EEE"/>
    <w:rsid w:val="00BB1CEC"/>
    <w:rsid w:val="00BB25DB"/>
    <w:rsid w:val="00BB3DE9"/>
    <w:rsid w:val="00BB400F"/>
    <w:rsid w:val="00BB5037"/>
    <w:rsid w:val="00BB54B1"/>
    <w:rsid w:val="00BB54CC"/>
    <w:rsid w:val="00BB5684"/>
    <w:rsid w:val="00BB5A49"/>
    <w:rsid w:val="00BB5F66"/>
    <w:rsid w:val="00BB5FBC"/>
    <w:rsid w:val="00BB6284"/>
    <w:rsid w:val="00BB67AC"/>
    <w:rsid w:val="00BB6901"/>
    <w:rsid w:val="00BB7546"/>
    <w:rsid w:val="00BB7C0E"/>
    <w:rsid w:val="00BC0723"/>
    <w:rsid w:val="00BC0760"/>
    <w:rsid w:val="00BC1316"/>
    <w:rsid w:val="00BC191D"/>
    <w:rsid w:val="00BC1C36"/>
    <w:rsid w:val="00BC2100"/>
    <w:rsid w:val="00BC22B1"/>
    <w:rsid w:val="00BC2578"/>
    <w:rsid w:val="00BC27D4"/>
    <w:rsid w:val="00BC301C"/>
    <w:rsid w:val="00BC3778"/>
    <w:rsid w:val="00BC37A4"/>
    <w:rsid w:val="00BC40C4"/>
    <w:rsid w:val="00BC4C9E"/>
    <w:rsid w:val="00BC56E1"/>
    <w:rsid w:val="00BC5864"/>
    <w:rsid w:val="00BC5B83"/>
    <w:rsid w:val="00BC5D87"/>
    <w:rsid w:val="00BC5E37"/>
    <w:rsid w:val="00BC5EDC"/>
    <w:rsid w:val="00BC61D0"/>
    <w:rsid w:val="00BC6463"/>
    <w:rsid w:val="00BC6F1B"/>
    <w:rsid w:val="00BC75EF"/>
    <w:rsid w:val="00BC7763"/>
    <w:rsid w:val="00BC7B39"/>
    <w:rsid w:val="00BD0B19"/>
    <w:rsid w:val="00BD0B61"/>
    <w:rsid w:val="00BD0BB4"/>
    <w:rsid w:val="00BD1577"/>
    <w:rsid w:val="00BD23D4"/>
    <w:rsid w:val="00BD3095"/>
    <w:rsid w:val="00BD383E"/>
    <w:rsid w:val="00BD3853"/>
    <w:rsid w:val="00BD3CFA"/>
    <w:rsid w:val="00BD4233"/>
    <w:rsid w:val="00BD48B7"/>
    <w:rsid w:val="00BD4E6D"/>
    <w:rsid w:val="00BD4F79"/>
    <w:rsid w:val="00BD55AF"/>
    <w:rsid w:val="00BD5A63"/>
    <w:rsid w:val="00BD606D"/>
    <w:rsid w:val="00BD60D7"/>
    <w:rsid w:val="00BD65D0"/>
    <w:rsid w:val="00BD68C4"/>
    <w:rsid w:val="00BD6F83"/>
    <w:rsid w:val="00BD7037"/>
    <w:rsid w:val="00BD73E0"/>
    <w:rsid w:val="00BD792A"/>
    <w:rsid w:val="00BD7D4F"/>
    <w:rsid w:val="00BD7F54"/>
    <w:rsid w:val="00BE1D86"/>
    <w:rsid w:val="00BE2ED0"/>
    <w:rsid w:val="00BE33C2"/>
    <w:rsid w:val="00BE343F"/>
    <w:rsid w:val="00BE3E61"/>
    <w:rsid w:val="00BE3F18"/>
    <w:rsid w:val="00BE484B"/>
    <w:rsid w:val="00BE4DCB"/>
    <w:rsid w:val="00BE502C"/>
    <w:rsid w:val="00BE5BA4"/>
    <w:rsid w:val="00BE605E"/>
    <w:rsid w:val="00BE6712"/>
    <w:rsid w:val="00BE69B7"/>
    <w:rsid w:val="00BE755F"/>
    <w:rsid w:val="00BE75C6"/>
    <w:rsid w:val="00BE7659"/>
    <w:rsid w:val="00BF058C"/>
    <w:rsid w:val="00BF0724"/>
    <w:rsid w:val="00BF0DA8"/>
    <w:rsid w:val="00BF0DDB"/>
    <w:rsid w:val="00BF0F78"/>
    <w:rsid w:val="00BF1208"/>
    <w:rsid w:val="00BF1663"/>
    <w:rsid w:val="00BF19AE"/>
    <w:rsid w:val="00BF19CB"/>
    <w:rsid w:val="00BF1BCB"/>
    <w:rsid w:val="00BF22F7"/>
    <w:rsid w:val="00BF2AE4"/>
    <w:rsid w:val="00BF2B07"/>
    <w:rsid w:val="00BF2EDD"/>
    <w:rsid w:val="00BF2F29"/>
    <w:rsid w:val="00BF2F39"/>
    <w:rsid w:val="00BF3CFD"/>
    <w:rsid w:val="00BF3DAA"/>
    <w:rsid w:val="00BF3DF9"/>
    <w:rsid w:val="00BF416F"/>
    <w:rsid w:val="00BF56C3"/>
    <w:rsid w:val="00BF5F30"/>
    <w:rsid w:val="00BF5F4A"/>
    <w:rsid w:val="00BF6769"/>
    <w:rsid w:val="00BF6CC0"/>
    <w:rsid w:val="00C00FBB"/>
    <w:rsid w:val="00C015DF"/>
    <w:rsid w:val="00C021AB"/>
    <w:rsid w:val="00C028FE"/>
    <w:rsid w:val="00C04EFF"/>
    <w:rsid w:val="00C05416"/>
    <w:rsid w:val="00C05506"/>
    <w:rsid w:val="00C0580E"/>
    <w:rsid w:val="00C058E5"/>
    <w:rsid w:val="00C059C1"/>
    <w:rsid w:val="00C05BCD"/>
    <w:rsid w:val="00C05E7A"/>
    <w:rsid w:val="00C06638"/>
    <w:rsid w:val="00C06641"/>
    <w:rsid w:val="00C06B09"/>
    <w:rsid w:val="00C0770E"/>
    <w:rsid w:val="00C07D8F"/>
    <w:rsid w:val="00C07DAF"/>
    <w:rsid w:val="00C100C7"/>
    <w:rsid w:val="00C10E63"/>
    <w:rsid w:val="00C10F76"/>
    <w:rsid w:val="00C11256"/>
    <w:rsid w:val="00C11A51"/>
    <w:rsid w:val="00C11AD0"/>
    <w:rsid w:val="00C11D89"/>
    <w:rsid w:val="00C12671"/>
    <w:rsid w:val="00C12B1F"/>
    <w:rsid w:val="00C12CB6"/>
    <w:rsid w:val="00C13698"/>
    <w:rsid w:val="00C1381B"/>
    <w:rsid w:val="00C13E63"/>
    <w:rsid w:val="00C14A1C"/>
    <w:rsid w:val="00C15213"/>
    <w:rsid w:val="00C1544A"/>
    <w:rsid w:val="00C15924"/>
    <w:rsid w:val="00C1640A"/>
    <w:rsid w:val="00C16BC9"/>
    <w:rsid w:val="00C17318"/>
    <w:rsid w:val="00C179B1"/>
    <w:rsid w:val="00C17BAF"/>
    <w:rsid w:val="00C17F2B"/>
    <w:rsid w:val="00C17F71"/>
    <w:rsid w:val="00C20200"/>
    <w:rsid w:val="00C2077B"/>
    <w:rsid w:val="00C20C4A"/>
    <w:rsid w:val="00C20E83"/>
    <w:rsid w:val="00C2109A"/>
    <w:rsid w:val="00C21609"/>
    <w:rsid w:val="00C22968"/>
    <w:rsid w:val="00C22C1C"/>
    <w:rsid w:val="00C22D26"/>
    <w:rsid w:val="00C23A96"/>
    <w:rsid w:val="00C23CFB"/>
    <w:rsid w:val="00C23F9B"/>
    <w:rsid w:val="00C243FC"/>
    <w:rsid w:val="00C244D6"/>
    <w:rsid w:val="00C24EA5"/>
    <w:rsid w:val="00C25517"/>
    <w:rsid w:val="00C25F1C"/>
    <w:rsid w:val="00C27005"/>
    <w:rsid w:val="00C27059"/>
    <w:rsid w:val="00C2782B"/>
    <w:rsid w:val="00C30408"/>
    <w:rsid w:val="00C305CC"/>
    <w:rsid w:val="00C3081F"/>
    <w:rsid w:val="00C311CD"/>
    <w:rsid w:val="00C3135C"/>
    <w:rsid w:val="00C3167E"/>
    <w:rsid w:val="00C316D1"/>
    <w:rsid w:val="00C3170F"/>
    <w:rsid w:val="00C32575"/>
    <w:rsid w:val="00C346C9"/>
    <w:rsid w:val="00C3477F"/>
    <w:rsid w:val="00C34886"/>
    <w:rsid w:val="00C35EC3"/>
    <w:rsid w:val="00C36594"/>
    <w:rsid w:val="00C36826"/>
    <w:rsid w:val="00C36B98"/>
    <w:rsid w:val="00C36E8F"/>
    <w:rsid w:val="00C3713D"/>
    <w:rsid w:val="00C403AE"/>
    <w:rsid w:val="00C4060C"/>
    <w:rsid w:val="00C40B17"/>
    <w:rsid w:val="00C411DE"/>
    <w:rsid w:val="00C4123C"/>
    <w:rsid w:val="00C41524"/>
    <w:rsid w:val="00C42821"/>
    <w:rsid w:val="00C42AE5"/>
    <w:rsid w:val="00C43010"/>
    <w:rsid w:val="00C43774"/>
    <w:rsid w:val="00C43D2F"/>
    <w:rsid w:val="00C43DC9"/>
    <w:rsid w:val="00C44154"/>
    <w:rsid w:val="00C445DB"/>
    <w:rsid w:val="00C44D27"/>
    <w:rsid w:val="00C45277"/>
    <w:rsid w:val="00C45680"/>
    <w:rsid w:val="00C46024"/>
    <w:rsid w:val="00C460DB"/>
    <w:rsid w:val="00C46232"/>
    <w:rsid w:val="00C46579"/>
    <w:rsid w:val="00C46B01"/>
    <w:rsid w:val="00C46D84"/>
    <w:rsid w:val="00C46F3A"/>
    <w:rsid w:val="00C47021"/>
    <w:rsid w:val="00C47A32"/>
    <w:rsid w:val="00C47B07"/>
    <w:rsid w:val="00C501C0"/>
    <w:rsid w:val="00C50A81"/>
    <w:rsid w:val="00C51FFC"/>
    <w:rsid w:val="00C523A8"/>
    <w:rsid w:val="00C5366F"/>
    <w:rsid w:val="00C53911"/>
    <w:rsid w:val="00C54835"/>
    <w:rsid w:val="00C54B6D"/>
    <w:rsid w:val="00C55519"/>
    <w:rsid w:val="00C567AA"/>
    <w:rsid w:val="00C5685F"/>
    <w:rsid w:val="00C56D69"/>
    <w:rsid w:val="00C5730E"/>
    <w:rsid w:val="00C5757D"/>
    <w:rsid w:val="00C57F85"/>
    <w:rsid w:val="00C607B9"/>
    <w:rsid w:val="00C607E0"/>
    <w:rsid w:val="00C60C85"/>
    <w:rsid w:val="00C6149F"/>
    <w:rsid w:val="00C61517"/>
    <w:rsid w:val="00C61B6C"/>
    <w:rsid w:val="00C625A7"/>
    <w:rsid w:val="00C626A5"/>
    <w:rsid w:val="00C62A83"/>
    <w:rsid w:val="00C62ED1"/>
    <w:rsid w:val="00C63785"/>
    <w:rsid w:val="00C63F0A"/>
    <w:rsid w:val="00C64C96"/>
    <w:rsid w:val="00C656F6"/>
    <w:rsid w:val="00C677A5"/>
    <w:rsid w:val="00C6795F"/>
    <w:rsid w:val="00C67E31"/>
    <w:rsid w:val="00C7081C"/>
    <w:rsid w:val="00C7174D"/>
    <w:rsid w:val="00C72086"/>
    <w:rsid w:val="00C7574F"/>
    <w:rsid w:val="00C768C1"/>
    <w:rsid w:val="00C77745"/>
    <w:rsid w:val="00C777CB"/>
    <w:rsid w:val="00C7789C"/>
    <w:rsid w:val="00C77A58"/>
    <w:rsid w:val="00C77EC5"/>
    <w:rsid w:val="00C80A1F"/>
    <w:rsid w:val="00C80A74"/>
    <w:rsid w:val="00C81237"/>
    <w:rsid w:val="00C81548"/>
    <w:rsid w:val="00C81C08"/>
    <w:rsid w:val="00C828EC"/>
    <w:rsid w:val="00C82D1C"/>
    <w:rsid w:val="00C83D42"/>
    <w:rsid w:val="00C83E1E"/>
    <w:rsid w:val="00C8484D"/>
    <w:rsid w:val="00C84A9A"/>
    <w:rsid w:val="00C84F6C"/>
    <w:rsid w:val="00C8538C"/>
    <w:rsid w:val="00C85433"/>
    <w:rsid w:val="00C85684"/>
    <w:rsid w:val="00C8568E"/>
    <w:rsid w:val="00C85852"/>
    <w:rsid w:val="00C85C4C"/>
    <w:rsid w:val="00C85EB0"/>
    <w:rsid w:val="00C86B9A"/>
    <w:rsid w:val="00C878F5"/>
    <w:rsid w:val="00C90104"/>
    <w:rsid w:val="00C90B1D"/>
    <w:rsid w:val="00C90EE6"/>
    <w:rsid w:val="00C90F8D"/>
    <w:rsid w:val="00C9122C"/>
    <w:rsid w:val="00C92C33"/>
    <w:rsid w:val="00C93241"/>
    <w:rsid w:val="00C932AA"/>
    <w:rsid w:val="00C9390A"/>
    <w:rsid w:val="00C944EC"/>
    <w:rsid w:val="00C94CEA"/>
    <w:rsid w:val="00C954B4"/>
    <w:rsid w:val="00C958DA"/>
    <w:rsid w:val="00C95B6D"/>
    <w:rsid w:val="00C96B86"/>
    <w:rsid w:val="00C96EF3"/>
    <w:rsid w:val="00C9739E"/>
    <w:rsid w:val="00CA0670"/>
    <w:rsid w:val="00CA07C7"/>
    <w:rsid w:val="00CA08F9"/>
    <w:rsid w:val="00CA0CA3"/>
    <w:rsid w:val="00CA16E2"/>
    <w:rsid w:val="00CA1831"/>
    <w:rsid w:val="00CA1B92"/>
    <w:rsid w:val="00CA1BF5"/>
    <w:rsid w:val="00CA1D79"/>
    <w:rsid w:val="00CA1DDB"/>
    <w:rsid w:val="00CA2BA0"/>
    <w:rsid w:val="00CA3341"/>
    <w:rsid w:val="00CA351F"/>
    <w:rsid w:val="00CA3885"/>
    <w:rsid w:val="00CA40C4"/>
    <w:rsid w:val="00CA56A5"/>
    <w:rsid w:val="00CA59C1"/>
    <w:rsid w:val="00CA5AC5"/>
    <w:rsid w:val="00CA7696"/>
    <w:rsid w:val="00CA78D6"/>
    <w:rsid w:val="00CA7B88"/>
    <w:rsid w:val="00CA7C11"/>
    <w:rsid w:val="00CB023D"/>
    <w:rsid w:val="00CB037E"/>
    <w:rsid w:val="00CB0F47"/>
    <w:rsid w:val="00CB101D"/>
    <w:rsid w:val="00CB1067"/>
    <w:rsid w:val="00CB12A4"/>
    <w:rsid w:val="00CB13C7"/>
    <w:rsid w:val="00CB1BB4"/>
    <w:rsid w:val="00CB1CB9"/>
    <w:rsid w:val="00CB1F91"/>
    <w:rsid w:val="00CB2100"/>
    <w:rsid w:val="00CB2211"/>
    <w:rsid w:val="00CB2BFF"/>
    <w:rsid w:val="00CB33F0"/>
    <w:rsid w:val="00CB3AFF"/>
    <w:rsid w:val="00CB3D6B"/>
    <w:rsid w:val="00CB4E4C"/>
    <w:rsid w:val="00CB5747"/>
    <w:rsid w:val="00CB61BD"/>
    <w:rsid w:val="00CB685C"/>
    <w:rsid w:val="00CB6DDD"/>
    <w:rsid w:val="00CB7BE2"/>
    <w:rsid w:val="00CB7E41"/>
    <w:rsid w:val="00CC0172"/>
    <w:rsid w:val="00CC04A1"/>
    <w:rsid w:val="00CC0F1D"/>
    <w:rsid w:val="00CC13C1"/>
    <w:rsid w:val="00CC1D35"/>
    <w:rsid w:val="00CC1F99"/>
    <w:rsid w:val="00CC22A1"/>
    <w:rsid w:val="00CC347D"/>
    <w:rsid w:val="00CC3BF5"/>
    <w:rsid w:val="00CC478B"/>
    <w:rsid w:val="00CC50DC"/>
    <w:rsid w:val="00CC5599"/>
    <w:rsid w:val="00CC5D04"/>
    <w:rsid w:val="00CC6794"/>
    <w:rsid w:val="00CC6A87"/>
    <w:rsid w:val="00CC7727"/>
    <w:rsid w:val="00CD032E"/>
    <w:rsid w:val="00CD0AFE"/>
    <w:rsid w:val="00CD0ECC"/>
    <w:rsid w:val="00CD2053"/>
    <w:rsid w:val="00CD235F"/>
    <w:rsid w:val="00CD2792"/>
    <w:rsid w:val="00CD2863"/>
    <w:rsid w:val="00CD2915"/>
    <w:rsid w:val="00CD2A4E"/>
    <w:rsid w:val="00CD30D9"/>
    <w:rsid w:val="00CD4CB4"/>
    <w:rsid w:val="00CD4DD8"/>
    <w:rsid w:val="00CD527E"/>
    <w:rsid w:val="00CD6310"/>
    <w:rsid w:val="00CD666A"/>
    <w:rsid w:val="00CD67DE"/>
    <w:rsid w:val="00CD72E6"/>
    <w:rsid w:val="00CD7742"/>
    <w:rsid w:val="00CD7FA7"/>
    <w:rsid w:val="00CE1BC8"/>
    <w:rsid w:val="00CE1BD7"/>
    <w:rsid w:val="00CE1C35"/>
    <w:rsid w:val="00CE246F"/>
    <w:rsid w:val="00CE2D0A"/>
    <w:rsid w:val="00CE32DE"/>
    <w:rsid w:val="00CE33AD"/>
    <w:rsid w:val="00CE3689"/>
    <w:rsid w:val="00CE4832"/>
    <w:rsid w:val="00CE4EED"/>
    <w:rsid w:val="00CE547D"/>
    <w:rsid w:val="00CE5661"/>
    <w:rsid w:val="00CE56C0"/>
    <w:rsid w:val="00CE5939"/>
    <w:rsid w:val="00CE5FE7"/>
    <w:rsid w:val="00CE611D"/>
    <w:rsid w:val="00CE7DF2"/>
    <w:rsid w:val="00CF0385"/>
    <w:rsid w:val="00CF0404"/>
    <w:rsid w:val="00CF0DE6"/>
    <w:rsid w:val="00CF12ED"/>
    <w:rsid w:val="00CF201D"/>
    <w:rsid w:val="00CF217F"/>
    <w:rsid w:val="00CF2270"/>
    <w:rsid w:val="00CF228D"/>
    <w:rsid w:val="00CF254A"/>
    <w:rsid w:val="00CF274A"/>
    <w:rsid w:val="00CF2B55"/>
    <w:rsid w:val="00CF3844"/>
    <w:rsid w:val="00CF3A2B"/>
    <w:rsid w:val="00CF3AED"/>
    <w:rsid w:val="00CF3B95"/>
    <w:rsid w:val="00CF45DE"/>
    <w:rsid w:val="00CF4E28"/>
    <w:rsid w:val="00CF5067"/>
    <w:rsid w:val="00CF58A6"/>
    <w:rsid w:val="00CF684A"/>
    <w:rsid w:val="00CF68E0"/>
    <w:rsid w:val="00CF7E6F"/>
    <w:rsid w:val="00D0003B"/>
    <w:rsid w:val="00D001A0"/>
    <w:rsid w:val="00D002A4"/>
    <w:rsid w:val="00D003C7"/>
    <w:rsid w:val="00D0081C"/>
    <w:rsid w:val="00D00C8E"/>
    <w:rsid w:val="00D01213"/>
    <w:rsid w:val="00D020FE"/>
    <w:rsid w:val="00D0228C"/>
    <w:rsid w:val="00D02C13"/>
    <w:rsid w:val="00D03250"/>
    <w:rsid w:val="00D03409"/>
    <w:rsid w:val="00D03AA7"/>
    <w:rsid w:val="00D040EA"/>
    <w:rsid w:val="00D04180"/>
    <w:rsid w:val="00D04B39"/>
    <w:rsid w:val="00D05378"/>
    <w:rsid w:val="00D05A8B"/>
    <w:rsid w:val="00D05F00"/>
    <w:rsid w:val="00D062B2"/>
    <w:rsid w:val="00D063EE"/>
    <w:rsid w:val="00D0733C"/>
    <w:rsid w:val="00D07A9D"/>
    <w:rsid w:val="00D10011"/>
    <w:rsid w:val="00D10203"/>
    <w:rsid w:val="00D10407"/>
    <w:rsid w:val="00D11466"/>
    <w:rsid w:val="00D116DB"/>
    <w:rsid w:val="00D1176C"/>
    <w:rsid w:val="00D11A41"/>
    <w:rsid w:val="00D12314"/>
    <w:rsid w:val="00D124C3"/>
    <w:rsid w:val="00D12FFC"/>
    <w:rsid w:val="00D130FF"/>
    <w:rsid w:val="00D13D24"/>
    <w:rsid w:val="00D13E1F"/>
    <w:rsid w:val="00D13F67"/>
    <w:rsid w:val="00D149D7"/>
    <w:rsid w:val="00D14E11"/>
    <w:rsid w:val="00D14EC3"/>
    <w:rsid w:val="00D15490"/>
    <w:rsid w:val="00D16315"/>
    <w:rsid w:val="00D16C38"/>
    <w:rsid w:val="00D16E8B"/>
    <w:rsid w:val="00D178EA"/>
    <w:rsid w:val="00D17EBC"/>
    <w:rsid w:val="00D22589"/>
    <w:rsid w:val="00D22738"/>
    <w:rsid w:val="00D22C75"/>
    <w:rsid w:val="00D23A1F"/>
    <w:rsid w:val="00D24D12"/>
    <w:rsid w:val="00D2536F"/>
    <w:rsid w:val="00D25A32"/>
    <w:rsid w:val="00D25B78"/>
    <w:rsid w:val="00D25BB4"/>
    <w:rsid w:val="00D25C9E"/>
    <w:rsid w:val="00D2620D"/>
    <w:rsid w:val="00D26791"/>
    <w:rsid w:val="00D26911"/>
    <w:rsid w:val="00D27B29"/>
    <w:rsid w:val="00D3038F"/>
    <w:rsid w:val="00D303FA"/>
    <w:rsid w:val="00D30628"/>
    <w:rsid w:val="00D30D5D"/>
    <w:rsid w:val="00D30E08"/>
    <w:rsid w:val="00D30F98"/>
    <w:rsid w:val="00D313B9"/>
    <w:rsid w:val="00D31834"/>
    <w:rsid w:val="00D31D33"/>
    <w:rsid w:val="00D32395"/>
    <w:rsid w:val="00D32A39"/>
    <w:rsid w:val="00D33AC2"/>
    <w:rsid w:val="00D34B6E"/>
    <w:rsid w:val="00D351FD"/>
    <w:rsid w:val="00D354F8"/>
    <w:rsid w:val="00D35514"/>
    <w:rsid w:val="00D364F5"/>
    <w:rsid w:val="00D36534"/>
    <w:rsid w:val="00D36B05"/>
    <w:rsid w:val="00D36B99"/>
    <w:rsid w:val="00D37319"/>
    <w:rsid w:val="00D37B5C"/>
    <w:rsid w:val="00D412F0"/>
    <w:rsid w:val="00D4162E"/>
    <w:rsid w:val="00D41802"/>
    <w:rsid w:val="00D426A2"/>
    <w:rsid w:val="00D42D7E"/>
    <w:rsid w:val="00D42EE3"/>
    <w:rsid w:val="00D43385"/>
    <w:rsid w:val="00D43CB8"/>
    <w:rsid w:val="00D440EF"/>
    <w:rsid w:val="00D4463D"/>
    <w:rsid w:val="00D45470"/>
    <w:rsid w:val="00D45561"/>
    <w:rsid w:val="00D457EE"/>
    <w:rsid w:val="00D45A5E"/>
    <w:rsid w:val="00D45E17"/>
    <w:rsid w:val="00D45E76"/>
    <w:rsid w:val="00D45F58"/>
    <w:rsid w:val="00D462FB"/>
    <w:rsid w:val="00D4637C"/>
    <w:rsid w:val="00D463C6"/>
    <w:rsid w:val="00D46A4C"/>
    <w:rsid w:val="00D476D4"/>
    <w:rsid w:val="00D47AFB"/>
    <w:rsid w:val="00D5029F"/>
    <w:rsid w:val="00D521C4"/>
    <w:rsid w:val="00D52221"/>
    <w:rsid w:val="00D5304D"/>
    <w:rsid w:val="00D531EF"/>
    <w:rsid w:val="00D534F9"/>
    <w:rsid w:val="00D53913"/>
    <w:rsid w:val="00D54016"/>
    <w:rsid w:val="00D5428F"/>
    <w:rsid w:val="00D542E1"/>
    <w:rsid w:val="00D543B2"/>
    <w:rsid w:val="00D5461E"/>
    <w:rsid w:val="00D553AC"/>
    <w:rsid w:val="00D556E8"/>
    <w:rsid w:val="00D55ABE"/>
    <w:rsid w:val="00D55B13"/>
    <w:rsid w:val="00D55C90"/>
    <w:rsid w:val="00D56E41"/>
    <w:rsid w:val="00D57063"/>
    <w:rsid w:val="00D57174"/>
    <w:rsid w:val="00D57AD2"/>
    <w:rsid w:val="00D601BB"/>
    <w:rsid w:val="00D60952"/>
    <w:rsid w:val="00D60D75"/>
    <w:rsid w:val="00D60F0E"/>
    <w:rsid w:val="00D6148E"/>
    <w:rsid w:val="00D626C9"/>
    <w:rsid w:val="00D63032"/>
    <w:rsid w:val="00D6304B"/>
    <w:rsid w:val="00D6370B"/>
    <w:rsid w:val="00D63C19"/>
    <w:rsid w:val="00D63DAF"/>
    <w:rsid w:val="00D642BD"/>
    <w:rsid w:val="00D653CD"/>
    <w:rsid w:val="00D655E3"/>
    <w:rsid w:val="00D6762C"/>
    <w:rsid w:val="00D704A2"/>
    <w:rsid w:val="00D705E3"/>
    <w:rsid w:val="00D70E79"/>
    <w:rsid w:val="00D71298"/>
    <w:rsid w:val="00D71424"/>
    <w:rsid w:val="00D7266B"/>
    <w:rsid w:val="00D72BEA"/>
    <w:rsid w:val="00D73181"/>
    <w:rsid w:val="00D73234"/>
    <w:rsid w:val="00D73303"/>
    <w:rsid w:val="00D738BB"/>
    <w:rsid w:val="00D73F3D"/>
    <w:rsid w:val="00D74548"/>
    <w:rsid w:val="00D74959"/>
    <w:rsid w:val="00D74C0C"/>
    <w:rsid w:val="00D74E77"/>
    <w:rsid w:val="00D75626"/>
    <w:rsid w:val="00D76C45"/>
    <w:rsid w:val="00D76C65"/>
    <w:rsid w:val="00D7717B"/>
    <w:rsid w:val="00D77B7A"/>
    <w:rsid w:val="00D77E83"/>
    <w:rsid w:val="00D8048B"/>
    <w:rsid w:val="00D808C2"/>
    <w:rsid w:val="00D80B71"/>
    <w:rsid w:val="00D81FCE"/>
    <w:rsid w:val="00D8289A"/>
    <w:rsid w:val="00D82E22"/>
    <w:rsid w:val="00D83159"/>
    <w:rsid w:val="00D83D9A"/>
    <w:rsid w:val="00D84848"/>
    <w:rsid w:val="00D84FDB"/>
    <w:rsid w:val="00D8591A"/>
    <w:rsid w:val="00D8603F"/>
    <w:rsid w:val="00D86602"/>
    <w:rsid w:val="00D8757D"/>
    <w:rsid w:val="00D87911"/>
    <w:rsid w:val="00D87B5F"/>
    <w:rsid w:val="00D87C16"/>
    <w:rsid w:val="00D907DD"/>
    <w:rsid w:val="00D9082C"/>
    <w:rsid w:val="00D90D88"/>
    <w:rsid w:val="00D91130"/>
    <w:rsid w:val="00D9120D"/>
    <w:rsid w:val="00D9134F"/>
    <w:rsid w:val="00D9191B"/>
    <w:rsid w:val="00D91CFE"/>
    <w:rsid w:val="00D91F88"/>
    <w:rsid w:val="00D92126"/>
    <w:rsid w:val="00D92769"/>
    <w:rsid w:val="00D92B3A"/>
    <w:rsid w:val="00D92DD2"/>
    <w:rsid w:val="00D92EA4"/>
    <w:rsid w:val="00D92FDF"/>
    <w:rsid w:val="00D932F6"/>
    <w:rsid w:val="00D935B4"/>
    <w:rsid w:val="00D94726"/>
    <w:rsid w:val="00D95357"/>
    <w:rsid w:val="00D95597"/>
    <w:rsid w:val="00D955C7"/>
    <w:rsid w:val="00D969F3"/>
    <w:rsid w:val="00D96AF2"/>
    <w:rsid w:val="00D9702B"/>
    <w:rsid w:val="00D9732E"/>
    <w:rsid w:val="00D9754F"/>
    <w:rsid w:val="00D9791B"/>
    <w:rsid w:val="00DA02CF"/>
    <w:rsid w:val="00DA0CA0"/>
    <w:rsid w:val="00DA0D05"/>
    <w:rsid w:val="00DA0E44"/>
    <w:rsid w:val="00DA1AC8"/>
    <w:rsid w:val="00DA1D1D"/>
    <w:rsid w:val="00DA1F16"/>
    <w:rsid w:val="00DA2CD5"/>
    <w:rsid w:val="00DA2D86"/>
    <w:rsid w:val="00DA385E"/>
    <w:rsid w:val="00DA3948"/>
    <w:rsid w:val="00DA3951"/>
    <w:rsid w:val="00DA3D22"/>
    <w:rsid w:val="00DA44B0"/>
    <w:rsid w:val="00DA4CA8"/>
    <w:rsid w:val="00DA51DD"/>
    <w:rsid w:val="00DA557D"/>
    <w:rsid w:val="00DA5FDC"/>
    <w:rsid w:val="00DA6D58"/>
    <w:rsid w:val="00DA72B2"/>
    <w:rsid w:val="00DB08BC"/>
    <w:rsid w:val="00DB0E00"/>
    <w:rsid w:val="00DB0EA6"/>
    <w:rsid w:val="00DB1562"/>
    <w:rsid w:val="00DB17F4"/>
    <w:rsid w:val="00DB23A3"/>
    <w:rsid w:val="00DB24BB"/>
    <w:rsid w:val="00DB25DD"/>
    <w:rsid w:val="00DB2860"/>
    <w:rsid w:val="00DB3130"/>
    <w:rsid w:val="00DB3193"/>
    <w:rsid w:val="00DB37B1"/>
    <w:rsid w:val="00DB387F"/>
    <w:rsid w:val="00DB3AC8"/>
    <w:rsid w:val="00DB3EAE"/>
    <w:rsid w:val="00DB41B2"/>
    <w:rsid w:val="00DB442C"/>
    <w:rsid w:val="00DB561E"/>
    <w:rsid w:val="00DB601A"/>
    <w:rsid w:val="00DB60E8"/>
    <w:rsid w:val="00DB663B"/>
    <w:rsid w:val="00DB66D8"/>
    <w:rsid w:val="00DB6AE6"/>
    <w:rsid w:val="00DB6CFF"/>
    <w:rsid w:val="00DB6EE1"/>
    <w:rsid w:val="00DB74BB"/>
    <w:rsid w:val="00DC00DF"/>
    <w:rsid w:val="00DC03FB"/>
    <w:rsid w:val="00DC09FF"/>
    <w:rsid w:val="00DC120B"/>
    <w:rsid w:val="00DC194F"/>
    <w:rsid w:val="00DC1958"/>
    <w:rsid w:val="00DC2321"/>
    <w:rsid w:val="00DC25E5"/>
    <w:rsid w:val="00DC2678"/>
    <w:rsid w:val="00DC2BDA"/>
    <w:rsid w:val="00DC2FD1"/>
    <w:rsid w:val="00DC3A8B"/>
    <w:rsid w:val="00DC3EAF"/>
    <w:rsid w:val="00DC3F46"/>
    <w:rsid w:val="00DC485C"/>
    <w:rsid w:val="00DC50BF"/>
    <w:rsid w:val="00DC5CCA"/>
    <w:rsid w:val="00DC7325"/>
    <w:rsid w:val="00DC7355"/>
    <w:rsid w:val="00DC79DF"/>
    <w:rsid w:val="00DC7DF5"/>
    <w:rsid w:val="00DD0205"/>
    <w:rsid w:val="00DD0D44"/>
    <w:rsid w:val="00DD0E63"/>
    <w:rsid w:val="00DD0FE3"/>
    <w:rsid w:val="00DD17B0"/>
    <w:rsid w:val="00DD2977"/>
    <w:rsid w:val="00DD2D6A"/>
    <w:rsid w:val="00DD3B02"/>
    <w:rsid w:val="00DD456E"/>
    <w:rsid w:val="00DD4DDF"/>
    <w:rsid w:val="00DD4EBC"/>
    <w:rsid w:val="00DD5B37"/>
    <w:rsid w:val="00DD60C2"/>
    <w:rsid w:val="00DD6504"/>
    <w:rsid w:val="00DD7FC3"/>
    <w:rsid w:val="00DE05C7"/>
    <w:rsid w:val="00DE1FEB"/>
    <w:rsid w:val="00DE24C3"/>
    <w:rsid w:val="00DE3150"/>
    <w:rsid w:val="00DE38BF"/>
    <w:rsid w:val="00DE5948"/>
    <w:rsid w:val="00DE67F1"/>
    <w:rsid w:val="00DE75F5"/>
    <w:rsid w:val="00DE775C"/>
    <w:rsid w:val="00DF01AB"/>
    <w:rsid w:val="00DF02ED"/>
    <w:rsid w:val="00DF12DC"/>
    <w:rsid w:val="00DF195D"/>
    <w:rsid w:val="00DF1EE7"/>
    <w:rsid w:val="00DF225C"/>
    <w:rsid w:val="00DF4102"/>
    <w:rsid w:val="00DF455C"/>
    <w:rsid w:val="00DF5266"/>
    <w:rsid w:val="00DF5A3E"/>
    <w:rsid w:val="00DF5BF9"/>
    <w:rsid w:val="00DF5E4F"/>
    <w:rsid w:val="00DF60B8"/>
    <w:rsid w:val="00DF6382"/>
    <w:rsid w:val="00DF63A3"/>
    <w:rsid w:val="00DF6631"/>
    <w:rsid w:val="00DF693C"/>
    <w:rsid w:val="00DF6C0A"/>
    <w:rsid w:val="00DF74C1"/>
    <w:rsid w:val="00DF784A"/>
    <w:rsid w:val="00DF7A9D"/>
    <w:rsid w:val="00DF7B1F"/>
    <w:rsid w:val="00E00D1D"/>
    <w:rsid w:val="00E010F8"/>
    <w:rsid w:val="00E01876"/>
    <w:rsid w:val="00E02038"/>
    <w:rsid w:val="00E0226D"/>
    <w:rsid w:val="00E027EB"/>
    <w:rsid w:val="00E03279"/>
    <w:rsid w:val="00E03781"/>
    <w:rsid w:val="00E03D70"/>
    <w:rsid w:val="00E03DD4"/>
    <w:rsid w:val="00E047CD"/>
    <w:rsid w:val="00E050F5"/>
    <w:rsid w:val="00E05430"/>
    <w:rsid w:val="00E055FA"/>
    <w:rsid w:val="00E05744"/>
    <w:rsid w:val="00E0583D"/>
    <w:rsid w:val="00E058A0"/>
    <w:rsid w:val="00E061D7"/>
    <w:rsid w:val="00E067CA"/>
    <w:rsid w:val="00E067E4"/>
    <w:rsid w:val="00E0687D"/>
    <w:rsid w:val="00E068CC"/>
    <w:rsid w:val="00E07BFF"/>
    <w:rsid w:val="00E100BE"/>
    <w:rsid w:val="00E106C6"/>
    <w:rsid w:val="00E10B08"/>
    <w:rsid w:val="00E11030"/>
    <w:rsid w:val="00E11B31"/>
    <w:rsid w:val="00E12E4D"/>
    <w:rsid w:val="00E1304E"/>
    <w:rsid w:val="00E13A47"/>
    <w:rsid w:val="00E13C7D"/>
    <w:rsid w:val="00E14277"/>
    <w:rsid w:val="00E1429D"/>
    <w:rsid w:val="00E14C1B"/>
    <w:rsid w:val="00E15783"/>
    <w:rsid w:val="00E15B5F"/>
    <w:rsid w:val="00E1647C"/>
    <w:rsid w:val="00E1696E"/>
    <w:rsid w:val="00E17A95"/>
    <w:rsid w:val="00E17F0D"/>
    <w:rsid w:val="00E17F10"/>
    <w:rsid w:val="00E20044"/>
    <w:rsid w:val="00E20C3A"/>
    <w:rsid w:val="00E20DDE"/>
    <w:rsid w:val="00E21292"/>
    <w:rsid w:val="00E21614"/>
    <w:rsid w:val="00E231A6"/>
    <w:rsid w:val="00E235AD"/>
    <w:rsid w:val="00E2378C"/>
    <w:rsid w:val="00E23A5B"/>
    <w:rsid w:val="00E23D54"/>
    <w:rsid w:val="00E23EC2"/>
    <w:rsid w:val="00E23F3A"/>
    <w:rsid w:val="00E25758"/>
    <w:rsid w:val="00E25894"/>
    <w:rsid w:val="00E259C5"/>
    <w:rsid w:val="00E2652C"/>
    <w:rsid w:val="00E26FDD"/>
    <w:rsid w:val="00E2729C"/>
    <w:rsid w:val="00E27B9A"/>
    <w:rsid w:val="00E27E98"/>
    <w:rsid w:val="00E30044"/>
    <w:rsid w:val="00E31196"/>
    <w:rsid w:val="00E31322"/>
    <w:rsid w:val="00E319CE"/>
    <w:rsid w:val="00E31EBD"/>
    <w:rsid w:val="00E31F75"/>
    <w:rsid w:val="00E329A2"/>
    <w:rsid w:val="00E332AE"/>
    <w:rsid w:val="00E338D8"/>
    <w:rsid w:val="00E33ED3"/>
    <w:rsid w:val="00E340C7"/>
    <w:rsid w:val="00E34E93"/>
    <w:rsid w:val="00E35C5E"/>
    <w:rsid w:val="00E35DBF"/>
    <w:rsid w:val="00E36AA3"/>
    <w:rsid w:val="00E36EFF"/>
    <w:rsid w:val="00E37E25"/>
    <w:rsid w:val="00E40243"/>
    <w:rsid w:val="00E4094D"/>
    <w:rsid w:val="00E40CE2"/>
    <w:rsid w:val="00E4148F"/>
    <w:rsid w:val="00E414D5"/>
    <w:rsid w:val="00E4198E"/>
    <w:rsid w:val="00E41AD6"/>
    <w:rsid w:val="00E43061"/>
    <w:rsid w:val="00E43BD0"/>
    <w:rsid w:val="00E43CC2"/>
    <w:rsid w:val="00E43F72"/>
    <w:rsid w:val="00E455CA"/>
    <w:rsid w:val="00E45D75"/>
    <w:rsid w:val="00E46B93"/>
    <w:rsid w:val="00E46FD2"/>
    <w:rsid w:val="00E50E27"/>
    <w:rsid w:val="00E51516"/>
    <w:rsid w:val="00E51FB0"/>
    <w:rsid w:val="00E5215F"/>
    <w:rsid w:val="00E52722"/>
    <w:rsid w:val="00E52B7D"/>
    <w:rsid w:val="00E530F5"/>
    <w:rsid w:val="00E53100"/>
    <w:rsid w:val="00E53B4B"/>
    <w:rsid w:val="00E53DA8"/>
    <w:rsid w:val="00E549A1"/>
    <w:rsid w:val="00E55213"/>
    <w:rsid w:val="00E55303"/>
    <w:rsid w:val="00E559D2"/>
    <w:rsid w:val="00E55C7A"/>
    <w:rsid w:val="00E5627C"/>
    <w:rsid w:val="00E56D14"/>
    <w:rsid w:val="00E56ED3"/>
    <w:rsid w:val="00E579D3"/>
    <w:rsid w:val="00E61429"/>
    <w:rsid w:val="00E61639"/>
    <w:rsid w:val="00E61B37"/>
    <w:rsid w:val="00E62387"/>
    <w:rsid w:val="00E62CF7"/>
    <w:rsid w:val="00E63332"/>
    <w:rsid w:val="00E63343"/>
    <w:rsid w:val="00E6374A"/>
    <w:rsid w:val="00E64AC0"/>
    <w:rsid w:val="00E64CD7"/>
    <w:rsid w:val="00E65B19"/>
    <w:rsid w:val="00E661E7"/>
    <w:rsid w:val="00E666E2"/>
    <w:rsid w:val="00E66874"/>
    <w:rsid w:val="00E66E00"/>
    <w:rsid w:val="00E67188"/>
    <w:rsid w:val="00E671AC"/>
    <w:rsid w:val="00E6725B"/>
    <w:rsid w:val="00E70667"/>
    <w:rsid w:val="00E708BD"/>
    <w:rsid w:val="00E712F2"/>
    <w:rsid w:val="00E718F0"/>
    <w:rsid w:val="00E728D3"/>
    <w:rsid w:val="00E72AB6"/>
    <w:rsid w:val="00E72E37"/>
    <w:rsid w:val="00E7377E"/>
    <w:rsid w:val="00E73AC3"/>
    <w:rsid w:val="00E73BD5"/>
    <w:rsid w:val="00E73C25"/>
    <w:rsid w:val="00E741F6"/>
    <w:rsid w:val="00E75DCF"/>
    <w:rsid w:val="00E768BB"/>
    <w:rsid w:val="00E775B2"/>
    <w:rsid w:val="00E77817"/>
    <w:rsid w:val="00E77D36"/>
    <w:rsid w:val="00E77FF0"/>
    <w:rsid w:val="00E803EB"/>
    <w:rsid w:val="00E80CD4"/>
    <w:rsid w:val="00E80F12"/>
    <w:rsid w:val="00E80FA2"/>
    <w:rsid w:val="00E81942"/>
    <w:rsid w:val="00E81C29"/>
    <w:rsid w:val="00E81DAF"/>
    <w:rsid w:val="00E81FB5"/>
    <w:rsid w:val="00E81FE8"/>
    <w:rsid w:val="00E820CA"/>
    <w:rsid w:val="00E82136"/>
    <w:rsid w:val="00E82425"/>
    <w:rsid w:val="00E8342F"/>
    <w:rsid w:val="00E84283"/>
    <w:rsid w:val="00E846B7"/>
    <w:rsid w:val="00E84E46"/>
    <w:rsid w:val="00E85078"/>
    <w:rsid w:val="00E8554E"/>
    <w:rsid w:val="00E8572E"/>
    <w:rsid w:val="00E87096"/>
    <w:rsid w:val="00E875C9"/>
    <w:rsid w:val="00E87ABC"/>
    <w:rsid w:val="00E87C44"/>
    <w:rsid w:val="00E90090"/>
    <w:rsid w:val="00E90441"/>
    <w:rsid w:val="00E904E1"/>
    <w:rsid w:val="00E90968"/>
    <w:rsid w:val="00E90A3F"/>
    <w:rsid w:val="00E910DA"/>
    <w:rsid w:val="00E91493"/>
    <w:rsid w:val="00E91566"/>
    <w:rsid w:val="00E91910"/>
    <w:rsid w:val="00E9252E"/>
    <w:rsid w:val="00E927DC"/>
    <w:rsid w:val="00E92C30"/>
    <w:rsid w:val="00E931EE"/>
    <w:rsid w:val="00E94FC9"/>
    <w:rsid w:val="00E9507C"/>
    <w:rsid w:val="00E95399"/>
    <w:rsid w:val="00E95666"/>
    <w:rsid w:val="00E956DB"/>
    <w:rsid w:val="00E95FE3"/>
    <w:rsid w:val="00E9637A"/>
    <w:rsid w:val="00E971A9"/>
    <w:rsid w:val="00EA0245"/>
    <w:rsid w:val="00EA06E7"/>
    <w:rsid w:val="00EA07BD"/>
    <w:rsid w:val="00EA098B"/>
    <w:rsid w:val="00EA0A4E"/>
    <w:rsid w:val="00EA0DF9"/>
    <w:rsid w:val="00EA11A1"/>
    <w:rsid w:val="00EA18F4"/>
    <w:rsid w:val="00EA1AA0"/>
    <w:rsid w:val="00EA1C26"/>
    <w:rsid w:val="00EA2362"/>
    <w:rsid w:val="00EA285D"/>
    <w:rsid w:val="00EA28FC"/>
    <w:rsid w:val="00EA2B31"/>
    <w:rsid w:val="00EA2E41"/>
    <w:rsid w:val="00EA3310"/>
    <w:rsid w:val="00EA45F0"/>
    <w:rsid w:val="00EA45F2"/>
    <w:rsid w:val="00EA4628"/>
    <w:rsid w:val="00EA4F4A"/>
    <w:rsid w:val="00EA5456"/>
    <w:rsid w:val="00EA59E5"/>
    <w:rsid w:val="00EA5E02"/>
    <w:rsid w:val="00EA60E1"/>
    <w:rsid w:val="00EA67FB"/>
    <w:rsid w:val="00EA7191"/>
    <w:rsid w:val="00EA7A6A"/>
    <w:rsid w:val="00EA7AE8"/>
    <w:rsid w:val="00EB00BC"/>
    <w:rsid w:val="00EB0D0F"/>
    <w:rsid w:val="00EB1080"/>
    <w:rsid w:val="00EB1667"/>
    <w:rsid w:val="00EB179E"/>
    <w:rsid w:val="00EB1B89"/>
    <w:rsid w:val="00EB213A"/>
    <w:rsid w:val="00EB29DF"/>
    <w:rsid w:val="00EB2B16"/>
    <w:rsid w:val="00EB2D5A"/>
    <w:rsid w:val="00EB2F67"/>
    <w:rsid w:val="00EB3111"/>
    <w:rsid w:val="00EB3207"/>
    <w:rsid w:val="00EB3601"/>
    <w:rsid w:val="00EB37A3"/>
    <w:rsid w:val="00EB39DE"/>
    <w:rsid w:val="00EB39F4"/>
    <w:rsid w:val="00EB3ABB"/>
    <w:rsid w:val="00EB3FE5"/>
    <w:rsid w:val="00EB42BB"/>
    <w:rsid w:val="00EB4AA0"/>
    <w:rsid w:val="00EB4C5B"/>
    <w:rsid w:val="00EB511C"/>
    <w:rsid w:val="00EB581E"/>
    <w:rsid w:val="00EB593E"/>
    <w:rsid w:val="00EB5EA9"/>
    <w:rsid w:val="00EB6BBE"/>
    <w:rsid w:val="00EB77A1"/>
    <w:rsid w:val="00EB7950"/>
    <w:rsid w:val="00EB7BE1"/>
    <w:rsid w:val="00EC0491"/>
    <w:rsid w:val="00EC2156"/>
    <w:rsid w:val="00EC21B2"/>
    <w:rsid w:val="00EC2401"/>
    <w:rsid w:val="00EC2577"/>
    <w:rsid w:val="00EC2C04"/>
    <w:rsid w:val="00EC2D2D"/>
    <w:rsid w:val="00EC3925"/>
    <w:rsid w:val="00EC47BC"/>
    <w:rsid w:val="00EC4A90"/>
    <w:rsid w:val="00EC4F7D"/>
    <w:rsid w:val="00EC5D56"/>
    <w:rsid w:val="00EC5F11"/>
    <w:rsid w:val="00EC6062"/>
    <w:rsid w:val="00EC637E"/>
    <w:rsid w:val="00EC677F"/>
    <w:rsid w:val="00EC69D1"/>
    <w:rsid w:val="00EC7740"/>
    <w:rsid w:val="00EC789A"/>
    <w:rsid w:val="00EC7E53"/>
    <w:rsid w:val="00ED015D"/>
    <w:rsid w:val="00ED0AFB"/>
    <w:rsid w:val="00ED1124"/>
    <w:rsid w:val="00ED171B"/>
    <w:rsid w:val="00ED2D23"/>
    <w:rsid w:val="00ED2E50"/>
    <w:rsid w:val="00ED2E51"/>
    <w:rsid w:val="00ED30CC"/>
    <w:rsid w:val="00ED314D"/>
    <w:rsid w:val="00ED3786"/>
    <w:rsid w:val="00ED3D4A"/>
    <w:rsid w:val="00ED43BF"/>
    <w:rsid w:val="00ED4A5C"/>
    <w:rsid w:val="00ED4D82"/>
    <w:rsid w:val="00ED551F"/>
    <w:rsid w:val="00ED5653"/>
    <w:rsid w:val="00ED6DEB"/>
    <w:rsid w:val="00ED6EFA"/>
    <w:rsid w:val="00ED7167"/>
    <w:rsid w:val="00ED7A50"/>
    <w:rsid w:val="00ED7B68"/>
    <w:rsid w:val="00EE0511"/>
    <w:rsid w:val="00EE1989"/>
    <w:rsid w:val="00EE2BCD"/>
    <w:rsid w:val="00EE2EAC"/>
    <w:rsid w:val="00EE3236"/>
    <w:rsid w:val="00EE40EA"/>
    <w:rsid w:val="00EE427B"/>
    <w:rsid w:val="00EE43D0"/>
    <w:rsid w:val="00EE515E"/>
    <w:rsid w:val="00EE5598"/>
    <w:rsid w:val="00EE577D"/>
    <w:rsid w:val="00EE5A80"/>
    <w:rsid w:val="00EE5CF4"/>
    <w:rsid w:val="00EE604A"/>
    <w:rsid w:val="00EE629C"/>
    <w:rsid w:val="00EE62BC"/>
    <w:rsid w:val="00EE6ADC"/>
    <w:rsid w:val="00EE6C1F"/>
    <w:rsid w:val="00EE700A"/>
    <w:rsid w:val="00EE74E7"/>
    <w:rsid w:val="00EE75B1"/>
    <w:rsid w:val="00EE7B70"/>
    <w:rsid w:val="00EE7F2D"/>
    <w:rsid w:val="00EF05B1"/>
    <w:rsid w:val="00EF0AE9"/>
    <w:rsid w:val="00EF13DD"/>
    <w:rsid w:val="00EF145D"/>
    <w:rsid w:val="00EF170D"/>
    <w:rsid w:val="00EF1C01"/>
    <w:rsid w:val="00EF1C34"/>
    <w:rsid w:val="00EF1CCF"/>
    <w:rsid w:val="00EF2827"/>
    <w:rsid w:val="00EF29EB"/>
    <w:rsid w:val="00EF4224"/>
    <w:rsid w:val="00EF4527"/>
    <w:rsid w:val="00EF46D7"/>
    <w:rsid w:val="00EF4AAC"/>
    <w:rsid w:val="00EF57E4"/>
    <w:rsid w:val="00EF5FF5"/>
    <w:rsid w:val="00EF642D"/>
    <w:rsid w:val="00EF6A98"/>
    <w:rsid w:val="00EF6B95"/>
    <w:rsid w:val="00EF6CC6"/>
    <w:rsid w:val="00EF6F48"/>
    <w:rsid w:val="00EF7241"/>
    <w:rsid w:val="00EF7E3E"/>
    <w:rsid w:val="00F00567"/>
    <w:rsid w:val="00F00E99"/>
    <w:rsid w:val="00F00E9B"/>
    <w:rsid w:val="00F01411"/>
    <w:rsid w:val="00F01D81"/>
    <w:rsid w:val="00F023DD"/>
    <w:rsid w:val="00F02863"/>
    <w:rsid w:val="00F02CD5"/>
    <w:rsid w:val="00F03915"/>
    <w:rsid w:val="00F03D37"/>
    <w:rsid w:val="00F03ECF"/>
    <w:rsid w:val="00F0511C"/>
    <w:rsid w:val="00F05436"/>
    <w:rsid w:val="00F05743"/>
    <w:rsid w:val="00F0580D"/>
    <w:rsid w:val="00F0584F"/>
    <w:rsid w:val="00F06110"/>
    <w:rsid w:val="00F06431"/>
    <w:rsid w:val="00F0726A"/>
    <w:rsid w:val="00F076AE"/>
    <w:rsid w:val="00F077B9"/>
    <w:rsid w:val="00F07B5C"/>
    <w:rsid w:val="00F07F66"/>
    <w:rsid w:val="00F07F8D"/>
    <w:rsid w:val="00F106EF"/>
    <w:rsid w:val="00F11026"/>
    <w:rsid w:val="00F1122E"/>
    <w:rsid w:val="00F112FB"/>
    <w:rsid w:val="00F1170B"/>
    <w:rsid w:val="00F11B7A"/>
    <w:rsid w:val="00F11DFC"/>
    <w:rsid w:val="00F12838"/>
    <w:rsid w:val="00F12A03"/>
    <w:rsid w:val="00F12CA5"/>
    <w:rsid w:val="00F1300D"/>
    <w:rsid w:val="00F1377D"/>
    <w:rsid w:val="00F13F9C"/>
    <w:rsid w:val="00F15413"/>
    <w:rsid w:val="00F15545"/>
    <w:rsid w:val="00F158D1"/>
    <w:rsid w:val="00F16291"/>
    <w:rsid w:val="00F16818"/>
    <w:rsid w:val="00F1740A"/>
    <w:rsid w:val="00F174D3"/>
    <w:rsid w:val="00F1789B"/>
    <w:rsid w:val="00F1792E"/>
    <w:rsid w:val="00F179E5"/>
    <w:rsid w:val="00F17B7E"/>
    <w:rsid w:val="00F17D4D"/>
    <w:rsid w:val="00F17EDD"/>
    <w:rsid w:val="00F2054A"/>
    <w:rsid w:val="00F208BB"/>
    <w:rsid w:val="00F21209"/>
    <w:rsid w:val="00F21AB0"/>
    <w:rsid w:val="00F21EAA"/>
    <w:rsid w:val="00F227E6"/>
    <w:rsid w:val="00F22922"/>
    <w:rsid w:val="00F235E3"/>
    <w:rsid w:val="00F23D7A"/>
    <w:rsid w:val="00F23FCB"/>
    <w:rsid w:val="00F253C7"/>
    <w:rsid w:val="00F25539"/>
    <w:rsid w:val="00F259FC"/>
    <w:rsid w:val="00F25A2E"/>
    <w:rsid w:val="00F25B02"/>
    <w:rsid w:val="00F25B99"/>
    <w:rsid w:val="00F25C67"/>
    <w:rsid w:val="00F26320"/>
    <w:rsid w:val="00F2669B"/>
    <w:rsid w:val="00F26A8E"/>
    <w:rsid w:val="00F26FB7"/>
    <w:rsid w:val="00F27CEB"/>
    <w:rsid w:val="00F301B3"/>
    <w:rsid w:val="00F30ACA"/>
    <w:rsid w:val="00F30EBD"/>
    <w:rsid w:val="00F3101B"/>
    <w:rsid w:val="00F3172E"/>
    <w:rsid w:val="00F31F02"/>
    <w:rsid w:val="00F31F25"/>
    <w:rsid w:val="00F32123"/>
    <w:rsid w:val="00F32ADD"/>
    <w:rsid w:val="00F33AA9"/>
    <w:rsid w:val="00F33D99"/>
    <w:rsid w:val="00F33E96"/>
    <w:rsid w:val="00F343B7"/>
    <w:rsid w:val="00F34473"/>
    <w:rsid w:val="00F34A46"/>
    <w:rsid w:val="00F359C9"/>
    <w:rsid w:val="00F359EF"/>
    <w:rsid w:val="00F3618B"/>
    <w:rsid w:val="00F37A3D"/>
    <w:rsid w:val="00F37C4B"/>
    <w:rsid w:val="00F37FDE"/>
    <w:rsid w:val="00F40112"/>
    <w:rsid w:val="00F402C0"/>
    <w:rsid w:val="00F40322"/>
    <w:rsid w:val="00F408A9"/>
    <w:rsid w:val="00F40EE8"/>
    <w:rsid w:val="00F4264C"/>
    <w:rsid w:val="00F42817"/>
    <w:rsid w:val="00F43314"/>
    <w:rsid w:val="00F433B5"/>
    <w:rsid w:val="00F433C5"/>
    <w:rsid w:val="00F434C4"/>
    <w:rsid w:val="00F436F2"/>
    <w:rsid w:val="00F44691"/>
    <w:rsid w:val="00F448BD"/>
    <w:rsid w:val="00F450B9"/>
    <w:rsid w:val="00F457C5"/>
    <w:rsid w:val="00F45CC4"/>
    <w:rsid w:val="00F461B6"/>
    <w:rsid w:val="00F47422"/>
    <w:rsid w:val="00F47A26"/>
    <w:rsid w:val="00F47A58"/>
    <w:rsid w:val="00F50A5C"/>
    <w:rsid w:val="00F50A88"/>
    <w:rsid w:val="00F50BA2"/>
    <w:rsid w:val="00F517D9"/>
    <w:rsid w:val="00F51D70"/>
    <w:rsid w:val="00F51F29"/>
    <w:rsid w:val="00F52BE5"/>
    <w:rsid w:val="00F52CEE"/>
    <w:rsid w:val="00F52FF4"/>
    <w:rsid w:val="00F5300A"/>
    <w:rsid w:val="00F53A83"/>
    <w:rsid w:val="00F53BBB"/>
    <w:rsid w:val="00F53E5D"/>
    <w:rsid w:val="00F53F12"/>
    <w:rsid w:val="00F543F6"/>
    <w:rsid w:val="00F54D47"/>
    <w:rsid w:val="00F54DAB"/>
    <w:rsid w:val="00F55A80"/>
    <w:rsid w:val="00F55C35"/>
    <w:rsid w:val="00F56132"/>
    <w:rsid w:val="00F5652F"/>
    <w:rsid w:val="00F60464"/>
    <w:rsid w:val="00F604CA"/>
    <w:rsid w:val="00F60BAE"/>
    <w:rsid w:val="00F610C6"/>
    <w:rsid w:val="00F61164"/>
    <w:rsid w:val="00F61756"/>
    <w:rsid w:val="00F61C36"/>
    <w:rsid w:val="00F61C82"/>
    <w:rsid w:val="00F61D68"/>
    <w:rsid w:val="00F61EAB"/>
    <w:rsid w:val="00F62047"/>
    <w:rsid w:val="00F62320"/>
    <w:rsid w:val="00F6271A"/>
    <w:rsid w:val="00F628C7"/>
    <w:rsid w:val="00F62D6F"/>
    <w:rsid w:val="00F62DA4"/>
    <w:rsid w:val="00F633B3"/>
    <w:rsid w:val="00F63FF9"/>
    <w:rsid w:val="00F649C6"/>
    <w:rsid w:val="00F64B1E"/>
    <w:rsid w:val="00F65360"/>
    <w:rsid w:val="00F6582C"/>
    <w:rsid w:val="00F6584B"/>
    <w:rsid w:val="00F66361"/>
    <w:rsid w:val="00F663A8"/>
    <w:rsid w:val="00F66AF0"/>
    <w:rsid w:val="00F66D63"/>
    <w:rsid w:val="00F66DF9"/>
    <w:rsid w:val="00F66EFE"/>
    <w:rsid w:val="00F675AD"/>
    <w:rsid w:val="00F67A45"/>
    <w:rsid w:val="00F67C0D"/>
    <w:rsid w:val="00F7004B"/>
    <w:rsid w:val="00F703EB"/>
    <w:rsid w:val="00F70ACB"/>
    <w:rsid w:val="00F70D58"/>
    <w:rsid w:val="00F72D2C"/>
    <w:rsid w:val="00F72D74"/>
    <w:rsid w:val="00F72F0C"/>
    <w:rsid w:val="00F730BD"/>
    <w:rsid w:val="00F7331A"/>
    <w:rsid w:val="00F73771"/>
    <w:rsid w:val="00F7390A"/>
    <w:rsid w:val="00F74544"/>
    <w:rsid w:val="00F745D5"/>
    <w:rsid w:val="00F74B1C"/>
    <w:rsid w:val="00F74CE7"/>
    <w:rsid w:val="00F75068"/>
    <w:rsid w:val="00F75459"/>
    <w:rsid w:val="00F754C3"/>
    <w:rsid w:val="00F75E7E"/>
    <w:rsid w:val="00F7669E"/>
    <w:rsid w:val="00F7721B"/>
    <w:rsid w:val="00F77E61"/>
    <w:rsid w:val="00F8052A"/>
    <w:rsid w:val="00F8064A"/>
    <w:rsid w:val="00F80773"/>
    <w:rsid w:val="00F8277B"/>
    <w:rsid w:val="00F82F95"/>
    <w:rsid w:val="00F83033"/>
    <w:rsid w:val="00F83595"/>
    <w:rsid w:val="00F8378C"/>
    <w:rsid w:val="00F8384B"/>
    <w:rsid w:val="00F83CF3"/>
    <w:rsid w:val="00F842A7"/>
    <w:rsid w:val="00F8457A"/>
    <w:rsid w:val="00F84892"/>
    <w:rsid w:val="00F84CCF"/>
    <w:rsid w:val="00F857D7"/>
    <w:rsid w:val="00F85950"/>
    <w:rsid w:val="00F85983"/>
    <w:rsid w:val="00F85C01"/>
    <w:rsid w:val="00F86761"/>
    <w:rsid w:val="00F87509"/>
    <w:rsid w:val="00F902D1"/>
    <w:rsid w:val="00F90A19"/>
    <w:rsid w:val="00F91117"/>
    <w:rsid w:val="00F91200"/>
    <w:rsid w:val="00F918A2"/>
    <w:rsid w:val="00F91FF2"/>
    <w:rsid w:val="00F92705"/>
    <w:rsid w:val="00F92ABD"/>
    <w:rsid w:val="00F92ADC"/>
    <w:rsid w:val="00F92B41"/>
    <w:rsid w:val="00F92F5A"/>
    <w:rsid w:val="00F93B7A"/>
    <w:rsid w:val="00F9459B"/>
    <w:rsid w:val="00F945D3"/>
    <w:rsid w:val="00F9485A"/>
    <w:rsid w:val="00F94BC8"/>
    <w:rsid w:val="00F94D0E"/>
    <w:rsid w:val="00F95A70"/>
    <w:rsid w:val="00F95FAB"/>
    <w:rsid w:val="00F9662C"/>
    <w:rsid w:val="00F966DB"/>
    <w:rsid w:val="00F96B18"/>
    <w:rsid w:val="00F96B46"/>
    <w:rsid w:val="00F96CA3"/>
    <w:rsid w:val="00F96FFA"/>
    <w:rsid w:val="00F97EBF"/>
    <w:rsid w:val="00FA0FCE"/>
    <w:rsid w:val="00FA10ED"/>
    <w:rsid w:val="00FA3427"/>
    <w:rsid w:val="00FA3AA3"/>
    <w:rsid w:val="00FA3FEB"/>
    <w:rsid w:val="00FA43B8"/>
    <w:rsid w:val="00FA4A6A"/>
    <w:rsid w:val="00FA5002"/>
    <w:rsid w:val="00FA57CE"/>
    <w:rsid w:val="00FA6825"/>
    <w:rsid w:val="00FA6860"/>
    <w:rsid w:val="00FA6903"/>
    <w:rsid w:val="00FA6A25"/>
    <w:rsid w:val="00FA6DA7"/>
    <w:rsid w:val="00FA7AFE"/>
    <w:rsid w:val="00FA7D74"/>
    <w:rsid w:val="00FB018C"/>
    <w:rsid w:val="00FB0685"/>
    <w:rsid w:val="00FB0876"/>
    <w:rsid w:val="00FB0C4E"/>
    <w:rsid w:val="00FB1616"/>
    <w:rsid w:val="00FB19CA"/>
    <w:rsid w:val="00FB289C"/>
    <w:rsid w:val="00FB2A36"/>
    <w:rsid w:val="00FB2CF2"/>
    <w:rsid w:val="00FB2DFA"/>
    <w:rsid w:val="00FB3F3E"/>
    <w:rsid w:val="00FB40C4"/>
    <w:rsid w:val="00FB42A1"/>
    <w:rsid w:val="00FB449C"/>
    <w:rsid w:val="00FB4AA3"/>
    <w:rsid w:val="00FB538A"/>
    <w:rsid w:val="00FB5876"/>
    <w:rsid w:val="00FB5976"/>
    <w:rsid w:val="00FB5FEA"/>
    <w:rsid w:val="00FB62BF"/>
    <w:rsid w:val="00FB6F74"/>
    <w:rsid w:val="00FB7757"/>
    <w:rsid w:val="00FB7A25"/>
    <w:rsid w:val="00FC08A7"/>
    <w:rsid w:val="00FC0CF7"/>
    <w:rsid w:val="00FC11C3"/>
    <w:rsid w:val="00FC18D7"/>
    <w:rsid w:val="00FC1953"/>
    <w:rsid w:val="00FC2023"/>
    <w:rsid w:val="00FC248F"/>
    <w:rsid w:val="00FC2946"/>
    <w:rsid w:val="00FC2FE9"/>
    <w:rsid w:val="00FC33E9"/>
    <w:rsid w:val="00FC37F2"/>
    <w:rsid w:val="00FC41BC"/>
    <w:rsid w:val="00FC4492"/>
    <w:rsid w:val="00FC4D83"/>
    <w:rsid w:val="00FC62EE"/>
    <w:rsid w:val="00FC6635"/>
    <w:rsid w:val="00FC68BE"/>
    <w:rsid w:val="00FC6960"/>
    <w:rsid w:val="00FC7161"/>
    <w:rsid w:val="00FC769A"/>
    <w:rsid w:val="00FC7BCA"/>
    <w:rsid w:val="00FD0067"/>
    <w:rsid w:val="00FD0151"/>
    <w:rsid w:val="00FD0888"/>
    <w:rsid w:val="00FD0997"/>
    <w:rsid w:val="00FD1273"/>
    <w:rsid w:val="00FD1422"/>
    <w:rsid w:val="00FD18ED"/>
    <w:rsid w:val="00FD1A23"/>
    <w:rsid w:val="00FD1FA5"/>
    <w:rsid w:val="00FD2033"/>
    <w:rsid w:val="00FD25EE"/>
    <w:rsid w:val="00FD28EF"/>
    <w:rsid w:val="00FD2EA1"/>
    <w:rsid w:val="00FD3871"/>
    <w:rsid w:val="00FD4BFB"/>
    <w:rsid w:val="00FD501D"/>
    <w:rsid w:val="00FD6C60"/>
    <w:rsid w:val="00FD74CD"/>
    <w:rsid w:val="00FD777F"/>
    <w:rsid w:val="00FD79C0"/>
    <w:rsid w:val="00FE0290"/>
    <w:rsid w:val="00FE0EA1"/>
    <w:rsid w:val="00FE13E8"/>
    <w:rsid w:val="00FE1A8F"/>
    <w:rsid w:val="00FE1F5A"/>
    <w:rsid w:val="00FE2BAE"/>
    <w:rsid w:val="00FE317E"/>
    <w:rsid w:val="00FE34F6"/>
    <w:rsid w:val="00FE3501"/>
    <w:rsid w:val="00FE5579"/>
    <w:rsid w:val="00FE55A3"/>
    <w:rsid w:val="00FE5724"/>
    <w:rsid w:val="00FE5AD7"/>
    <w:rsid w:val="00FE5C39"/>
    <w:rsid w:val="00FE5C67"/>
    <w:rsid w:val="00FE5CA2"/>
    <w:rsid w:val="00FE5D8C"/>
    <w:rsid w:val="00FE5FBE"/>
    <w:rsid w:val="00FE5FE1"/>
    <w:rsid w:val="00FE677D"/>
    <w:rsid w:val="00FE6D34"/>
    <w:rsid w:val="00FE7326"/>
    <w:rsid w:val="00FE7424"/>
    <w:rsid w:val="00FF0395"/>
    <w:rsid w:val="00FF0442"/>
    <w:rsid w:val="00FF15DC"/>
    <w:rsid w:val="00FF2449"/>
    <w:rsid w:val="00FF2E14"/>
    <w:rsid w:val="00FF2FA7"/>
    <w:rsid w:val="00FF3841"/>
    <w:rsid w:val="00FF42A5"/>
    <w:rsid w:val="00FF45D6"/>
    <w:rsid w:val="00FF5067"/>
    <w:rsid w:val="00FF52F0"/>
    <w:rsid w:val="00FF5AD6"/>
    <w:rsid w:val="00FF5EEF"/>
    <w:rsid w:val="00FF63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oNotEmbedSmartTags/>
  <w:decimalSymbol w:val="."/>
  <w:listSeparator w:val=","/>
  <w14:docId w14:val="3F325795"/>
  <w15:chartTrackingRefBased/>
  <w15:docId w15:val="{36A2C49A-36A5-483A-A2F5-6C21EB00F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3556"/>
    <w:pPr>
      <w:spacing w:after="240" w:line="480" w:lineRule="auto"/>
      <w:contextualSpacing/>
      <w:jc w:val="both"/>
    </w:pPr>
    <w:rPr>
      <w:sz w:val="24"/>
      <w:szCs w:val="22"/>
    </w:rPr>
  </w:style>
  <w:style w:type="paragraph" w:styleId="Heading1">
    <w:name w:val="heading 1"/>
    <w:basedOn w:val="Normal"/>
    <w:next w:val="BodyText"/>
    <w:qFormat/>
    <w:rsid w:val="00A0471F"/>
    <w:pPr>
      <w:keepNext/>
      <w:keepLines/>
      <w:numPr>
        <w:numId w:val="2"/>
      </w:numPr>
      <w:spacing w:before="720"/>
      <w:ind w:left="0"/>
      <w:contextualSpacing w:val="0"/>
      <w:jc w:val="center"/>
      <w:outlineLvl w:val="0"/>
    </w:pPr>
    <w:rPr>
      <w:rFonts w:cs="Arial"/>
      <w:b/>
      <w:bCs/>
      <w:kern w:val="32"/>
      <w:sz w:val="40"/>
      <w:szCs w:val="24"/>
    </w:rPr>
  </w:style>
  <w:style w:type="paragraph" w:styleId="Heading2">
    <w:name w:val="heading 2"/>
    <w:basedOn w:val="Normal"/>
    <w:next w:val="BodyText"/>
    <w:link w:val="Heading2Char"/>
    <w:qFormat/>
    <w:rsid w:val="000770CD"/>
    <w:pPr>
      <w:keepNext/>
      <w:numPr>
        <w:ilvl w:val="1"/>
        <w:numId w:val="2"/>
      </w:numPr>
      <w:tabs>
        <w:tab w:val="clear" w:pos="-2304"/>
      </w:tabs>
      <w:spacing w:before="240" w:after="0"/>
      <w:ind w:left="576"/>
      <w:contextualSpacing w:val="0"/>
      <w:jc w:val="left"/>
      <w:outlineLvl w:val="1"/>
    </w:pPr>
    <w:rPr>
      <w:rFonts w:cs="Arial"/>
      <w:b/>
      <w:bCs/>
      <w:iCs/>
      <w:szCs w:val="24"/>
    </w:rPr>
  </w:style>
  <w:style w:type="paragraph" w:styleId="Heading3">
    <w:name w:val="heading 3"/>
    <w:basedOn w:val="Normal"/>
    <w:next w:val="BodyText"/>
    <w:link w:val="Heading3Char1"/>
    <w:qFormat/>
    <w:rsid w:val="000770CD"/>
    <w:pPr>
      <w:keepNext/>
      <w:numPr>
        <w:ilvl w:val="2"/>
        <w:numId w:val="2"/>
      </w:numPr>
      <w:tabs>
        <w:tab w:val="clear" w:pos="3420"/>
      </w:tabs>
      <w:spacing w:before="240" w:after="0"/>
      <w:ind w:left="720"/>
      <w:contextualSpacing w:val="0"/>
      <w:outlineLvl w:val="2"/>
    </w:pPr>
    <w:rPr>
      <w:rFonts w:cs="Arial"/>
      <w:b/>
      <w:bCs/>
    </w:rPr>
  </w:style>
  <w:style w:type="paragraph" w:styleId="Heading4">
    <w:name w:val="heading 4"/>
    <w:basedOn w:val="Normal"/>
    <w:next w:val="BodyText"/>
    <w:link w:val="Heading4Char"/>
    <w:qFormat/>
    <w:rsid w:val="008E3799"/>
    <w:pPr>
      <w:keepNext/>
      <w:numPr>
        <w:numId w:val="15"/>
      </w:numPr>
      <w:spacing w:before="240" w:after="60"/>
      <w:ind w:right="288"/>
      <w:outlineLvl w:val="3"/>
    </w:pPr>
    <w:rPr>
      <w:bCs/>
      <w:i/>
      <w:szCs w:val="28"/>
    </w:rPr>
  </w:style>
  <w:style w:type="paragraph" w:styleId="Heading5">
    <w:name w:val="heading 5"/>
    <w:basedOn w:val="Normal"/>
    <w:next w:val="Normal"/>
    <w:qFormat/>
    <w:rsid w:val="007009E5"/>
    <w:pPr>
      <w:numPr>
        <w:ilvl w:val="4"/>
        <w:numId w:val="2"/>
      </w:numPr>
      <w:spacing w:before="240" w:after="60"/>
      <w:outlineLvl w:val="4"/>
    </w:pPr>
    <w:rPr>
      <w:b/>
      <w:bCs/>
      <w:i/>
      <w:iCs/>
      <w:sz w:val="26"/>
      <w:szCs w:val="26"/>
    </w:rPr>
  </w:style>
  <w:style w:type="paragraph" w:styleId="Heading6">
    <w:name w:val="heading 6"/>
    <w:basedOn w:val="Normal"/>
    <w:next w:val="Normal"/>
    <w:qFormat/>
    <w:rsid w:val="007009E5"/>
    <w:pPr>
      <w:numPr>
        <w:ilvl w:val="5"/>
        <w:numId w:val="2"/>
      </w:numPr>
      <w:spacing w:before="240" w:after="60"/>
      <w:outlineLvl w:val="5"/>
    </w:pPr>
    <w:rPr>
      <w:b/>
      <w:bCs/>
    </w:rPr>
  </w:style>
  <w:style w:type="paragraph" w:styleId="Heading7">
    <w:name w:val="heading 7"/>
    <w:basedOn w:val="Normal"/>
    <w:next w:val="Normal"/>
    <w:qFormat/>
    <w:rsid w:val="007009E5"/>
    <w:pPr>
      <w:numPr>
        <w:ilvl w:val="6"/>
        <w:numId w:val="2"/>
      </w:numPr>
      <w:spacing w:before="240" w:after="60"/>
      <w:outlineLvl w:val="6"/>
    </w:pPr>
    <w:rPr>
      <w:szCs w:val="24"/>
    </w:rPr>
  </w:style>
  <w:style w:type="paragraph" w:styleId="Heading8">
    <w:name w:val="heading 8"/>
    <w:basedOn w:val="Normal"/>
    <w:next w:val="Normal"/>
    <w:qFormat/>
    <w:rsid w:val="007009E5"/>
    <w:pPr>
      <w:numPr>
        <w:ilvl w:val="7"/>
        <w:numId w:val="2"/>
      </w:numPr>
      <w:spacing w:before="240" w:after="60"/>
      <w:outlineLvl w:val="7"/>
    </w:pPr>
    <w:rPr>
      <w:i/>
      <w:iCs/>
      <w:szCs w:val="24"/>
    </w:rPr>
  </w:style>
  <w:style w:type="paragraph" w:styleId="Heading9">
    <w:name w:val="heading 9"/>
    <w:basedOn w:val="Normal"/>
    <w:next w:val="Normal"/>
    <w:qFormat/>
    <w:rsid w:val="007009E5"/>
    <w:pPr>
      <w:numPr>
        <w:ilvl w:val="8"/>
        <w:numId w:val="2"/>
      </w:numPr>
      <w:spacing w:before="240" w:after="60"/>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64FCA"/>
    <w:pPr>
      <w:spacing w:after="0"/>
      <w:ind w:firstLine="720"/>
      <w:contextualSpacing w:val="0"/>
    </w:pPr>
    <w:rPr>
      <w:szCs w:val="24"/>
    </w:rPr>
  </w:style>
  <w:style w:type="paragraph" w:styleId="FootnoteText">
    <w:name w:val="footnote text"/>
    <w:basedOn w:val="Normal"/>
    <w:semiHidden/>
    <w:rsid w:val="00D130FF"/>
    <w:pPr>
      <w:spacing w:after="0"/>
      <w:contextualSpacing w:val="0"/>
      <w:jc w:val="left"/>
    </w:pPr>
    <w:rPr>
      <w:szCs w:val="20"/>
    </w:rPr>
  </w:style>
  <w:style w:type="character" w:styleId="FootnoteReference">
    <w:name w:val="footnote reference"/>
    <w:semiHidden/>
    <w:rsid w:val="00D130FF"/>
    <w:rPr>
      <w:rFonts w:ascii="Times New Roman" w:hAnsi="Times New Roman"/>
      <w:sz w:val="24"/>
      <w:vertAlign w:val="superscript"/>
    </w:rPr>
  </w:style>
  <w:style w:type="paragraph" w:styleId="Caption">
    <w:name w:val="caption"/>
    <w:basedOn w:val="Normal"/>
    <w:next w:val="Normal"/>
    <w:link w:val="CaptionChar"/>
    <w:qFormat/>
    <w:rsid w:val="00B47DA8"/>
    <w:pPr>
      <w:spacing w:before="120" w:line="240" w:lineRule="auto"/>
      <w:contextualSpacing w:val="0"/>
      <w:jc w:val="center"/>
    </w:pPr>
    <w:rPr>
      <w:b/>
      <w:bCs/>
      <w:szCs w:val="20"/>
    </w:rPr>
  </w:style>
  <w:style w:type="character" w:styleId="CommentReference">
    <w:name w:val="annotation reference"/>
    <w:semiHidden/>
    <w:rsid w:val="00404CA7"/>
    <w:rPr>
      <w:sz w:val="16"/>
      <w:szCs w:val="16"/>
    </w:rPr>
  </w:style>
  <w:style w:type="paragraph" w:styleId="CommentText">
    <w:name w:val="annotation text"/>
    <w:basedOn w:val="Normal"/>
    <w:semiHidden/>
    <w:rsid w:val="00404CA7"/>
    <w:rPr>
      <w:sz w:val="20"/>
      <w:szCs w:val="20"/>
    </w:rPr>
  </w:style>
  <w:style w:type="paragraph" w:customStyle="1" w:styleId="References">
    <w:name w:val="References"/>
    <w:basedOn w:val="Normal"/>
    <w:rsid w:val="00557334"/>
    <w:pPr>
      <w:spacing w:after="200"/>
      <w:ind w:left="720" w:hanging="720"/>
      <w:jc w:val="left"/>
    </w:pPr>
    <w:rPr>
      <w:szCs w:val="24"/>
    </w:rPr>
  </w:style>
  <w:style w:type="paragraph" w:customStyle="1" w:styleId="Tables">
    <w:name w:val="Tables"/>
    <w:basedOn w:val="BodyText"/>
    <w:next w:val="Normal"/>
    <w:semiHidden/>
    <w:rsid w:val="00404CA7"/>
    <w:pPr>
      <w:jc w:val="center"/>
    </w:pPr>
    <w:rPr>
      <w:b/>
      <w:bCs/>
      <w:sz w:val="22"/>
      <w:szCs w:val="20"/>
    </w:rPr>
  </w:style>
  <w:style w:type="paragraph" w:styleId="BalloonText">
    <w:name w:val="Balloon Text"/>
    <w:basedOn w:val="Normal"/>
    <w:semiHidden/>
    <w:rsid w:val="00404CA7"/>
    <w:rPr>
      <w:rFonts w:ascii="Tahoma" w:hAnsi="Tahoma" w:cs="Tahoma"/>
      <w:sz w:val="16"/>
      <w:szCs w:val="16"/>
    </w:rPr>
  </w:style>
  <w:style w:type="character" w:styleId="Hyperlink">
    <w:name w:val="Hyperlink"/>
    <w:uiPriority w:val="99"/>
    <w:rsid w:val="00466588"/>
    <w:rPr>
      <w:rFonts w:ascii="Times New Roman" w:hAnsi="Times New Roman"/>
      <w:color w:val="auto"/>
      <w:sz w:val="24"/>
      <w:szCs w:val="24"/>
      <w:u w:val="none"/>
    </w:rPr>
  </w:style>
  <w:style w:type="paragraph" w:customStyle="1" w:styleId="textboxhead">
    <w:name w:val="textboxhead"/>
    <w:basedOn w:val="Tables"/>
    <w:next w:val="Index1"/>
    <w:semiHidden/>
    <w:rsid w:val="00F26320"/>
    <w:rPr>
      <w:color w:val="0000FF"/>
    </w:rPr>
  </w:style>
  <w:style w:type="paragraph" w:styleId="TOC1">
    <w:name w:val="toc 1"/>
    <w:basedOn w:val="Normal"/>
    <w:next w:val="Normal"/>
    <w:uiPriority w:val="39"/>
    <w:rsid w:val="00EC47BC"/>
    <w:pPr>
      <w:tabs>
        <w:tab w:val="right" w:leader="dot" w:pos="8626"/>
      </w:tabs>
      <w:spacing w:after="0"/>
      <w:ind w:left="720" w:hanging="720"/>
      <w:contextualSpacing w:val="0"/>
      <w:jc w:val="left"/>
    </w:pPr>
    <w:rPr>
      <w:b/>
      <w:bCs/>
      <w:caps/>
      <w:szCs w:val="24"/>
    </w:rPr>
  </w:style>
  <w:style w:type="paragraph" w:styleId="Index1">
    <w:name w:val="index 1"/>
    <w:basedOn w:val="Normal"/>
    <w:next w:val="Normal"/>
    <w:autoRedefine/>
    <w:semiHidden/>
    <w:rsid w:val="002970BC"/>
    <w:pPr>
      <w:ind w:left="220" w:hanging="220"/>
    </w:pPr>
  </w:style>
  <w:style w:type="paragraph" w:styleId="TOC2">
    <w:name w:val="toc 2"/>
    <w:basedOn w:val="Normal"/>
    <w:next w:val="Normal"/>
    <w:uiPriority w:val="39"/>
    <w:rsid w:val="00EC47BC"/>
    <w:pPr>
      <w:tabs>
        <w:tab w:val="left" w:pos="576"/>
        <w:tab w:val="right" w:leader="dot" w:pos="8626"/>
      </w:tabs>
      <w:spacing w:after="0"/>
      <w:contextualSpacing w:val="0"/>
      <w:jc w:val="left"/>
    </w:pPr>
    <w:rPr>
      <w:szCs w:val="24"/>
    </w:rPr>
  </w:style>
  <w:style w:type="paragraph" w:styleId="TOC3">
    <w:name w:val="toc 3"/>
    <w:basedOn w:val="Normal"/>
    <w:next w:val="Normal"/>
    <w:uiPriority w:val="39"/>
    <w:rsid w:val="00551E70"/>
    <w:pPr>
      <w:tabs>
        <w:tab w:val="left" w:pos="1181"/>
        <w:tab w:val="right" w:leader="dot" w:pos="8626"/>
      </w:tabs>
      <w:spacing w:after="0"/>
      <w:ind w:left="432"/>
      <w:contextualSpacing w:val="0"/>
      <w:jc w:val="left"/>
    </w:pPr>
    <w:rPr>
      <w:iCs/>
      <w:szCs w:val="24"/>
    </w:rPr>
  </w:style>
  <w:style w:type="paragraph" w:customStyle="1" w:styleId="TiltePageHead">
    <w:name w:val="TiltePageHead"/>
    <w:basedOn w:val="Normal"/>
    <w:next w:val="ThesisTitle"/>
    <w:autoRedefine/>
    <w:rsid w:val="00145839"/>
    <w:pPr>
      <w:spacing w:after="0" w:line="240" w:lineRule="auto"/>
      <w:jc w:val="center"/>
    </w:pPr>
    <w:rPr>
      <w:b/>
      <w:caps/>
      <w:spacing w:val="2"/>
      <w:szCs w:val="24"/>
    </w:rPr>
  </w:style>
  <w:style w:type="paragraph" w:customStyle="1" w:styleId="ThesisTitle">
    <w:name w:val="Thesis Title"/>
    <w:basedOn w:val="Normal"/>
    <w:autoRedefine/>
    <w:rsid w:val="00B70410"/>
    <w:pPr>
      <w:spacing w:line="240" w:lineRule="auto"/>
      <w:jc w:val="center"/>
    </w:pPr>
    <w:rPr>
      <w:caps/>
      <w:szCs w:val="24"/>
    </w:rPr>
  </w:style>
  <w:style w:type="paragraph" w:customStyle="1" w:styleId="ThesisDirector">
    <w:name w:val="Thesis Director"/>
    <w:basedOn w:val="Normal"/>
    <w:autoRedefine/>
    <w:rsid w:val="00452FDF"/>
    <w:pPr>
      <w:tabs>
        <w:tab w:val="left" w:pos="1620"/>
      </w:tabs>
    </w:pPr>
    <w:rPr>
      <w:szCs w:val="24"/>
    </w:rPr>
  </w:style>
  <w:style w:type="paragraph" w:styleId="TOC4">
    <w:name w:val="toc 4"/>
    <w:basedOn w:val="Normal"/>
    <w:next w:val="Normal"/>
    <w:rsid w:val="00452CDF"/>
    <w:pPr>
      <w:tabs>
        <w:tab w:val="left" w:pos="878"/>
        <w:tab w:val="right" w:leader="dot" w:pos="8626"/>
      </w:tabs>
      <w:spacing w:after="0"/>
      <w:contextualSpacing w:val="0"/>
      <w:jc w:val="left"/>
    </w:pPr>
    <w:rPr>
      <w:szCs w:val="21"/>
    </w:rPr>
  </w:style>
  <w:style w:type="paragraph" w:styleId="TOC9">
    <w:name w:val="toc 9"/>
    <w:basedOn w:val="Normal"/>
    <w:next w:val="Normal"/>
    <w:autoRedefine/>
    <w:semiHidden/>
    <w:rsid w:val="008B71B2"/>
    <w:pPr>
      <w:spacing w:after="0"/>
      <w:ind w:left="1760"/>
      <w:jc w:val="left"/>
    </w:pPr>
    <w:rPr>
      <w:sz w:val="18"/>
      <w:szCs w:val="21"/>
    </w:rPr>
  </w:style>
  <w:style w:type="paragraph" w:styleId="TableofFigures">
    <w:name w:val="table of figures"/>
    <w:basedOn w:val="Normal"/>
    <w:next w:val="Normal"/>
    <w:semiHidden/>
    <w:rsid w:val="003A64D9"/>
    <w:pPr>
      <w:spacing w:after="0"/>
      <w:ind w:left="440" w:hanging="440"/>
      <w:jc w:val="left"/>
    </w:pPr>
    <w:rPr>
      <w:szCs w:val="24"/>
    </w:rPr>
  </w:style>
  <w:style w:type="paragraph" w:styleId="TOC5">
    <w:name w:val="toc 5"/>
    <w:basedOn w:val="Normal"/>
    <w:next w:val="Normal"/>
    <w:autoRedefine/>
    <w:semiHidden/>
    <w:rsid w:val="0016019D"/>
    <w:pPr>
      <w:spacing w:after="0"/>
      <w:ind w:left="880"/>
      <w:jc w:val="left"/>
    </w:pPr>
    <w:rPr>
      <w:sz w:val="18"/>
      <w:szCs w:val="21"/>
    </w:rPr>
  </w:style>
  <w:style w:type="paragraph" w:styleId="TOC6">
    <w:name w:val="toc 6"/>
    <w:basedOn w:val="Normal"/>
    <w:next w:val="Normal"/>
    <w:autoRedefine/>
    <w:semiHidden/>
    <w:rsid w:val="0016019D"/>
    <w:pPr>
      <w:spacing w:after="0"/>
      <w:ind w:left="1100"/>
      <w:jc w:val="left"/>
    </w:pPr>
    <w:rPr>
      <w:sz w:val="18"/>
      <w:szCs w:val="21"/>
    </w:rPr>
  </w:style>
  <w:style w:type="paragraph" w:styleId="TOC7">
    <w:name w:val="toc 7"/>
    <w:basedOn w:val="Normal"/>
    <w:next w:val="Normal"/>
    <w:autoRedefine/>
    <w:semiHidden/>
    <w:rsid w:val="0016019D"/>
    <w:pPr>
      <w:spacing w:after="0"/>
      <w:ind w:left="1320"/>
      <w:jc w:val="left"/>
    </w:pPr>
    <w:rPr>
      <w:sz w:val="18"/>
      <w:szCs w:val="21"/>
    </w:rPr>
  </w:style>
  <w:style w:type="paragraph" w:styleId="TOC8">
    <w:name w:val="toc 8"/>
    <w:basedOn w:val="Normal"/>
    <w:next w:val="Normal"/>
    <w:autoRedefine/>
    <w:semiHidden/>
    <w:rsid w:val="0016019D"/>
    <w:pPr>
      <w:spacing w:after="0"/>
      <w:ind w:left="1540"/>
      <w:jc w:val="left"/>
    </w:pPr>
    <w:rPr>
      <w:sz w:val="18"/>
      <w:szCs w:val="21"/>
    </w:rPr>
  </w:style>
  <w:style w:type="paragraph" w:customStyle="1" w:styleId="TitlePageMid">
    <w:name w:val="TitlePageMid"/>
    <w:basedOn w:val="Normal"/>
    <w:rsid w:val="00062F0E"/>
    <w:pPr>
      <w:spacing w:after="0"/>
      <w:contextualSpacing w:val="0"/>
      <w:jc w:val="center"/>
    </w:pPr>
  </w:style>
  <w:style w:type="paragraph" w:customStyle="1" w:styleId="Approvalform">
    <w:name w:val="Approval form"/>
    <w:basedOn w:val="Normal"/>
    <w:rsid w:val="00062F0E"/>
    <w:pPr>
      <w:spacing w:line="240" w:lineRule="auto"/>
      <w:contextualSpacing w:val="0"/>
      <w:jc w:val="center"/>
    </w:pPr>
  </w:style>
  <w:style w:type="paragraph" w:customStyle="1" w:styleId="SoftwareName">
    <w:name w:val="Software Name"/>
    <w:basedOn w:val="BodyText"/>
    <w:link w:val="SoftwareNameChar"/>
    <w:rsid w:val="00A83486"/>
    <w:rPr>
      <w:rFonts w:cs="Courier New"/>
      <w:i/>
      <w:noProof/>
    </w:rPr>
  </w:style>
  <w:style w:type="paragraph" w:customStyle="1" w:styleId="ListofFigTable">
    <w:name w:val="ListofFigTable"/>
    <w:basedOn w:val="Normal"/>
    <w:rsid w:val="004D14B0"/>
    <w:pPr>
      <w:numPr>
        <w:numId w:val="8"/>
      </w:numPr>
      <w:spacing w:before="840"/>
      <w:jc w:val="center"/>
    </w:pPr>
    <w:rPr>
      <w:b/>
      <w:caps/>
      <w:szCs w:val="24"/>
    </w:rPr>
  </w:style>
  <w:style w:type="paragraph" w:customStyle="1" w:styleId="TableCaption">
    <w:name w:val="TableCaption"/>
    <w:basedOn w:val="Caption"/>
    <w:link w:val="TableCaptionChar"/>
    <w:rsid w:val="00620225"/>
    <w:pPr>
      <w:numPr>
        <w:numId w:val="9"/>
      </w:numPr>
      <w:spacing w:after="480"/>
    </w:pPr>
    <w:rPr>
      <w:szCs w:val="24"/>
    </w:rPr>
  </w:style>
  <w:style w:type="paragraph" w:customStyle="1" w:styleId="titlepageend">
    <w:name w:val="titlepageend"/>
    <w:basedOn w:val="Normal"/>
    <w:rsid w:val="00062F0E"/>
    <w:pPr>
      <w:jc w:val="center"/>
    </w:pPr>
  </w:style>
  <w:style w:type="table" w:styleId="TableGrid">
    <w:name w:val="Table Grid"/>
    <w:basedOn w:val="TableNormal"/>
    <w:semiHidden/>
    <w:rsid w:val="007D13D7"/>
    <w:rPr>
      <w:lang w:bidi="gu-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164FCA"/>
    <w:rPr>
      <w:rFonts w:cs="Arial"/>
      <w:b/>
      <w:bCs/>
      <w:iCs/>
      <w:sz w:val="24"/>
      <w:szCs w:val="24"/>
      <w:lang w:val="en-US" w:eastAsia="en-US" w:bidi="ar-SA"/>
    </w:rPr>
  </w:style>
  <w:style w:type="paragraph" w:styleId="CommentSubject">
    <w:name w:val="annotation subject"/>
    <w:basedOn w:val="CommentText"/>
    <w:next w:val="CommentText"/>
    <w:semiHidden/>
    <w:rsid w:val="007E6721"/>
    <w:rPr>
      <w:b/>
      <w:bCs/>
    </w:rPr>
  </w:style>
  <w:style w:type="table" w:styleId="TableWeb2">
    <w:name w:val="Table Web 2"/>
    <w:basedOn w:val="TableNormal"/>
    <w:semiHidden/>
    <w:rsid w:val="00117307"/>
    <w:pPr>
      <w:spacing w:after="240" w:line="48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hapterName">
    <w:name w:val="Chapter Name"/>
    <w:basedOn w:val="Normal"/>
    <w:next w:val="Heading2"/>
    <w:semiHidden/>
    <w:rsid w:val="009669F1"/>
    <w:pPr>
      <w:jc w:val="center"/>
    </w:pPr>
    <w:rPr>
      <w:b/>
      <w:szCs w:val="24"/>
    </w:rPr>
  </w:style>
  <w:style w:type="character" w:styleId="LineNumber">
    <w:name w:val="line number"/>
    <w:basedOn w:val="DefaultParagraphFont"/>
    <w:semiHidden/>
    <w:rsid w:val="00E87096"/>
  </w:style>
  <w:style w:type="paragraph" w:styleId="Header">
    <w:name w:val="header"/>
    <w:basedOn w:val="Normal"/>
    <w:semiHidden/>
    <w:rsid w:val="00666228"/>
    <w:pPr>
      <w:tabs>
        <w:tab w:val="center" w:pos="4320"/>
        <w:tab w:val="right" w:pos="8640"/>
      </w:tabs>
    </w:pPr>
  </w:style>
  <w:style w:type="paragraph" w:styleId="Footer">
    <w:name w:val="footer"/>
    <w:basedOn w:val="Normal"/>
    <w:link w:val="FooterChar"/>
    <w:uiPriority w:val="99"/>
    <w:rsid w:val="00666228"/>
    <w:pPr>
      <w:tabs>
        <w:tab w:val="center" w:pos="4320"/>
        <w:tab w:val="right" w:pos="8640"/>
      </w:tabs>
    </w:pPr>
  </w:style>
  <w:style w:type="character" w:styleId="PageNumber">
    <w:name w:val="page number"/>
    <w:basedOn w:val="DefaultParagraphFont"/>
    <w:rsid w:val="00666228"/>
  </w:style>
  <w:style w:type="paragraph" w:styleId="ListBullet3">
    <w:name w:val="List Bullet 3"/>
    <w:basedOn w:val="Normal"/>
    <w:autoRedefine/>
    <w:semiHidden/>
    <w:rsid w:val="009669F1"/>
    <w:pPr>
      <w:numPr>
        <w:numId w:val="1"/>
      </w:numPr>
    </w:pPr>
  </w:style>
  <w:style w:type="paragraph" w:styleId="BodyTextIndent">
    <w:name w:val="Body Text Indent"/>
    <w:basedOn w:val="Normal"/>
    <w:semiHidden/>
    <w:rsid w:val="009669F1"/>
    <w:pPr>
      <w:spacing w:after="120"/>
      <w:ind w:left="360"/>
    </w:pPr>
  </w:style>
  <w:style w:type="paragraph" w:styleId="BlockText">
    <w:name w:val="Block Text"/>
    <w:basedOn w:val="Normal"/>
    <w:semiHidden/>
    <w:rsid w:val="009669F1"/>
    <w:pPr>
      <w:spacing w:after="120"/>
      <w:ind w:left="1440" w:right="1440"/>
    </w:pPr>
  </w:style>
  <w:style w:type="paragraph" w:styleId="BodyTextFirstIndent">
    <w:name w:val="Body Text First Indent"/>
    <w:basedOn w:val="BodyText"/>
    <w:semiHidden/>
    <w:rsid w:val="009669F1"/>
    <w:pPr>
      <w:spacing w:after="120"/>
      <w:ind w:firstLine="210"/>
    </w:pPr>
  </w:style>
  <w:style w:type="paragraph" w:styleId="BodyTextIndent3">
    <w:name w:val="Body Text Indent 3"/>
    <w:basedOn w:val="Normal"/>
    <w:semiHidden/>
    <w:rsid w:val="009669F1"/>
    <w:pPr>
      <w:spacing w:after="120"/>
      <w:ind w:left="360"/>
    </w:pPr>
    <w:rPr>
      <w:sz w:val="16"/>
      <w:szCs w:val="16"/>
    </w:rPr>
  </w:style>
  <w:style w:type="character" w:customStyle="1" w:styleId="SoftwareNameChar">
    <w:name w:val="Software Name Char"/>
    <w:link w:val="SoftwareName"/>
    <w:rsid w:val="00A83486"/>
    <w:rPr>
      <w:rFonts w:cs="Courier New"/>
      <w:i/>
      <w:noProof/>
      <w:sz w:val="24"/>
      <w:szCs w:val="24"/>
      <w:lang w:val="en-US" w:eastAsia="en-US" w:bidi="ar-SA"/>
    </w:rPr>
  </w:style>
  <w:style w:type="paragraph" w:styleId="Date">
    <w:name w:val="Date"/>
    <w:basedOn w:val="Normal"/>
    <w:next w:val="Normal"/>
    <w:semiHidden/>
    <w:rsid w:val="00EC789A"/>
    <w:pPr>
      <w:spacing w:after="0" w:line="240" w:lineRule="auto"/>
      <w:contextualSpacing w:val="0"/>
    </w:pPr>
    <w:rPr>
      <w:szCs w:val="20"/>
    </w:rPr>
  </w:style>
  <w:style w:type="paragraph" w:customStyle="1" w:styleId="Tableheader">
    <w:name w:val="Table header"/>
    <w:basedOn w:val="Normal"/>
    <w:semiHidden/>
    <w:rsid w:val="0097485E"/>
    <w:pPr>
      <w:framePr w:hSpace="187" w:wrap="auto" w:vAnchor="text" w:hAnchor="text" w:y="1"/>
      <w:spacing w:after="0" w:line="240" w:lineRule="auto"/>
      <w:contextualSpacing w:val="0"/>
      <w:suppressOverlap/>
      <w:jc w:val="center"/>
    </w:pPr>
    <w:rPr>
      <w:b/>
      <w:szCs w:val="24"/>
    </w:rPr>
  </w:style>
  <w:style w:type="paragraph" w:customStyle="1" w:styleId="Tablebody">
    <w:name w:val="Table body"/>
    <w:basedOn w:val="Normal"/>
    <w:semiHidden/>
    <w:rsid w:val="00EC789A"/>
    <w:pPr>
      <w:framePr w:hSpace="187" w:wrap="auto" w:vAnchor="text" w:hAnchor="text" w:y="1"/>
      <w:spacing w:after="0" w:line="240" w:lineRule="auto"/>
      <w:contextualSpacing w:val="0"/>
      <w:suppressOverlap/>
      <w:jc w:val="center"/>
    </w:pPr>
    <w:rPr>
      <w:rFonts w:ascii="Helvetica" w:hAnsi="Helvetica"/>
      <w:sz w:val="18"/>
      <w:szCs w:val="24"/>
    </w:rPr>
  </w:style>
  <w:style w:type="character" w:styleId="FollowedHyperlink">
    <w:name w:val="FollowedHyperlink"/>
    <w:semiHidden/>
    <w:rsid w:val="00EC789A"/>
    <w:rPr>
      <w:color w:val="800080"/>
      <w:u w:val="single"/>
    </w:rPr>
  </w:style>
  <w:style w:type="paragraph" w:styleId="NormalWeb">
    <w:name w:val="Normal (Web)"/>
    <w:basedOn w:val="Normal"/>
    <w:semiHidden/>
    <w:rsid w:val="00EC789A"/>
    <w:pPr>
      <w:spacing w:before="100" w:beforeAutospacing="1" w:after="100" w:afterAutospacing="1" w:line="240" w:lineRule="auto"/>
      <w:contextualSpacing w:val="0"/>
      <w:jc w:val="left"/>
    </w:pPr>
    <w:rPr>
      <w:rFonts w:ascii="Arial Unicode MS" w:eastAsia="Arial Unicode MS" w:hAnsi="Arial Unicode MS" w:cs="Arial Unicode MS"/>
      <w:color w:val="FFFFFF"/>
      <w:szCs w:val="24"/>
    </w:rPr>
  </w:style>
  <w:style w:type="paragraph" w:styleId="BodyText2">
    <w:name w:val="Body Text 2"/>
    <w:basedOn w:val="Normal"/>
    <w:semiHidden/>
    <w:rsid w:val="00EC789A"/>
    <w:pPr>
      <w:spacing w:after="0" w:line="240" w:lineRule="auto"/>
      <w:contextualSpacing w:val="0"/>
      <w:jc w:val="left"/>
    </w:pPr>
    <w:rPr>
      <w:color w:val="000080"/>
      <w:sz w:val="20"/>
      <w:szCs w:val="24"/>
    </w:rPr>
  </w:style>
  <w:style w:type="paragraph" w:styleId="BodyText3">
    <w:name w:val="Body Text 3"/>
    <w:basedOn w:val="Normal"/>
    <w:semiHidden/>
    <w:rsid w:val="00EC789A"/>
    <w:pPr>
      <w:spacing w:after="0" w:line="240" w:lineRule="auto"/>
      <w:contextualSpacing w:val="0"/>
      <w:jc w:val="center"/>
    </w:pPr>
    <w:rPr>
      <w:rFonts w:ascii="Courier New" w:hAnsi="Courier New"/>
      <w:b/>
      <w:sz w:val="18"/>
      <w:szCs w:val="16"/>
    </w:rPr>
  </w:style>
  <w:style w:type="paragraph" w:customStyle="1" w:styleId="Heading0">
    <w:name w:val="Heading 0"/>
    <w:basedOn w:val="Normal"/>
    <w:next w:val="Normal"/>
    <w:semiHidden/>
    <w:rsid w:val="00EC789A"/>
    <w:pPr>
      <w:keepNext/>
      <w:keepLines/>
      <w:widowControl w:val="0"/>
      <w:spacing w:after="0" w:line="240" w:lineRule="auto"/>
      <w:ind w:right="14"/>
      <w:contextualSpacing w:val="0"/>
    </w:pPr>
    <w:rPr>
      <w:b/>
      <w:caps/>
      <w:snapToGrid w:val="0"/>
      <w:sz w:val="20"/>
      <w:szCs w:val="20"/>
    </w:rPr>
  </w:style>
  <w:style w:type="paragraph" w:customStyle="1" w:styleId="ThesisSignature">
    <w:name w:val="Thesis Signature"/>
    <w:basedOn w:val="BodyText"/>
    <w:rsid w:val="00517C5B"/>
    <w:pPr>
      <w:ind w:firstLine="0"/>
      <w:jc w:val="left"/>
    </w:pPr>
  </w:style>
  <w:style w:type="paragraph" w:customStyle="1" w:styleId="Author">
    <w:name w:val="Author"/>
    <w:basedOn w:val="Normal"/>
    <w:rsid w:val="00EC789A"/>
    <w:pPr>
      <w:widowControl w:val="0"/>
      <w:spacing w:after="0" w:line="240" w:lineRule="auto"/>
      <w:contextualSpacing w:val="0"/>
      <w:jc w:val="center"/>
    </w:pPr>
    <w:rPr>
      <w:snapToGrid w:val="0"/>
      <w:szCs w:val="20"/>
    </w:rPr>
  </w:style>
  <w:style w:type="paragraph" w:customStyle="1" w:styleId="ReturnAddress">
    <w:name w:val="ReturnAddress"/>
    <w:basedOn w:val="Normal"/>
    <w:semiHidden/>
    <w:rsid w:val="00E775B2"/>
    <w:pPr>
      <w:ind w:right="720"/>
    </w:pPr>
    <w:rPr>
      <w:b/>
      <w:i/>
    </w:rPr>
  </w:style>
  <w:style w:type="paragraph" w:customStyle="1" w:styleId="Heading">
    <w:name w:val="Heading"/>
    <w:basedOn w:val="ReturnAddress"/>
    <w:semiHidden/>
    <w:rsid w:val="00EC789A"/>
    <w:pPr>
      <w:ind w:right="40"/>
    </w:pPr>
    <w:rPr>
      <w:b w:val="0"/>
      <w:i w:val="0"/>
      <w:sz w:val="18"/>
    </w:rPr>
  </w:style>
  <w:style w:type="paragraph" w:customStyle="1" w:styleId="Notices">
    <w:name w:val="Notices"/>
    <w:basedOn w:val="Normal"/>
    <w:semiHidden/>
    <w:rsid w:val="00EC789A"/>
    <w:pPr>
      <w:framePr w:w="4810" w:hSpace="187" w:vSpace="187" w:wrap="around" w:hAnchor="text" w:yAlign="bottom"/>
      <w:widowControl w:val="0"/>
      <w:spacing w:after="0" w:line="240" w:lineRule="auto"/>
      <w:contextualSpacing w:val="0"/>
      <w:jc w:val="left"/>
    </w:pPr>
    <w:rPr>
      <w:i/>
      <w:snapToGrid w:val="0"/>
      <w:sz w:val="20"/>
      <w:szCs w:val="20"/>
    </w:rPr>
  </w:style>
  <w:style w:type="paragraph" w:customStyle="1" w:styleId="Subheadings">
    <w:name w:val="Subheadings"/>
    <w:basedOn w:val="Heading"/>
    <w:semiHidden/>
    <w:rsid w:val="00EC789A"/>
    <w:rPr>
      <w:b/>
      <w:i/>
    </w:rPr>
  </w:style>
  <w:style w:type="paragraph" w:customStyle="1" w:styleId="Paragraphs">
    <w:name w:val="Paragraphs"/>
    <w:basedOn w:val="Normal"/>
    <w:semiHidden/>
    <w:rsid w:val="00EC789A"/>
    <w:pPr>
      <w:widowControl w:val="0"/>
      <w:spacing w:after="120" w:line="240" w:lineRule="auto"/>
      <w:contextualSpacing w:val="0"/>
    </w:pPr>
    <w:rPr>
      <w:snapToGrid w:val="0"/>
      <w:sz w:val="20"/>
      <w:szCs w:val="20"/>
    </w:rPr>
  </w:style>
  <w:style w:type="paragraph" w:customStyle="1" w:styleId="Bold">
    <w:name w:val="Bold"/>
    <w:basedOn w:val="Normal"/>
    <w:semiHidden/>
    <w:rsid w:val="00EC789A"/>
    <w:pPr>
      <w:widowControl w:val="0"/>
      <w:spacing w:after="200" w:line="240" w:lineRule="auto"/>
      <w:ind w:right="13"/>
      <w:contextualSpacing w:val="0"/>
    </w:pPr>
    <w:rPr>
      <w:b/>
      <w:snapToGrid w:val="0"/>
      <w:sz w:val="20"/>
      <w:szCs w:val="20"/>
    </w:rPr>
  </w:style>
  <w:style w:type="paragraph" w:customStyle="1" w:styleId="xmlattributevaluecomment">
    <w:name w:val="xml attribute value comment"/>
    <w:basedOn w:val="codeChar"/>
    <w:link w:val="xmlattributevaluecommentChar"/>
    <w:rsid w:val="000C7B00"/>
    <w:pPr>
      <w:framePr w:w="4138" w:h="5764" w:hRule="exact" w:hSpace="180" w:wrap="around" w:vAnchor="page" w:hAnchor="page" w:x="2336" w:y="2341"/>
      <w:pBdr>
        <w:top w:val="single" w:sz="6" w:space="4" w:color="000000"/>
        <w:left w:val="single" w:sz="6" w:space="7" w:color="000000"/>
        <w:bottom w:val="single" w:sz="6" w:space="4" w:color="000000"/>
        <w:right w:val="single" w:sz="6" w:space="7" w:color="000000"/>
      </w:pBdr>
    </w:pPr>
    <w:rPr>
      <w:i/>
      <w:iCs/>
    </w:rPr>
  </w:style>
  <w:style w:type="paragraph" w:customStyle="1" w:styleId="bullet">
    <w:name w:val="bullet"/>
    <w:basedOn w:val="Paragraphs"/>
    <w:semiHidden/>
    <w:rsid w:val="00EC789A"/>
    <w:pPr>
      <w:tabs>
        <w:tab w:val="left" w:pos="360"/>
      </w:tabs>
      <w:spacing w:after="60"/>
      <w:ind w:left="360" w:hanging="360"/>
    </w:pPr>
  </w:style>
  <w:style w:type="paragraph" w:customStyle="1" w:styleId="AuthorName">
    <w:name w:val="Author Name"/>
    <w:basedOn w:val="Author"/>
    <w:semiHidden/>
    <w:rsid w:val="00EC789A"/>
    <w:pPr>
      <w:tabs>
        <w:tab w:val="center" w:pos="5040"/>
      </w:tabs>
      <w:jc w:val="left"/>
    </w:pPr>
    <w:rPr>
      <w:i/>
    </w:rPr>
  </w:style>
  <w:style w:type="paragraph" w:customStyle="1" w:styleId="AuthorAddress">
    <w:name w:val="Author Address"/>
    <w:basedOn w:val="Author"/>
    <w:semiHidden/>
    <w:rsid w:val="00EC789A"/>
    <w:pPr>
      <w:tabs>
        <w:tab w:val="center" w:pos="5040"/>
      </w:tabs>
      <w:jc w:val="left"/>
    </w:pPr>
  </w:style>
  <w:style w:type="paragraph" w:customStyle="1" w:styleId="category">
    <w:name w:val="category"/>
    <w:basedOn w:val="Paragraphs"/>
    <w:semiHidden/>
    <w:rsid w:val="00EC789A"/>
  </w:style>
  <w:style w:type="paragraph" w:customStyle="1" w:styleId="categoryheading">
    <w:name w:val="categoryheading"/>
    <w:basedOn w:val="Heading"/>
    <w:semiHidden/>
    <w:rsid w:val="00EC789A"/>
    <w:pPr>
      <w:pBdr>
        <w:top w:val="single" w:sz="6" w:space="1" w:color="auto"/>
        <w:left w:val="single" w:sz="6" w:space="1" w:color="auto"/>
        <w:bottom w:val="single" w:sz="6" w:space="1" w:color="auto"/>
        <w:right w:val="single" w:sz="6" w:space="1" w:color="auto"/>
      </w:pBdr>
      <w:jc w:val="center"/>
    </w:pPr>
  </w:style>
  <w:style w:type="paragraph" w:customStyle="1" w:styleId="point">
    <w:name w:val="point"/>
    <w:basedOn w:val="Normal"/>
    <w:semiHidden/>
    <w:rsid w:val="00EC789A"/>
    <w:pPr>
      <w:widowControl w:val="0"/>
      <w:tabs>
        <w:tab w:val="left" w:pos="540"/>
      </w:tabs>
      <w:spacing w:before="20" w:after="200" w:line="240" w:lineRule="auto"/>
      <w:ind w:left="540" w:hanging="360"/>
      <w:contextualSpacing w:val="0"/>
    </w:pPr>
    <w:rPr>
      <w:snapToGrid w:val="0"/>
      <w:sz w:val="20"/>
      <w:szCs w:val="20"/>
    </w:rPr>
  </w:style>
  <w:style w:type="paragraph" w:styleId="BodyTextFirstIndent2">
    <w:name w:val="Body Text First Indent 2"/>
    <w:basedOn w:val="BodyTextIndent"/>
    <w:semiHidden/>
    <w:rsid w:val="00EC789A"/>
    <w:pPr>
      <w:widowControl w:val="0"/>
      <w:spacing w:line="240" w:lineRule="auto"/>
      <w:ind w:firstLine="210"/>
      <w:contextualSpacing w:val="0"/>
    </w:pPr>
    <w:rPr>
      <w:snapToGrid w:val="0"/>
      <w:sz w:val="20"/>
      <w:szCs w:val="20"/>
    </w:rPr>
  </w:style>
  <w:style w:type="paragraph" w:styleId="BodyTextIndent2">
    <w:name w:val="Body Text Indent 2"/>
    <w:basedOn w:val="Normal"/>
    <w:semiHidden/>
    <w:rsid w:val="00EC789A"/>
    <w:pPr>
      <w:widowControl w:val="0"/>
      <w:spacing w:after="120"/>
      <w:ind w:left="360"/>
      <w:contextualSpacing w:val="0"/>
    </w:pPr>
    <w:rPr>
      <w:snapToGrid w:val="0"/>
      <w:sz w:val="20"/>
      <w:szCs w:val="20"/>
    </w:rPr>
  </w:style>
  <w:style w:type="paragraph" w:styleId="Closing">
    <w:name w:val="Closing"/>
    <w:basedOn w:val="Normal"/>
    <w:semiHidden/>
    <w:rsid w:val="00EC789A"/>
    <w:pPr>
      <w:widowControl w:val="0"/>
      <w:spacing w:after="120" w:line="240" w:lineRule="auto"/>
      <w:ind w:left="4320"/>
      <w:contextualSpacing w:val="0"/>
    </w:pPr>
    <w:rPr>
      <w:snapToGrid w:val="0"/>
      <w:sz w:val="20"/>
      <w:szCs w:val="20"/>
    </w:rPr>
  </w:style>
  <w:style w:type="paragraph" w:styleId="DocumentMap">
    <w:name w:val="Document Map"/>
    <w:basedOn w:val="Normal"/>
    <w:semiHidden/>
    <w:rsid w:val="00EC789A"/>
    <w:pPr>
      <w:widowControl w:val="0"/>
      <w:shd w:val="clear" w:color="auto" w:fill="000080"/>
      <w:spacing w:after="120" w:line="240" w:lineRule="auto"/>
      <w:contextualSpacing w:val="0"/>
    </w:pPr>
    <w:rPr>
      <w:rFonts w:ascii="Tahoma" w:hAnsi="Tahoma" w:cs="Tahoma"/>
      <w:snapToGrid w:val="0"/>
      <w:sz w:val="20"/>
      <w:szCs w:val="20"/>
    </w:rPr>
  </w:style>
  <w:style w:type="paragraph" w:styleId="E-mailSignature">
    <w:name w:val="E-mail Signature"/>
    <w:basedOn w:val="Normal"/>
    <w:semiHidden/>
    <w:rsid w:val="00EC789A"/>
    <w:pPr>
      <w:widowControl w:val="0"/>
      <w:spacing w:after="120" w:line="240" w:lineRule="auto"/>
      <w:contextualSpacing w:val="0"/>
    </w:pPr>
    <w:rPr>
      <w:snapToGrid w:val="0"/>
      <w:sz w:val="20"/>
      <w:szCs w:val="20"/>
    </w:rPr>
  </w:style>
  <w:style w:type="paragraph" w:styleId="EndnoteText">
    <w:name w:val="endnote text"/>
    <w:basedOn w:val="Normal"/>
    <w:rsid w:val="00EC789A"/>
    <w:pPr>
      <w:widowControl w:val="0"/>
      <w:spacing w:after="120" w:line="240" w:lineRule="auto"/>
      <w:contextualSpacing w:val="0"/>
    </w:pPr>
    <w:rPr>
      <w:snapToGrid w:val="0"/>
      <w:sz w:val="20"/>
      <w:szCs w:val="20"/>
    </w:rPr>
  </w:style>
  <w:style w:type="paragraph" w:styleId="EnvelopeAddress">
    <w:name w:val="envelope address"/>
    <w:basedOn w:val="Normal"/>
    <w:semiHidden/>
    <w:rsid w:val="00EC789A"/>
    <w:pPr>
      <w:framePr w:w="7920" w:h="1980" w:hRule="exact" w:hSpace="180" w:wrap="auto" w:hAnchor="page" w:xAlign="center" w:yAlign="bottom"/>
      <w:widowControl w:val="0"/>
      <w:spacing w:after="120" w:line="240" w:lineRule="auto"/>
      <w:ind w:left="2880"/>
      <w:contextualSpacing w:val="0"/>
    </w:pPr>
    <w:rPr>
      <w:rFonts w:ascii="Arial" w:hAnsi="Arial" w:cs="Arial"/>
      <w:snapToGrid w:val="0"/>
      <w:szCs w:val="24"/>
    </w:rPr>
  </w:style>
  <w:style w:type="paragraph" w:styleId="EnvelopeReturn">
    <w:name w:val="envelope return"/>
    <w:basedOn w:val="Normal"/>
    <w:semiHidden/>
    <w:rsid w:val="00EC789A"/>
    <w:pPr>
      <w:widowControl w:val="0"/>
      <w:spacing w:after="120" w:line="240" w:lineRule="auto"/>
      <w:contextualSpacing w:val="0"/>
    </w:pPr>
    <w:rPr>
      <w:rFonts w:ascii="Arial" w:hAnsi="Arial" w:cs="Arial"/>
      <w:snapToGrid w:val="0"/>
      <w:sz w:val="20"/>
      <w:szCs w:val="20"/>
    </w:rPr>
  </w:style>
  <w:style w:type="paragraph" w:styleId="HTMLAddress">
    <w:name w:val="HTML Address"/>
    <w:basedOn w:val="Normal"/>
    <w:semiHidden/>
    <w:rsid w:val="00EC789A"/>
    <w:pPr>
      <w:widowControl w:val="0"/>
      <w:spacing w:after="120" w:line="240" w:lineRule="auto"/>
      <w:contextualSpacing w:val="0"/>
    </w:pPr>
    <w:rPr>
      <w:i/>
      <w:iCs/>
      <w:snapToGrid w:val="0"/>
      <w:sz w:val="20"/>
      <w:szCs w:val="20"/>
    </w:rPr>
  </w:style>
  <w:style w:type="paragraph" w:styleId="HTMLPreformatted">
    <w:name w:val="HTML Preformatted"/>
    <w:basedOn w:val="Normal"/>
    <w:semiHidden/>
    <w:rsid w:val="00EC789A"/>
    <w:pPr>
      <w:widowControl w:val="0"/>
      <w:spacing w:after="120" w:line="240" w:lineRule="auto"/>
      <w:contextualSpacing w:val="0"/>
    </w:pPr>
    <w:rPr>
      <w:rFonts w:ascii="Courier New" w:hAnsi="Courier New" w:cs="Courier New"/>
      <w:snapToGrid w:val="0"/>
      <w:sz w:val="20"/>
      <w:szCs w:val="20"/>
    </w:rPr>
  </w:style>
  <w:style w:type="paragraph" w:styleId="Index2">
    <w:name w:val="index 2"/>
    <w:basedOn w:val="Normal"/>
    <w:next w:val="Normal"/>
    <w:autoRedefine/>
    <w:semiHidden/>
    <w:rsid w:val="00EC789A"/>
    <w:pPr>
      <w:widowControl w:val="0"/>
      <w:spacing w:after="120" w:line="240" w:lineRule="auto"/>
      <w:ind w:left="400" w:hanging="200"/>
      <w:contextualSpacing w:val="0"/>
    </w:pPr>
    <w:rPr>
      <w:snapToGrid w:val="0"/>
      <w:sz w:val="20"/>
      <w:szCs w:val="20"/>
    </w:rPr>
  </w:style>
  <w:style w:type="paragraph" w:styleId="Index3">
    <w:name w:val="index 3"/>
    <w:basedOn w:val="Normal"/>
    <w:next w:val="Normal"/>
    <w:autoRedefine/>
    <w:semiHidden/>
    <w:rsid w:val="00EC789A"/>
    <w:pPr>
      <w:widowControl w:val="0"/>
      <w:spacing w:after="120" w:line="240" w:lineRule="auto"/>
      <w:ind w:left="600" w:hanging="200"/>
      <w:contextualSpacing w:val="0"/>
    </w:pPr>
    <w:rPr>
      <w:snapToGrid w:val="0"/>
      <w:sz w:val="20"/>
      <w:szCs w:val="20"/>
    </w:rPr>
  </w:style>
  <w:style w:type="paragraph" w:styleId="Index4">
    <w:name w:val="index 4"/>
    <w:basedOn w:val="Normal"/>
    <w:next w:val="Normal"/>
    <w:autoRedefine/>
    <w:semiHidden/>
    <w:rsid w:val="00EC789A"/>
    <w:pPr>
      <w:widowControl w:val="0"/>
      <w:spacing w:after="120" w:line="240" w:lineRule="auto"/>
      <w:ind w:left="800" w:hanging="200"/>
      <w:contextualSpacing w:val="0"/>
    </w:pPr>
    <w:rPr>
      <w:snapToGrid w:val="0"/>
      <w:sz w:val="20"/>
      <w:szCs w:val="20"/>
    </w:rPr>
  </w:style>
  <w:style w:type="paragraph" w:styleId="Index5">
    <w:name w:val="index 5"/>
    <w:basedOn w:val="Normal"/>
    <w:next w:val="Normal"/>
    <w:autoRedefine/>
    <w:semiHidden/>
    <w:rsid w:val="00EC789A"/>
    <w:pPr>
      <w:widowControl w:val="0"/>
      <w:spacing w:after="120" w:line="240" w:lineRule="auto"/>
      <w:ind w:left="1000" w:hanging="200"/>
      <w:contextualSpacing w:val="0"/>
    </w:pPr>
    <w:rPr>
      <w:snapToGrid w:val="0"/>
      <w:sz w:val="20"/>
      <w:szCs w:val="20"/>
    </w:rPr>
  </w:style>
  <w:style w:type="paragraph" w:styleId="Index6">
    <w:name w:val="index 6"/>
    <w:basedOn w:val="Normal"/>
    <w:next w:val="Normal"/>
    <w:autoRedefine/>
    <w:semiHidden/>
    <w:rsid w:val="00EC789A"/>
    <w:pPr>
      <w:widowControl w:val="0"/>
      <w:spacing w:after="120" w:line="240" w:lineRule="auto"/>
      <w:ind w:left="1200" w:hanging="200"/>
      <w:contextualSpacing w:val="0"/>
    </w:pPr>
    <w:rPr>
      <w:snapToGrid w:val="0"/>
      <w:sz w:val="20"/>
      <w:szCs w:val="20"/>
    </w:rPr>
  </w:style>
  <w:style w:type="paragraph" w:styleId="Index7">
    <w:name w:val="index 7"/>
    <w:basedOn w:val="Normal"/>
    <w:next w:val="Normal"/>
    <w:autoRedefine/>
    <w:semiHidden/>
    <w:rsid w:val="00EC789A"/>
    <w:pPr>
      <w:widowControl w:val="0"/>
      <w:spacing w:after="120" w:line="240" w:lineRule="auto"/>
      <w:ind w:left="1400" w:hanging="200"/>
      <w:contextualSpacing w:val="0"/>
    </w:pPr>
    <w:rPr>
      <w:snapToGrid w:val="0"/>
      <w:sz w:val="20"/>
      <w:szCs w:val="20"/>
    </w:rPr>
  </w:style>
  <w:style w:type="paragraph" w:styleId="Index8">
    <w:name w:val="index 8"/>
    <w:basedOn w:val="Normal"/>
    <w:next w:val="Normal"/>
    <w:autoRedefine/>
    <w:semiHidden/>
    <w:rsid w:val="00EC789A"/>
    <w:pPr>
      <w:widowControl w:val="0"/>
      <w:spacing w:after="120" w:line="240" w:lineRule="auto"/>
      <w:ind w:left="1600" w:hanging="200"/>
      <w:contextualSpacing w:val="0"/>
    </w:pPr>
    <w:rPr>
      <w:snapToGrid w:val="0"/>
      <w:sz w:val="20"/>
      <w:szCs w:val="20"/>
    </w:rPr>
  </w:style>
  <w:style w:type="paragraph" w:styleId="Index9">
    <w:name w:val="index 9"/>
    <w:basedOn w:val="Normal"/>
    <w:next w:val="Normal"/>
    <w:autoRedefine/>
    <w:semiHidden/>
    <w:rsid w:val="00EC789A"/>
    <w:pPr>
      <w:widowControl w:val="0"/>
      <w:spacing w:after="120" w:line="240" w:lineRule="auto"/>
      <w:ind w:left="1800" w:hanging="200"/>
      <w:contextualSpacing w:val="0"/>
    </w:pPr>
    <w:rPr>
      <w:snapToGrid w:val="0"/>
      <w:sz w:val="20"/>
      <w:szCs w:val="20"/>
    </w:rPr>
  </w:style>
  <w:style w:type="paragraph" w:styleId="IndexHeading">
    <w:name w:val="index heading"/>
    <w:basedOn w:val="Normal"/>
    <w:next w:val="Index1"/>
    <w:semiHidden/>
    <w:rsid w:val="00EC789A"/>
    <w:pPr>
      <w:widowControl w:val="0"/>
      <w:spacing w:after="120" w:line="240" w:lineRule="auto"/>
      <w:contextualSpacing w:val="0"/>
    </w:pPr>
    <w:rPr>
      <w:rFonts w:ascii="Arial" w:hAnsi="Arial" w:cs="Arial"/>
      <w:b/>
      <w:bCs/>
      <w:snapToGrid w:val="0"/>
      <w:sz w:val="20"/>
      <w:szCs w:val="20"/>
    </w:rPr>
  </w:style>
  <w:style w:type="paragraph" w:styleId="List">
    <w:name w:val="List"/>
    <w:basedOn w:val="Normal"/>
    <w:semiHidden/>
    <w:rsid w:val="00EC789A"/>
    <w:pPr>
      <w:widowControl w:val="0"/>
      <w:spacing w:after="120" w:line="240" w:lineRule="auto"/>
      <w:ind w:left="360" w:hanging="360"/>
      <w:contextualSpacing w:val="0"/>
    </w:pPr>
    <w:rPr>
      <w:snapToGrid w:val="0"/>
      <w:sz w:val="20"/>
      <w:szCs w:val="20"/>
    </w:rPr>
  </w:style>
  <w:style w:type="paragraph" w:styleId="List2">
    <w:name w:val="List 2"/>
    <w:basedOn w:val="Normal"/>
    <w:semiHidden/>
    <w:rsid w:val="00EC789A"/>
    <w:pPr>
      <w:widowControl w:val="0"/>
      <w:spacing w:after="120" w:line="240" w:lineRule="auto"/>
      <w:ind w:left="720" w:hanging="360"/>
      <w:contextualSpacing w:val="0"/>
    </w:pPr>
    <w:rPr>
      <w:snapToGrid w:val="0"/>
      <w:sz w:val="20"/>
      <w:szCs w:val="20"/>
    </w:rPr>
  </w:style>
  <w:style w:type="paragraph" w:styleId="List3">
    <w:name w:val="List 3"/>
    <w:basedOn w:val="Normal"/>
    <w:semiHidden/>
    <w:rsid w:val="00EC789A"/>
    <w:pPr>
      <w:widowControl w:val="0"/>
      <w:spacing w:after="120" w:line="240" w:lineRule="auto"/>
      <w:ind w:left="1080" w:hanging="360"/>
      <w:contextualSpacing w:val="0"/>
    </w:pPr>
    <w:rPr>
      <w:snapToGrid w:val="0"/>
      <w:sz w:val="20"/>
      <w:szCs w:val="20"/>
    </w:rPr>
  </w:style>
  <w:style w:type="paragraph" w:styleId="List4">
    <w:name w:val="List 4"/>
    <w:basedOn w:val="Normal"/>
    <w:semiHidden/>
    <w:rsid w:val="00EC789A"/>
    <w:pPr>
      <w:widowControl w:val="0"/>
      <w:spacing w:after="120" w:line="240" w:lineRule="auto"/>
      <w:ind w:left="1440" w:hanging="360"/>
      <w:contextualSpacing w:val="0"/>
    </w:pPr>
    <w:rPr>
      <w:snapToGrid w:val="0"/>
      <w:sz w:val="20"/>
      <w:szCs w:val="20"/>
    </w:rPr>
  </w:style>
  <w:style w:type="paragraph" w:styleId="List5">
    <w:name w:val="List 5"/>
    <w:basedOn w:val="Normal"/>
    <w:semiHidden/>
    <w:rsid w:val="00EC789A"/>
    <w:pPr>
      <w:widowControl w:val="0"/>
      <w:spacing w:after="120" w:line="240" w:lineRule="auto"/>
      <w:ind w:left="1800" w:hanging="360"/>
      <w:contextualSpacing w:val="0"/>
    </w:pPr>
    <w:rPr>
      <w:snapToGrid w:val="0"/>
      <w:sz w:val="20"/>
      <w:szCs w:val="20"/>
    </w:rPr>
  </w:style>
  <w:style w:type="paragraph" w:styleId="ListBullet">
    <w:name w:val="List Bullet"/>
    <w:basedOn w:val="Normal"/>
    <w:autoRedefine/>
    <w:semiHidden/>
    <w:rsid w:val="00EC789A"/>
    <w:pPr>
      <w:widowControl w:val="0"/>
      <w:tabs>
        <w:tab w:val="num" w:pos="360"/>
      </w:tabs>
      <w:spacing w:after="120" w:line="240" w:lineRule="auto"/>
      <w:ind w:left="360" w:hanging="360"/>
      <w:contextualSpacing w:val="0"/>
    </w:pPr>
    <w:rPr>
      <w:snapToGrid w:val="0"/>
      <w:sz w:val="20"/>
      <w:szCs w:val="20"/>
    </w:rPr>
  </w:style>
  <w:style w:type="paragraph" w:styleId="ListBullet2">
    <w:name w:val="List Bullet 2"/>
    <w:basedOn w:val="Normal"/>
    <w:autoRedefine/>
    <w:semiHidden/>
    <w:rsid w:val="00EC789A"/>
    <w:pPr>
      <w:widowControl w:val="0"/>
      <w:tabs>
        <w:tab w:val="num" w:pos="720"/>
      </w:tabs>
      <w:spacing w:after="120" w:line="240" w:lineRule="auto"/>
      <w:ind w:left="720" w:hanging="360"/>
      <w:contextualSpacing w:val="0"/>
    </w:pPr>
    <w:rPr>
      <w:snapToGrid w:val="0"/>
      <w:sz w:val="20"/>
      <w:szCs w:val="20"/>
    </w:rPr>
  </w:style>
  <w:style w:type="paragraph" w:styleId="ListBullet4">
    <w:name w:val="List Bullet 4"/>
    <w:basedOn w:val="Normal"/>
    <w:autoRedefine/>
    <w:semiHidden/>
    <w:rsid w:val="00EC789A"/>
    <w:pPr>
      <w:widowControl w:val="0"/>
      <w:tabs>
        <w:tab w:val="num" w:pos="1440"/>
      </w:tabs>
      <w:spacing w:after="120" w:line="240" w:lineRule="auto"/>
      <w:ind w:left="1440" w:hanging="360"/>
      <w:contextualSpacing w:val="0"/>
    </w:pPr>
    <w:rPr>
      <w:snapToGrid w:val="0"/>
      <w:sz w:val="20"/>
      <w:szCs w:val="20"/>
    </w:rPr>
  </w:style>
  <w:style w:type="paragraph" w:styleId="ListBullet5">
    <w:name w:val="List Bullet 5"/>
    <w:basedOn w:val="Normal"/>
    <w:autoRedefine/>
    <w:semiHidden/>
    <w:rsid w:val="00EC789A"/>
    <w:pPr>
      <w:widowControl w:val="0"/>
      <w:tabs>
        <w:tab w:val="num" w:pos="1800"/>
      </w:tabs>
      <w:spacing w:after="120" w:line="240" w:lineRule="auto"/>
      <w:ind w:left="1800" w:hanging="360"/>
      <w:contextualSpacing w:val="0"/>
    </w:pPr>
    <w:rPr>
      <w:snapToGrid w:val="0"/>
      <w:sz w:val="20"/>
      <w:szCs w:val="20"/>
    </w:rPr>
  </w:style>
  <w:style w:type="paragraph" w:styleId="ListContinue">
    <w:name w:val="List Continue"/>
    <w:basedOn w:val="Normal"/>
    <w:semiHidden/>
    <w:rsid w:val="00EC789A"/>
    <w:pPr>
      <w:widowControl w:val="0"/>
      <w:spacing w:after="120" w:line="240" w:lineRule="auto"/>
      <w:ind w:left="360"/>
      <w:contextualSpacing w:val="0"/>
    </w:pPr>
    <w:rPr>
      <w:snapToGrid w:val="0"/>
      <w:sz w:val="20"/>
      <w:szCs w:val="20"/>
    </w:rPr>
  </w:style>
  <w:style w:type="paragraph" w:styleId="ListContinue2">
    <w:name w:val="List Continue 2"/>
    <w:basedOn w:val="Normal"/>
    <w:semiHidden/>
    <w:rsid w:val="00EC789A"/>
    <w:pPr>
      <w:widowControl w:val="0"/>
      <w:spacing w:after="120" w:line="240" w:lineRule="auto"/>
      <w:ind w:left="720"/>
      <w:contextualSpacing w:val="0"/>
    </w:pPr>
    <w:rPr>
      <w:snapToGrid w:val="0"/>
      <w:sz w:val="20"/>
      <w:szCs w:val="20"/>
    </w:rPr>
  </w:style>
  <w:style w:type="paragraph" w:styleId="ListContinue3">
    <w:name w:val="List Continue 3"/>
    <w:basedOn w:val="Normal"/>
    <w:semiHidden/>
    <w:rsid w:val="00EC789A"/>
    <w:pPr>
      <w:widowControl w:val="0"/>
      <w:spacing w:after="120" w:line="240" w:lineRule="auto"/>
      <w:ind w:left="1080"/>
      <w:contextualSpacing w:val="0"/>
    </w:pPr>
    <w:rPr>
      <w:snapToGrid w:val="0"/>
      <w:sz w:val="20"/>
      <w:szCs w:val="20"/>
    </w:rPr>
  </w:style>
  <w:style w:type="paragraph" w:styleId="ListContinue4">
    <w:name w:val="List Continue 4"/>
    <w:basedOn w:val="Normal"/>
    <w:semiHidden/>
    <w:rsid w:val="00EC789A"/>
    <w:pPr>
      <w:widowControl w:val="0"/>
      <w:spacing w:after="120" w:line="240" w:lineRule="auto"/>
      <w:ind w:left="1440"/>
      <w:contextualSpacing w:val="0"/>
    </w:pPr>
    <w:rPr>
      <w:snapToGrid w:val="0"/>
      <w:sz w:val="20"/>
      <w:szCs w:val="20"/>
    </w:rPr>
  </w:style>
  <w:style w:type="paragraph" w:styleId="ListContinue5">
    <w:name w:val="List Continue 5"/>
    <w:basedOn w:val="Normal"/>
    <w:semiHidden/>
    <w:rsid w:val="00EC789A"/>
    <w:pPr>
      <w:widowControl w:val="0"/>
      <w:spacing w:after="120" w:line="240" w:lineRule="auto"/>
      <w:ind w:left="1800"/>
      <w:contextualSpacing w:val="0"/>
    </w:pPr>
    <w:rPr>
      <w:snapToGrid w:val="0"/>
      <w:sz w:val="20"/>
      <w:szCs w:val="20"/>
    </w:rPr>
  </w:style>
  <w:style w:type="paragraph" w:styleId="ListNumber">
    <w:name w:val="List Number"/>
    <w:basedOn w:val="Normal"/>
    <w:semiHidden/>
    <w:rsid w:val="00EC789A"/>
    <w:pPr>
      <w:widowControl w:val="0"/>
      <w:tabs>
        <w:tab w:val="num" w:pos="360"/>
      </w:tabs>
      <w:spacing w:after="120" w:line="240" w:lineRule="auto"/>
      <w:ind w:left="360" w:hanging="360"/>
      <w:contextualSpacing w:val="0"/>
    </w:pPr>
    <w:rPr>
      <w:snapToGrid w:val="0"/>
      <w:sz w:val="20"/>
      <w:szCs w:val="20"/>
    </w:rPr>
  </w:style>
  <w:style w:type="paragraph" w:styleId="ListNumber2">
    <w:name w:val="List Number 2"/>
    <w:basedOn w:val="Normal"/>
    <w:semiHidden/>
    <w:rsid w:val="00EC789A"/>
    <w:pPr>
      <w:widowControl w:val="0"/>
      <w:tabs>
        <w:tab w:val="num" w:pos="720"/>
      </w:tabs>
      <w:spacing w:after="120" w:line="240" w:lineRule="auto"/>
      <w:ind w:left="720" w:hanging="360"/>
      <w:contextualSpacing w:val="0"/>
    </w:pPr>
    <w:rPr>
      <w:snapToGrid w:val="0"/>
      <w:sz w:val="20"/>
      <w:szCs w:val="20"/>
    </w:rPr>
  </w:style>
  <w:style w:type="paragraph" w:styleId="ListNumber3">
    <w:name w:val="List Number 3"/>
    <w:basedOn w:val="Normal"/>
    <w:semiHidden/>
    <w:rsid w:val="00EC789A"/>
    <w:pPr>
      <w:widowControl w:val="0"/>
      <w:tabs>
        <w:tab w:val="num" w:pos="1080"/>
      </w:tabs>
      <w:spacing w:after="120" w:line="240" w:lineRule="auto"/>
      <w:ind w:left="1080" w:hanging="360"/>
      <w:contextualSpacing w:val="0"/>
    </w:pPr>
    <w:rPr>
      <w:snapToGrid w:val="0"/>
      <w:sz w:val="20"/>
      <w:szCs w:val="20"/>
    </w:rPr>
  </w:style>
  <w:style w:type="paragraph" w:styleId="ListNumber4">
    <w:name w:val="List Number 4"/>
    <w:basedOn w:val="Normal"/>
    <w:semiHidden/>
    <w:rsid w:val="00EC789A"/>
    <w:pPr>
      <w:widowControl w:val="0"/>
      <w:tabs>
        <w:tab w:val="num" w:pos="1440"/>
      </w:tabs>
      <w:spacing w:after="120" w:line="240" w:lineRule="auto"/>
      <w:ind w:left="1440" w:hanging="360"/>
      <w:contextualSpacing w:val="0"/>
    </w:pPr>
    <w:rPr>
      <w:snapToGrid w:val="0"/>
      <w:sz w:val="20"/>
      <w:szCs w:val="20"/>
    </w:rPr>
  </w:style>
  <w:style w:type="paragraph" w:styleId="ListNumber5">
    <w:name w:val="List Number 5"/>
    <w:basedOn w:val="Normal"/>
    <w:semiHidden/>
    <w:rsid w:val="00EC789A"/>
    <w:pPr>
      <w:widowControl w:val="0"/>
      <w:tabs>
        <w:tab w:val="num" w:pos="1800"/>
      </w:tabs>
      <w:spacing w:after="120" w:line="240" w:lineRule="auto"/>
      <w:ind w:left="1800" w:hanging="360"/>
      <w:contextualSpacing w:val="0"/>
    </w:pPr>
    <w:rPr>
      <w:snapToGrid w:val="0"/>
      <w:sz w:val="20"/>
      <w:szCs w:val="20"/>
    </w:rPr>
  </w:style>
  <w:style w:type="paragraph" w:styleId="MacroText">
    <w:name w:val="macro"/>
    <w:semiHidden/>
    <w:rsid w:val="00EC789A"/>
    <w:pPr>
      <w:widowControl w:val="0"/>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cs="Courier New"/>
      <w:snapToGrid w:val="0"/>
    </w:rPr>
  </w:style>
  <w:style w:type="paragraph" w:styleId="MessageHeader">
    <w:name w:val="Message Header"/>
    <w:basedOn w:val="Normal"/>
    <w:semiHidden/>
    <w:rsid w:val="00EC789A"/>
    <w:pPr>
      <w:widowControl w:val="0"/>
      <w:pBdr>
        <w:top w:val="single" w:sz="6" w:space="1" w:color="auto"/>
        <w:left w:val="single" w:sz="6" w:space="1" w:color="auto"/>
        <w:bottom w:val="single" w:sz="6" w:space="1" w:color="auto"/>
        <w:right w:val="single" w:sz="6" w:space="1" w:color="auto"/>
      </w:pBdr>
      <w:shd w:val="pct20" w:color="auto" w:fill="auto"/>
      <w:spacing w:after="120" w:line="240" w:lineRule="auto"/>
      <w:ind w:left="1080" w:hanging="1080"/>
      <w:contextualSpacing w:val="0"/>
    </w:pPr>
    <w:rPr>
      <w:rFonts w:ascii="Arial" w:hAnsi="Arial" w:cs="Arial"/>
      <w:snapToGrid w:val="0"/>
      <w:szCs w:val="24"/>
    </w:rPr>
  </w:style>
  <w:style w:type="paragraph" w:styleId="NormalIndent">
    <w:name w:val="Normal Indent"/>
    <w:basedOn w:val="Normal"/>
    <w:semiHidden/>
    <w:rsid w:val="00EC789A"/>
    <w:pPr>
      <w:widowControl w:val="0"/>
      <w:spacing w:after="120" w:line="240" w:lineRule="auto"/>
      <w:ind w:left="720"/>
      <w:contextualSpacing w:val="0"/>
    </w:pPr>
    <w:rPr>
      <w:snapToGrid w:val="0"/>
      <w:sz w:val="20"/>
      <w:szCs w:val="20"/>
    </w:rPr>
  </w:style>
  <w:style w:type="paragraph" w:styleId="NoteHeading">
    <w:name w:val="Note Heading"/>
    <w:basedOn w:val="Normal"/>
    <w:next w:val="Normal"/>
    <w:semiHidden/>
    <w:rsid w:val="00EC789A"/>
    <w:pPr>
      <w:widowControl w:val="0"/>
      <w:spacing w:after="120" w:line="240" w:lineRule="auto"/>
      <w:contextualSpacing w:val="0"/>
    </w:pPr>
    <w:rPr>
      <w:snapToGrid w:val="0"/>
      <w:sz w:val="20"/>
      <w:szCs w:val="20"/>
    </w:rPr>
  </w:style>
  <w:style w:type="paragraph" w:styleId="PlainText">
    <w:name w:val="Plain Text"/>
    <w:basedOn w:val="Normal"/>
    <w:link w:val="PlainTextChar"/>
    <w:semiHidden/>
    <w:rsid w:val="00EC789A"/>
    <w:pPr>
      <w:widowControl w:val="0"/>
      <w:spacing w:after="120" w:line="240" w:lineRule="auto"/>
      <w:contextualSpacing w:val="0"/>
    </w:pPr>
    <w:rPr>
      <w:rFonts w:ascii="Courier New" w:hAnsi="Courier New" w:cs="Courier New"/>
      <w:snapToGrid w:val="0"/>
      <w:sz w:val="20"/>
      <w:szCs w:val="20"/>
    </w:rPr>
  </w:style>
  <w:style w:type="paragraph" w:styleId="Salutation">
    <w:name w:val="Salutation"/>
    <w:basedOn w:val="Normal"/>
    <w:next w:val="Normal"/>
    <w:semiHidden/>
    <w:rsid w:val="00EC789A"/>
    <w:pPr>
      <w:widowControl w:val="0"/>
      <w:spacing w:after="120" w:line="240" w:lineRule="auto"/>
      <w:contextualSpacing w:val="0"/>
    </w:pPr>
    <w:rPr>
      <w:snapToGrid w:val="0"/>
      <w:sz w:val="20"/>
      <w:szCs w:val="20"/>
    </w:rPr>
  </w:style>
  <w:style w:type="paragraph" w:styleId="Signature">
    <w:name w:val="Signature"/>
    <w:basedOn w:val="Normal"/>
    <w:semiHidden/>
    <w:rsid w:val="00EC789A"/>
    <w:pPr>
      <w:widowControl w:val="0"/>
      <w:spacing w:after="120" w:line="240" w:lineRule="auto"/>
      <w:ind w:left="4320"/>
      <w:contextualSpacing w:val="0"/>
    </w:pPr>
    <w:rPr>
      <w:snapToGrid w:val="0"/>
      <w:sz w:val="20"/>
      <w:szCs w:val="20"/>
    </w:rPr>
  </w:style>
  <w:style w:type="paragraph" w:styleId="Subtitle">
    <w:name w:val="Subtitle"/>
    <w:basedOn w:val="Normal"/>
    <w:qFormat/>
    <w:rsid w:val="00EC789A"/>
    <w:pPr>
      <w:widowControl w:val="0"/>
      <w:spacing w:after="60" w:line="240" w:lineRule="auto"/>
      <w:contextualSpacing w:val="0"/>
      <w:jc w:val="center"/>
      <w:outlineLvl w:val="1"/>
    </w:pPr>
    <w:rPr>
      <w:rFonts w:ascii="Arial" w:hAnsi="Arial" w:cs="Arial"/>
      <w:snapToGrid w:val="0"/>
      <w:szCs w:val="24"/>
    </w:rPr>
  </w:style>
  <w:style w:type="paragraph" w:styleId="TableofAuthorities">
    <w:name w:val="table of authorities"/>
    <w:basedOn w:val="Normal"/>
    <w:next w:val="Normal"/>
    <w:semiHidden/>
    <w:rsid w:val="00EC789A"/>
    <w:pPr>
      <w:widowControl w:val="0"/>
      <w:spacing w:after="120" w:line="240" w:lineRule="auto"/>
      <w:ind w:left="200" w:hanging="200"/>
      <w:contextualSpacing w:val="0"/>
    </w:pPr>
    <w:rPr>
      <w:snapToGrid w:val="0"/>
      <w:sz w:val="20"/>
      <w:szCs w:val="20"/>
    </w:rPr>
  </w:style>
  <w:style w:type="paragraph" w:styleId="TOAHeading">
    <w:name w:val="toa heading"/>
    <w:basedOn w:val="Normal"/>
    <w:next w:val="Normal"/>
    <w:semiHidden/>
    <w:rsid w:val="00EC789A"/>
    <w:pPr>
      <w:widowControl w:val="0"/>
      <w:spacing w:before="120" w:after="120" w:line="240" w:lineRule="auto"/>
      <w:contextualSpacing w:val="0"/>
    </w:pPr>
    <w:rPr>
      <w:rFonts w:ascii="Arial" w:hAnsi="Arial" w:cs="Arial"/>
      <w:b/>
      <w:bCs/>
      <w:snapToGrid w:val="0"/>
      <w:szCs w:val="24"/>
    </w:rPr>
  </w:style>
  <w:style w:type="paragraph" w:customStyle="1" w:styleId="ai1">
    <w:name w:val="ai1"/>
    <w:basedOn w:val="Normal"/>
    <w:semiHidden/>
    <w:rsid w:val="00EC789A"/>
    <w:pPr>
      <w:tabs>
        <w:tab w:val="right" w:leader="dot" w:pos="3960"/>
      </w:tabs>
      <w:spacing w:after="0" w:line="240" w:lineRule="auto"/>
      <w:contextualSpacing w:val="0"/>
      <w:jc w:val="left"/>
    </w:pPr>
    <w:rPr>
      <w:szCs w:val="20"/>
    </w:rPr>
  </w:style>
  <w:style w:type="character" w:customStyle="1" w:styleId="BodyTextChar">
    <w:name w:val="Body Text Char"/>
    <w:link w:val="BodyText"/>
    <w:rsid w:val="00164FCA"/>
    <w:rPr>
      <w:sz w:val="24"/>
      <w:szCs w:val="24"/>
      <w:lang w:val="en-US" w:eastAsia="en-US" w:bidi="ar-SA"/>
    </w:rPr>
  </w:style>
  <w:style w:type="paragraph" w:customStyle="1" w:styleId="Tablecontent">
    <w:name w:val="Table content"/>
    <w:basedOn w:val="Normal"/>
    <w:semiHidden/>
    <w:rsid w:val="00420AB3"/>
    <w:pPr>
      <w:spacing w:after="0" w:line="240" w:lineRule="auto"/>
      <w:contextualSpacing w:val="0"/>
      <w:jc w:val="center"/>
    </w:pPr>
  </w:style>
  <w:style w:type="character" w:customStyle="1" w:styleId="Heading4Char">
    <w:name w:val="Heading 4 Char"/>
    <w:link w:val="Heading4"/>
    <w:rsid w:val="008E3799"/>
    <w:rPr>
      <w:bCs/>
      <w:i/>
      <w:sz w:val="24"/>
      <w:szCs w:val="28"/>
    </w:rPr>
  </w:style>
  <w:style w:type="character" w:customStyle="1" w:styleId="BodyTextCharChar">
    <w:name w:val="Body Text Char Char"/>
    <w:semiHidden/>
    <w:rsid w:val="00417619"/>
    <w:rPr>
      <w:sz w:val="24"/>
      <w:szCs w:val="24"/>
      <w:lang w:val="en-US" w:eastAsia="en-US" w:bidi="ar-SA"/>
    </w:rPr>
  </w:style>
  <w:style w:type="paragraph" w:customStyle="1" w:styleId="TableContent0">
    <w:name w:val="Table Content"/>
    <w:basedOn w:val="Normal"/>
    <w:semiHidden/>
    <w:rsid w:val="00417619"/>
    <w:pPr>
      <w:spacing w:after="0" w:line="240" w:lineRule="auto"/>
      <w:contextualSpacing w:val="0"/>
      <w:jc w:val="center"/>
    </w:pPr>
    <w:rPr>
      <w:szCs w:val="20"/>
    </w:rPr>
  </w:style>
  <w:style w:type="paragraph" w:customStyle="1" w:styleId="StyleHeading4After12pt">
    <w:name w:val="Style Heading 4 + After:  12 pt"/>
    <w:basedOn w:val="Heading4"/>
    <w:next w:val="BodyText"/>
    <w:semiHidden/>
    <w:rsid w:val="007009E5"/>
    <w:pPr>
      <w:numPr>
        <w:ilvl w:val="3"/>
        <w:numId w:val="2"/>
      </w:numPr>
      <w:spacing w:after="240"/>
    </w:pPr>
    <w:rPr>
      <w:b/>
      <w:bCs w:val="0"/>
      <w:i w:val="0"/>
      <w:iCs/>
      <w:szCs w:val="20"/>
    </w:rPr>
  </w:style>
  <w:style w:type="numbering" w:styleId="111111">
    <w:name w:val="Outline List 2"/>
    <w:basedOn w:val="NoList"/>
    <w:semiHidden/>
    <w:rsid w:val="00230029"/>
    <w:pPr>
      <w:numPr>
        <w:numId w:val="3"/>
      </w:numPr>
    </w:pPr>
  </w:style>
  <w:style w:type="numbering" w:styleId="1ai">
    <w:name w:val="Outline List 1"/>
    <w:basedOn w:val="NoList"/>
    <w:semiHidden/>
    <w:rsid w:val="00230029"/>
    <w:pPr>
      <w:numPr>
        <w:numId w:val="4"/>
      </w:numPr>
    </w:pPr>
  </w:style>
  <w:style w:type="numbering" w:styleId="ArticleSection">
    <w:name w:val="Outline List 3"/>
    <w:basedOn w:val="NoList"/>
    <w:semiHidden/>
    <w:rsid w:val="00230029"/>
    <w:pPr>
      <w:numPr>
        <w:numId w:val="5"/>
      </w:numPr>
    </w:pPr>
  </w:style>
  <w:style w:type="character" w:styleId="Emphasis">
    <w:name w:val="Emphasis"/>
    <w:qFormat/>
    <w:rsid w:val="00230029"/>
    <w:rPr>
      <w:i/>
      <w:iCs/>
    </w:rPr>
  </w:style>
  <w:style w:type="character" w:styleId="EndnoteReference">
    <w:name w:val="endnote reference"/>
    <w:rsid w:val="00230029"/>
    <w:rPr>
      <w:vertAlign w:val="superscript"/>
    </w:rPr>
  </w:style>
  <w:style w:type="character" w:styleId="HTMLAcronym">
    <w:name w:val="HTML Acronym"/>
    <w:basedOn w:val="DefaultParagraphFont"/>
    <w:semiHidden/>
    <w:rsid w:val="00230029"/>
  </w:style>
  <w:style w:type="character" w:styleId="HTMLCite">
    <w:name w:val="HTML Cite"/>
    <w:semiHidden/>
    <w:rsid w:val="00230029"/>
    <w:rPr>
      <w:i/>
      <w:iCs/>
    </w:rPr>
  </w:style>
  <w:style w:type="character" w:styleId="HTMLCode">
    <w:name w:val="HTML Code"/>
    <w:semiHidden/>
    <w:rsid w:val="00230029"/>
    <w:rPr>
      <w:rFonts w:ascii="Courier New" w:hAnsi="Courier New" w:cs="Courier New"/>
      <w:sz w:val="20"/>
      <w:szCs w:val="20"/>
    </w:rPr>
  </w:style>
  <w:style w:type="character" w:styleId="HTMLDefinition">
    <w:name w:val="HTML Definition"/>
    <w:semiHidden/>
    <w:rsid w:val="00230029"/>
    <w:rPr>
      <w:i/>
      <w:iCs/>
    </w:rPr>
  </w:style>
  <w:style w:type="character" w:styleId="HTMLKeyboard">
    <w:name w:val="HTML Keyboard"/>
    <w:semiHidden/>
    <w:rsid w:val="00230029"/>
    <w:rPr>
      <w:rFonts w:ascii="Courier New" w:hAnsi="Courier New" w:cs="Courier New"/>
      <w:sz w:val="20"/>
      <w:szCs w:val="20"/>
    </w:rPr>
  </w:style>
  <w:style w:type="character" w:styleId="HTMLSample">
    <w:name w:val="HTML Sample"/>
    <w:semiHidden/>
    <w:rsid w:val="00230029"/>
    <w:rPr>
      <w:rFonts w:ascii="Courier New" w:hAnsi="Courier New" w:cs="Courier New"/>
    </w:rPr>
  </w:style>
  <w:style w:type="character" w:styleId="HTMLTypewriter">
    <w:name w:val="HTML Typewriter"/>
    <w:semiHidden/>
    <w:rsid w:val="00230029"/>
    <w:rPr>
      <w:rFonts w:ascii="Courier New" w:hAnsi="Courier New" w:cs="Courier New"/>
      <w:sz w:val="20"/>
      <w:szCs w:val="20"/>
    </w:rPr>
  </w:style>
  <w:style w:type="character" w:styleId="HTMLVariable">
    <w:name w:val="HTML Variable"/>
    <w:semiHidden/>
    <w:rsid w:val="00230029"/>
    <w:rPr>
      <w:i/>
      <w:iCs/>
    </w:rPr>
  </w:style>
  <w:style w:type="character" w:styleId="Strong">
    <w:name w:val="Strong"/>
    <w:qFormat/>
    <w:rsid w:val="00230029"/>
    <w:rPr>
      <w:b/>
      <w:bCs/>
    </w:rPr>
  </w:style>
  <w:style w:type="table" w:styleId="Table3Deffects1">
    <w:name w:val="Table 3D effects 1"/>
    <w:basedOn w:val="TableNormal"/>
    <w:semiHidden/>
    <w:rsid w:val="00230029"/>
    <w:pPr>
      <w:spacing w:after="240" w:line="480" w:lineRule="auto"/>
      <w:contextualSpacing/>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30029"/>
    <w:pPr>
      <w:spacing w:after="240" w:line="480" w:lineRule="auto"/>
      <w:contextualSpacing/>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30029"/>
    <w:pPr>
      <w:spacing w:after="240" w:line="480" w:lineRule="auto"/>
      <w:contextualSpacing/>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30029"/>
    <w:pPr>
      <w:spacing w:after="240" w:line="480" w:lineRule="auto"/>
      <w:contextualSpacing/>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30029"/>
    <w:pPr>
      <w:spacing w:after="240" w:line="480" w:lineRule="auto"/>
      <w:contextualSpacing/>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30029"/>
    <w:pPr>
      <w:spacing w:after="240" w:line="480" w:lineRule="auto"/>
      <w:contextualSpacing/>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30029"/>
    <w:pPr>
      <w:spacing w:after="240" w:line="480" w:lineRule="auto"/>
      <w:contextualSpacing/>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30029"/>
    <w:pPr>
      <w:spacing w:after="240" w:line="480" w:lineRule="auto"/>
      <w:contextualSpacing/>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30029"/>
    <w:pPr>
      <w:spacing w:after="240" w:line="480" w:lineRule="auto"/>
      <w:contextualSpacing/>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30029"/>
    <w:pPr>
      <w:spacing w:after="240" w:line="480" w:lineRule="auto"/>
      <w:contextualSpacing/>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30029"/>
    <w:pPr>
      <w:spacing w:after="240" w:line="480" w:lineRule="auto"/>
      <w:contextualSpacing/>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30029"/>
    <w:pPr>
      <w:spacing w:after="240" w:line="480" w:lineRule="auto"/>
      <w:contextualSpacing/>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30029"/>
    <w:pPr>
      <w:spacing w:after="240" w:line="480" w:lineRule="auto"/>
      <w:contextualSpacing/>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30029"/>
    <w:pPr>
      <w:spacing w:after="240" w:line="480" w:lineRule="auto"/>
      <w:contextualSpacing/>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30029"/>
    <w:pPr>
      <w:spacing w:after="240" w:line="480" w:lineRule="auto"/>
      <w:contextualSpacing/>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30029"/>
    <w:pPr>
      <w:spacing w:after="240" w:line="480" w:lineRule="auto"/>
      <w:contextualSpacing/>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30029"/>
    <w:pPr>
      <w:spacing w:after="240" w:line="480" w:lineRule="auto"/>
      <w:contextualSpacing/>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230029"/>
    <w:pPr>
      <w:spacing w:after="240" w:line="480" w:lineRule="auto"/>
      <w:contextualSpacing/>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30029"/>
    <w:pPr>
      <w:spacing w:after="240" w:line="480" w:lineRule="auto"/>
      <w:contextualSpacing/>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30029"/>
    <w:pPr>
      <w:spacing w:after="240" w:line="480" w:lineRule="auto"/>
      <w:contextualSpacing/>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30029"/>
    <w:pPr>
      <w:spacing w:after="240" w:line="480" w:lineRule="auto"/>
      <w:contextualSpacing/>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30029"/>
    <w:pPr>
      <w:spacing w:after="240" w:line="480" w:lineRule="auto"/>
      <w:contextualSpacing/>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30029"/>
    <w:pPr>
      <w:spacing w:after="240" w:line="480" w:lineRule="auto"/>
      <w:contextualSpacing/>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30029"/>
    <w:pPr>
      <w:spacing w:after="240" w:line="480" w:lineRule="auto"/>
      <w:contextualSpacing/>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30029"/>
    <w:pPr>
      <w:spacing w:after="240" w:line="480" w:lineRule="auto"/>
      <w:contextualSpacing/>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30029"/>
    <w:pPr>
      <w:spacing w:after="240" w:line="480" w:lineRule="auto"/>
      <w:contextualSpacing/>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30029"/>
    <w:pPr>
      <w:spacing w:after="240" w:line="480" w:lineRule="auto"/>
      <w:contextualSpacing/>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30029"/>
    <w:pPr>
      <w:spacing w:after="240" w:line="480" w:lineRule="auto"/>
      <w:contextualSpacing/>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30029"/>
    <w:pPr>
      <w:spacing w:after="240" w:line="480" w:lineRule="auto"/>
      <w:contextualSpacing/>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30029"/>
    <w:pPr>
      <w:spacing w:after="240" w:line="480" w:lineRule="auto"/>
      <w:contextualSpacing/>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30029"/>
    <w:pPr>
      <w:spacing w:after="240" w:line="480" w:lineRule="auto"/>
      <w:contextualSpacing/>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30029"/>
    <w:pPr>
      <w:spacing w:after="240" w:line="480" w:lineRule="auto"/>
      <w:contextualSpacing/>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30029"/>
    <w:pPr>
      <w:spacing w:after="240" w:line="480" w:lineRule="auto"/>
      <w:contextualSpacing/>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30029"/>
    <w:pPr>
      <w:spacing w:after="240" w:line="480" w:lineRule="auto"/>
      <w:contextualSpacing/>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30029"/>
    <w:pPr>
      <w:spacing w:after="240" w:line="480" w:lineRule="auto"/>
      <w:contextualSpacing/>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30029"/>
    <w:pPr>
      <w:spacing w:after="240" w:line="480" w:lineRule="auto"/>
      <w:contextualSpacing/>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30029"/>
    <w:pPr>
      <w:spacing w:after="240" w:line="480" w:lineRule="auto"/>
      <w:contextualSpacing/>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30029"/>
    <w:pPr>
      <w:spacing w:after="240" w:line="480" w:lineRule="auto"/>
      <w:contextualSpacing/>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30029"/>
    <w:pPr>
      <w:spacing w:after="240" w:line="480" w:lineRule="auto"/>
      <w:contextualSpacing/>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30029"/>
    <w:pPr>
      <w:spacing w:after="240" w:line="480" w:lineRule="auto"/>
      <w:contextualSpacing/>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230029"/>
    <w:pPr>
      <w:spacing w:after="240" w:line="480" w:lineRule="auto"/>
      <w:contextualSpacing/>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30029"/>
    <w:pPr>
      <w:spacing w:after="240" w:line="480" w:lineRule="auto"/>
      <w:contextualSpacing/>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AppendixTable">
    <w:name w:val="Appendix Table"/>
    <w:basedOn w:val="Normal"/>
    <w:link w:val="AppendixTableChar"/>
    <w:rsid w:val="00267217"/>
    <w:pPr>
      <w:spacing w:after="0" w:line="240" w:lineRule="auto"/>
      <w:contextualSpacing w:val="0"/>
      <w:jc w:val="left"/>
    </w:pPr>
    <w:rPr>
      <w:sz w:val="20"/>
    </w:rPr>
  </w:style>
  <w:style w:type="character" w:customStyle="1" w:styleId="Heading3Char">
    <w:name w:val="Heading 3 Char"/>
    <w:rsid w:val="00164FCA"/>
    <w:rPr>
      <w:rFonts w:cs="Arial"/>
      <w:b/>
      <w:bCs/>
      <w:sz w:val="24"/>
      <w:szCs w:val="22"/>
      <w:lang w:val="en-US" w:eastAsia="en-US" w:bidi="ar-SA"/>
    </w:rPr>
  </w:style>
  <w:style w:type="paragraph" w:customStyle="1" w:styleId="xmlelement">
    <w:name w:val="xml element"/>
    <w:basedOn w:val="BodyText"/>
    <w:link w:val="xmlelementChar"/>
    <w:rsid w:val="00306B82"/>
    <w:rPr>
      <w:i/>
      <w:noProof/>
    </w:rPr>
  </w:style>
  <w:style w:type="character" w:customStyle="1" w:styleId="xmlelementChar">
    <w:name w:val="xml element Char"/>
    <w:link w:val="xmlelement"/>
    <w:rsid w:val="00306B82"/>
    <w:rPr>
      <w:i/>
      <w:noProof/>
      <w:sz w:val="24"/>
      <w:szCs w:val="24"/>
      <w:lang w:val="en-US" w:eastAsia="en-US" w:bidi="ar-SA"/>
    </w:rPr>
  </w:style>
  <w:style w:type="paragraph" w:customStyle="1" w:styleId="sourcecodekeyword">
    <w:name w:val="source code keyword"/>
    <w:basedOn w:val="xmlelement"/>
    <w:link w:val="sourcecodekeywordChar"/>
    <w:rsid w:val="009C0CE9"/>
  </w:style>
  <w:style w:type="character" w:customStyle="1" w:styleId="sourcecodekeywordChar">
    <w:name w:val="source code keyword Char"/>
    <w:link w:val="sourcecodekeyword"/>
    <w:rsid w:val="009C0CE9"/>
    <w:rPr>
      <w:i/>
      <w:noProof/>
      <w:sz w:val="24"/>
      <w:szCs w:val="24"/>
      <w:lang w:val="en-US" w:eastAsia="en-US" w:bidi="ar-SA"/>
    </w:rPr>
  </w:style>
  <w:style w:type="paragraph" w:customStyle="1" w:styleId="ParagraphHeader">
    <w:name w:val="Paragraph Header"/>
    <w:basedOn w:val="BodyText"/>
    <w:link w:val="ParagraphHeaderChar"/>
    <w:rsid w:val="00795590"/>
    <w:pPr>
      <w:ind w:firstLine="0"/>
      <w:jc w:val="left"/>
    </w:pPr>
    <w:rPr>
      <w:b/>
    </w:rPr>
  </w:style>
  <w:style w:type="paragraph" w:customStyle="1" w:styleId="xpath">
    <w:name w:val="xpath"/>
    <w:basedOn w:val="BodyText"/>
    <w:link w:val="xpathChar"/>
    <w:autoRedefine/>
    <w:rsid w:val="00D8591A"/>
    <w:pPr>
      <w:adjustRightInd w:val="0"/>
      <w:ind w:firstLine="0"/>
      <w:jc w:val="center"/>
    </w:pPr>
    <w:rPr>
      <w:rFonts w:eastAsia="MS Mincho" w:cs="Arial"/>
      <w:i/>
      <w:noProof/>
      <w:szCs w:val="18"/>
    </w:rPr>
  </w:style>
  <w:style w:type="paragraph" w:customStyle="1" w:styleId="DTD">
    <w:name w:val="DTD"/>
    <w:basedOn w:val="PlainText"/>
    <w:link w:val="DTDChar"/>
    <w:rsid w:val="000144DD"/>
    <w:pPr>
      <w:jc w:val="left"/>
    </w:pPr>
    <w:rPr>
      <w:noProof/>
    </w:rPr>
  </w:style>
  <w:style w:type="paragraph" w:customStyle="1" w:styleId="RNG">
    <w:name w:val="RNG"/>
    <w:basedOn w:val="DTD"/>
    <w:rsid w:val="001C6660"/>
  </w:style>
  <w:style w:type="character" w:customStyle="1" w:styleId="codeCharChar">
    <w:name w:val="code Char Char"/>
    <w:link w:val="codeChar"/>
    <w:rsid w:val="000C7B00"/>
    <w:rPr>
      <w:rFonts w:ascii="Andale Mono" w:hAnsi="Andale Mono"/>
      <w:noProof/>
      <w:sz w:val="18"/>
      <w:szCs w:val="24"/>
      <w:lang w:val="en-US" w:eastAsia="en-US" w:bidi="ar-SA"/>
    </w:rPr>
  </w:style>
  <w:style w:type="paragraph" w:customStyle="1" w:styleId="AppendixHeading">
    <w:name w:val="Appendix Heading"/>
    <w:basedOn w:val="Heading1"/>
    <w:rsid w:val="003501AE"/>
    <w:pPr>
      <w:numPr>
        <w:numId w:val="6"/>
      </w:numPr>
    </w:pPr>
  </w:style>
  <w:style w:type="paragraph" w:customStyle="1" w:styleId="ThesisReferencesHeading">
    <w:name w:val="Thesis References Heading"/>
    <w:basedOn w:val="Heading1"/>
    <w:rsid w:val="003501AE"/>
    <w:pPr>
      <w:numPr>
        <w:numId w:val="7"/>
      </w:numPr>
      <w:jc w:val="both"/>
    </w:pPr>
  </w:style>
  <w:style w:type="paragraph" w:customStyle="1" w:styleId="codeChar">
    <w:name w:val="code Char"/>
    <w:basedOn w:val="BodyText"/>
    <w:link w:val="codeCharChar"/>
    <w:rsid w:val="005F2F5E"/>
    <w:pPr>
      <w:spacing w:line="240" w:lineRule="auto"/>
      <w:ind w:firstLine="0"/>
      <w:jc w:val="left"/>
    </w:pPr>
    <w:rPr>
      <w:rFonts w:ascii="Andale Mono" w:hAnsi="Andale Mono"/>
      <w:noProof/>
      <w:sz w:val="18"/>
    </w:rPr>
  </w:style>
  <w:style w:type="character" w:customStyle="1" w:styleId="Heading3Char1">
    <w:name w:val="Heading 3 Char1"/>
    <w:link w:val="Heading3"/>
    <w:rsid w:val="00164FCA"/>
    <w:rPr>
      <w:rFonts w:cs="Arial"/>
      <w:b/>
      <w:bCs/>
      <w:sz w:val="24"/>
      <w:szCs w:val="22"/>
      <w:lang w:val="en-US" w:eastAsia="en-US" w:bidi="ar-SA"/>
    </w:rPr>
  </w:style>
  <w:style w:type="character" w:customStyle="1" w:styleId="CaptionChar">
    <w:name w:val="Caption Char"/>
    <w:link w:val="Caption"/>
    <w:rsid w:val="00B47DA8"/>
    <w:rPr>
      <w:b/>
      <w:bCs/>
      <w:sz w:val="24"/>
      <w:lang w:val="en-US" w:eastAsia="en-US" w:bidi="ar-SA"/>
    </w:rPr>
  </w:style>
  <w:style w:type="character" w:customStyle="1" w:styleId="TableCaptionChar">
    <w:name w:val="TableCaption Char"/>
    <w:link w:val="TableCaption"/>
    <w:rsid w:val="00620225"/>
    <w:rPr>
      <w:b/>
      <w:bCs/>
      <w:sz w:val="24"/>
      <w:szCs w:val="24"/>
      <w:lang w:val="en-US" w:eastAsia="en-US" w:bidi="ar-SA"/>
    </w:rPr>
  </w:style>
  <w:style w:type="paragraph" w:customStyle="1" w:styleId="xmltagname">
    <w:name w:val="xml tagname"/>
    <w:basedOn w:val="xmlelement"/>
    <w:next w:val="BlockText"/>
    <w:link w:val="xmltagnameChar"/>
    <w:rsid w:val="00F918A2"/>
  </w:style>
  <w:style w:type="character" w:customStyle="1" w:styleId="xmltagnameChar">
    <w:name w:val="xml tagname Char"/>
    <w:link w:val="xmltagname"/>
    <w:rsid w:val="00F918A2"/>
    <w:rPr>
      <w:i/>
      <w:noProof/>
      <w:sz w:val="24"/>
      <w:szCs w:val="24"/>
      <w:lang w:val="en-US" w:eastAsia="en-US" w:bidi="ar-SA"/>
    </w:rPr>
  </w:style>
  <w:style w:type="paragraph" w:customStyle="1" w:styleId="xmlattributename">
    <w:name w:val="xml attribute name"/>
    <w:basedOn w:val="BodyText"/>
    <w:link w:val="xmlattributenameChar"/>
    <w:rsid w:val="00F918A2"/>
    <w:rPr>
      <w:i/>
      <w:iCs/>
      <w:noProof/>
    </w:rPr>
  </w:style>
  <w:style w:type="character" w:customStyle="1" w:styleId="xmlattributenameChar">
    <w:name w:val="xml attribute name Char"/>
    <w:link w:val="xmlattributename"/>
    <w:rsid w:val="00F918A2"/>
    <w:rPr>
      <w:i/>
      <w:iCs/>
      <w:noProof/>
      <w:sz w:val="24"/>
      <w:szCs w:val="24"/>
      <w:lang w:val="en-US" w:eastAsia="en-US" w:bidi="ar-SA"/>
    </w:rPr>
  </w:style>
  <w:style w:type="paragraph" w:customStyle="1" w:styleId="xmlnamespace">
    <w:name w:val="xml namespace"/>
    <w:basedOn w:val="BodyText"/>
    <w:link w:val="xmlnamespaceChar"/>
    <w:rsid w:val="00306B82"/>
    <w:rPr>
      <w:i/>
      <w:noProof/>
    </w:rPr>
  </w:style>
  <w:style w:type="character" w:customStyle="1" w:styleId="xmlnamespaceChar">
    <w:name w:val="xml namespace Char"/>
    <w:link w:val="xmlnamespace"/>
    <w:rsid w:val="00306B82"/>
    <w:rPr>
      <w:i/>
      <w:noProof/>
      <w:sz w:val="24"/>
      <w:szCs w:val="24"/>
      <w:lang w:val="en-US" w:eastAsia="en-US" w:bidi="ar-SA"/>
    </w:rPr>
  </w:style>
  <w:style w:type="paragraph" w:customStyle="1" w:styleId="sourcecode">
    <w:name w:val="source code"/>
    <w:basedOn w:val="BodyText"/>
    <w:link w:val="sourcecodeChar"/>
    <w:rsid w:val="000622E7"/>
    <w:rPr>
      <w:i/>
    </w:rPr>
  </w:style>
  <w:style w:type="character" w:customStyle="1" w:styleId="sourcecodeChar">
    <w:name w:val="source code Char"/>
    <w:link w:val="sourcecode"/>
    <w:rsid w:val="000622E7"/>
    <w:rPr>
      <w:i/>
      <w:sz w:val="24"/>
      <w:szCs w:val="24"/>
      <w:lang w:val="en-US" w:eastAsia="en-US" w:bidi="ar-SA"/>
    </w:rPr>
  </w:style>
  <w:style w:type="character" w:customStyle="1" w:styleId="xmlattributevaluecommentChar">
    <w:name w:val="xml attribute value comment Char"/>
    <w:link w:val="xmlattributevaluecomment"/>
    <w:rsid w:val="000C7B00"/>
    <w:rPr>
      <w:rFonts w:ascii="Andale Mono" w:hAnsi="Andale Mono"/>
      <w:i/>
      <w:iCs/>
      <w:noProof/>
      <w:sz w:val="18"/>
      <w:szCs w:val="24"/>
      <w:lang w:val="en-US" w:eastAsia="en-US" w:bidi="ar-SA"/>
    </w:rPr>
  </w:style>
  <w:style w:type="paragraph" w:customStyle="1" w:styleId="xmlblockCharCharChar">
    <w:name w:val="xml block Char Char Char"/>
    <w:basedOn w:val="Normal"/>
    <w:link w:val="xmlblockCharCharCharChar"/>
    <w:rsid w:val="00907F6B"/>
    <w:pPr>
      <w:adjustRightInd w:val="0"/>
      <w:spacing w:line="240" w:lineRule="auto"/>
      <w:ind w:left="144"/>
      <w:jc w:val="left"/>
    </w:pPr>
    <w:rPr>
      <w:i/>
      <w:noProof/>
    </w:rPr>
  </w:style>
  <w:style w:type="paragraph" w:customStyle="1" w:styleId="Variable">
    <w:name w:val="Variable"/>
    <w:basedOn w:val="BodyText"/>
    <w:link w:val="VariableChar"/>
    <w:rsid w:val="009B56F0"/>
    <w:rPr>
      <w:i/>
    </w:rPr>
  </w:style>
  <w:style w:type="character" w:customStyle="1" w:styleId="PlainTextChar">
    <w:name w:val="Plain Text Char"/>
    <w:link w:val="PlainText"/>
    <w:rsid w:val="00265E04"/>
    <w:rPr>
      <w:rFonts w:ascii="Courier New" w:hAnsi="Courier New" w:cs="Courier New"/>
      <w:snapToGrid w:val="0"/>
      <w:lang w:val="en-US" w:eastAsia="en-US" w:bidi="ar-SA"/>
    </w:rPr>
  </w:style>
  <w:style w:type="character" w:customStyle="1" w:styleId="DTDChar">
    <w:name w:val="DTD Char"/>
    <w:link w:val="DTD"/>
    <w:rsid w:val="000144DD"/>
    <w:rPr>
      <w:rFonts w:ascii="Courier New" w:hAnsi="Courier New" w:cs="Courier New"/>
      <w:noProof/>
      <w:snapToGrid w:val="0"/>
      <w:lang w:val="en-US" w:eastAsia="en-US" w:bidi="ar-SA"/>
    </w:rPr>
  </w:style>
  <w:style w:type="character" w:customStyle="1" w:styleId="VariableChar">
    <w:name w:val="Variable Char"/>
    <w:link w:val="Variable"/>
    <w:rsid w:val="009B56F0"/>
    <w:rPr>
      <w:i/>
      <w:sz w:val="24"/>
      <w:szCs w:val="24"/>
      <w:lang w:val="en-US" w:eastAsia="en-US" w:bidi="ar-SA"/>
    </w:rPr>
  </w:style>
  <w:style w:type="character" w:customStyle="1" w:styleId="xpathChar">
    <w:name w:val="xpath Char"/>
    <w:link w:val="xpath"/>
    <w:rsid w:val="00D8591A"/>
    <w:rPr>
      <w:rFonts w:eastAsia="MS Mincho" w:cs="Arial"/>
      <w:i/>
      <w:noProof/>
      <w:sz w:val="24"/>
      <w:szCs w:val="18"/>
      <w:lang w:val="en-US" w:eastAsia="en-US" w:bidi="ar-SA"/>
    </w:rPr>
  </w:style>
  <w:style w:type="paragraph" w:customStyle="1" w:styleId="ThesisApprovedby">
    <w:name w:val="Thesis Approved by"/>
    <w:basedOn w:val="Normal"/>
    <w:rsid w:val="00EC3925"/>
    <w:pPr>
      <w:ind w:left="2880" w:firstLine="720"/>
    </w:pPr>
    <w:rPr>
      <w:szCs w:val="20"/>
    </w:rPr>
  </w:style>
  <w:style w:type="character" w:customStyle="1" w:styleId="xmlblockCharCharCharChar">
    <w:name w:val="xml block Char Char Char Char"/>
    <w:link w:val="xmlblockCharCharChar"/>
    <w:rsid w:val="00907F6B"/>
    <w:rPr>
      <w:i/>
      <w:noProof/>
      <w:sz w:val="24"/>
      <w:szCs w:val="22"/>
      <w:lang w:val="en-US" w:eastAsia="en-US" w:bidi="ar-SA"/>
    </w:rPr>
  </w:style>
  <w:style w:type="character" w:customStyle="1" w:styleId="AppendixTableChar">
    <w:name w:val="Appendix Table Char"/>
    <w:link w:val="AppendixTable"/>
    <w:rsid w:val="00266A4D"/>
    <w:rPr>
      <w:szCs w:val="22"/>
      <w:lang w:val="en-US" w:eastAsia="en-US" w:bidi="ar-SA"/>
    </w:rPr>
  </w:style>
  <w:style w:type="paragraph" w:customStyle="1" w:styleId="ThesisTOCHeader">
    <w:name w:val="Thesis TOC Header"/>
    <w:basedOn w:val="TableofFigures"/>
    <w:rsid w:val="00EC3925"/>
    <w:pPr>
      <w:jc w:val="center"/>
    </w:pPr>
    <w:rPr>
      <w:b/>
      <w:bCs/>
      <w:caps/>
      <w:smallCaps/>
      <w:szCs w:val="20"/>
    </w:rPr>
  </w:style>
  <w:style w:type="paragraph" w:customStyle="1" w:styleId="xmlblockcentered">
    <w:name w:val="xml block centered"/>
    <w:basedOn w:val="xmlblockCharCharChar"/>
    <w:rsid w:val="00EC3925"/>
    <w:pPr>
      <w:jc w:val="center"/>
    </w:pPr>
    <w:rPr>
      <w:iCs/>
      <w:szCs w:val="20"/>
    </w:rPr>
  </w:style>
  <w:style w:type="character" w:customStyle="1" w:styleId="ParagraphHeaderChar">
    <w:name w:val="Paragraph Header Char"/>
    <w:link w:val="ParagraphHeader"/>
    <w:rsid w:val="00795590"/>
    <w:rPr>
      <w:b/>
      <w:sz w:val="24"/>
      <w:szCs w:val="24"/>
      <w:lang w:val="en-US" w:eastAsia="en-US" w:bidi="ar-SA"/>
    </w:rPr>
  </w:style>
  <w:style w:type="paragraph" w:customStyle="1" w:styleId="xmlelementcentered">
    <w:name w:val="xml element centered"/>
    <w:basedOn w:val="xmlelement"/>
    <w:link w:val="xmlelementcenteredChar"/>
    <w:rsid w:val="00CE4832"/>
    <w:pPr>
      <w:ind w:firstLine="0"/>
      <w:jc w:val="center"/>
    </w:pPr>
  </w:style>
  <w:style w:type="paragraph" w:customStyle="1" w:styleId="sourcecodeblockcentered">
    <w:name w:val="source code block centered"/>
    <w:basedOn w:val="sourcecode"/>
    <w:rsid w:val="00EC3925"/>
    <w:pPr>
      <w:jc w:val="center"/>
    </w:pPr>
    <w:rPr>
      <w:iCs/>
      <w:szCs w:val="20"/>
    </w:rPr>
  </w:style>
  <w:style w:type="paragraph" w:customStyle="1" w:styleId="sourcecodebox">
    <w:name w:val="source code box"/>
    <w:basedOn w:val="sourcecode"/>
    <w:link w:val="sourcecodeboxChar"/>
    <w:rsid w:val="000611C5"/>
    <w:pPr>
      <w:spacing w:line="240" w:lineRule="auto"/>
      <w:ind w:firstLine="0"/>
      <w:jc w:val="left"/>
    </w:pPr>
    <w:rPr>
      <w:rFonts w:ascii="Courier" w:hAnsi="Courier"/>
      <w:i w:val="0"/>
      <w:sz w:val="22"/>
    </w:rPr>
  </w:style>
  <w:style w:type="paragraph" w:customStyle="1" w:styleId="sourcecodeboxoriginal">
    <w:name w:val="source code box original"/>
    <w:basedOn w:val="sourcecodebox"/>
    <w:link w:val="sourcecodeboxoriginalChar"/>
    <w:rsid w:val="00853E1D"/>
    <w:rPr>
      <w:strike/>
      <w:szCs w:val="20"/>
    </w:rPr>
  </w:style>
  <w:style w:type="paragraph" w:customStyle="1" w:styleId="sourcecodeboxmodifiedChar">
    <w:name w:val="source code box modified Char"/>
    <w:basedOn w:val="sourcecodebox"/>
    <w:link w:val="sourcecodeboxmodifiedCharChar"/>
    <w:rsid w:val="00853E1D"/>
    <w:rPr>
      <w:b/>
    </w:rPr>
  </w:style>
  <w:style w:type="character" w:customStyle="1" w:styleId="sourcecodeboxChar">
    <w:name w:val="source code box Char"/>
    <w:link w:val="sourcecodebox"/>
    <w:rsid w:val="000611C5"/>
    <w:rPr>
      <w:rFonts w:ascii="Courier" w:hAnsi="Courier"/>
      <w:i/>
      <w:sz w:val="22"/>
      <w:szCs w:val="24"/>
      <w:lang w:val="en-US" w:eastAsia="en-US" w:bidi="ar-SA"/>
    </w:rPr>
  </w:style>
  <w:style w:type="character" w:customStyle="1" w:styleId="sourcecodeboxoriginalChar">
    <w:name w:val="source code box original Char"/>
    <w:link w:val="sourcecodeboxoriginal"/>
    <w:rsid w:val="00041CE3"/>
    <w:rPr>
      <w:rFonts w:ascii="Courier" w:hAnsi="Courier"/>
      <w:i/>
      <w:strike/>
      <w:sz w:val="22"/>
      <w:szCs w:val="24"/>
      <w:lang w:val="en-US" w:eastAsia="en-US" w:bidi="ar-SA"/>
    </w:rPr>
  </w:style>
  <w:style w:type="character" w:customStyle="1" w:styleId="sourcecodeboxmodifiedCharChar">
    <w:name w:val="source code box modified Char Char"/>
    <w:link w:val="sourcecodeboxmodifiedChar"/>
    <w:rsid w:val="00041CE3"/>
    <w:rPr>
      <w:rFonts w:ascii="Courier" w:hAnsi="Courier"/>
      <w:b/>
      <w:i/>
      <w:sz w:val="22"/>
      <w:szCs w:val="24"/>
      <w:lang w:val="en-US" w:eastAsia="en-US" w:bidi="ar-SA"/>
    </w:rPr>
  </w:style>
  <w:style w:type="paragraph" w:customStyle="1" w:styleId="TableColumnHeader">
    <w:name w:val="Table Column Header"/>
    <w:basedOn w:val="TableRowHeader"/>
    <w:rsid w:val="009764B3"/>
    <w:pPr>
      <w:jc w:val="center"/>
    </w:pPr>
  </w:style>
  <w:style w:type="paragraph" w:customStyle="1" w:styleId="TableData">
    <w:name w:val="Table Data"/>
    <w:basedOn w:val="TableColumnHeader"/>
    <w:rsid w:val="009764B3"/>
    <w:rPr>
      <w:b w:val="0"/>
    </w:rPr>
  </w:style>
  <w:style w:type="paragraph" w:customStyle="1" w:styleId="Bodytextcarryon">
    <w:name w:val="Body text carryon"/>
    <w:basedOn w:val="BodyText"/>
    <w:link w:val="BodytextcarryonChar"/>
    <w:rsid w:val="0086750E"/>
    <w:pPr>
      <w:ind w:firstLine="0"/>
    </w:pPr>
  </w:style>
  <w:style w:type="paragraph" w:customStyle="1" w:styleId="TableRowHeader">
    <w:name w:val="Table Row Header"/>
    <w:basedOn w:val="BodyText"/>
    <w:rsid w:val="009764B3"/>
    <w:pPr>
      <w:spacing w:line="240" w:lineRule="auto"/>
      <w:ind w:firstLine="0"/>
      <w:jc w:val="left"/>
    </w:pPr>
    <w:rPr>
      <w:b/>
      <w:sz w:val="22"/>
    </w:rPr>
  </w:style>
  <w:style w:type="paragraph" w:customStyle="1" w:styleId="StyleBodyTextAsianMSMincho">
    <w:name w:val="Style Body Text + (Asian) MS Mincho"/>
    <w:basedOn w:val="BodyText"/>
    <w:next w:val="BlockText"/>
    <w:link w:val="StyleBodyTextAsianMSMinchoChar"/>
    <w:rsid w:val="00252383"/>
    <w:rPr>
      <w:rFonts w:eastAsia="MS Mincho"/>
    </w:rPr>
  </w:style>
  <w:style w:type="character" w:customStyle="1" w:styleId="StyleBodyTextAsianMSMinchoChar">
    <w:name w:val="Style Body Text + (Asian) MS Mincho Char"/>
    <w:link w:val="StyleBodyTextAsianMSMincho"/>
    <w:rsid w:val="00252383"/>
    <w:rPr>
      <w:rFonts w:eastAsia="MS Mincho"/>
      <w:sz w:val="24"/>
      <w:szCs w:val="24"/>
      <w:lang w:val="en-US" w:eastAsia="en-US" w:bidi="ar-SA"/>
    </w:rPr>
  </w:style>
  <w:style w:type="paragraph" w:customStyle="1" w:styleId="TableDataLeft">
    <w:name w:val="Table Data Left"/>
    <w:basedOn w:val="Caption"/>
    <w:rsid w:val="00A124C9"/>
    <w:pPr>
      <w:jc w:val="left"/>
    </w:pPr>
    <w:rPr>
      <w:b w:val="0"/>
    </w:rPr>
  </w:style>
  <w:style w:type="paragraph" w:customStyle="1" w:styleId="StyleBodyTextAsianMSMincho1">
    <w:name w:val="Style Body Text + (Asian) MS Mincho1"/>
    <w:basedOn w:val="BodyText"/>
    <w:link w:val="StyleBodyTextAsianMSMincho1Char"/>
    <w:rsid w:val="00E66874"/>
    <w:rPr>
      <w:rFonts w:eastAsia="MS Mincho"/>
    </w:rPr>
  </w:style>
  <w:style w:type="character" w:customStyle="1" w:styleId="StyleBodyTextAsianMSMincho1Char">
    <w:name w:val="Style Body Text + (Asian) MS Mincho1 Char"/>
    <w:link w:val="StyleBodyTextAsianMSMincho1"/>
    <w:rsid w:val="00E66874"/>
    <w:rPr>
      <w:rFonts w:eastAsia="MS Mincho"/>
      <w:sz w:val="24"/>
      <w:szCs w:val="24"/>
      <w:lang w:val="en-US" w:eastAsia="en-US" w:bidi="ar-SA"/>
    </w:rPr>
  </w:style>
  <w:style w:type="paragraph" w:customStyle="1" w:styleId="StyleReferences11ptAfter0ptLinespacingsingle">
    <w:name w:val="Style References + 11 pt After:  0 pt Line spacing:  single"/>
    <w:basedOn w:val="References"/>
    <w:rsid w:val="00466588"/>
    <w:pPr>
      <w:spacing w:after="0" w:line="240" w:lineRule="auto"/>
    </w:pPr>
    <w:rPr>
      <w:szCs w:val="20"/>
    </w:rPr>
  </w:style>
  <w:style w:type="paragraph" w:customStyle="1" w:styleId="XMLFragmentBox">
    <w:name w:val="XML Fragment Box"/>
    <w:basedOn w:val="BodyText"/>
    <w:next w:val="Caption"/>
    <w:rsid w:val="00E56ED3"/>
    <w:pPr>
      <w:framePr w:w="8640" w:h="1440" w:hRule="exact" w:hSpace="288" w:wrap="around" w:hAnchor="margin" w:xAlign="center" w:yAlign="top"/>
      <w:pBdr>
        <w:top w:val="single" w:sz="4" w:space="1" w:color="auto"/>
        <w:left w:val="single" w:sz="4" w:space="4" w:color="auto"/>
        <w:bottom w:val="single" w:sz="4" w:space="1" w:color="auto"/>
        <w:right w:val="single" w:sz="4" w:space="4" w:color="auto"/>
      </w:pBdr>
      <w:spacing w:line="240" w:lineRule="auto"/>
      <w:ind w:firstLine="0"/>
      <w:suppressOverlap/>
      <w:jc w:val="left"/>
    </w:pPr>
    <w:rPr>
      <w:rFonts w:ascii="Courier" w:hAnsi="Courier"/>
      <w:sz w:val="18"/>
    </w:rPr>
  </w:style>
  <w:style w:type="paragraph" w:customStyle="1" w:styleId="XLinkExample">
    <w:name w:val="XLink Example"/>
    <w:basedOn w:val="codeChar"/>
    <w:rsid w:val="00E56ED3"/>
    <w:pPr>
      <w:pBdr>
        <w:top w:val="single" w:sz="4" w:space="1" w:color="auto"/>
        <w:left w:val="single" w:sz="4" w:space="4" w:color="auto"/>
        <w:bottom w:val="single" w:sz="4" w:space="1" w:color="auto"/>
        <w:right w:val="single" w:sz="4" w:space="4" w:color="auto"/>
      </w:pBdr>
      <w:shd w:val="solid" w:color="FFFFFF" w:fill="FFFFFF"/>
    </w:pPr>
  </w:style>
  <w:style w:type="paragraph" w:customStyle="1" w:styleId="code">
    <w:name w:val="code"/>
    <w:basedOn w:val="BodyText"/>
    <w:rsid w:val="00CA1831"/>
    <w:pPr>
      <w:spacing w:line="240" w:lineRule="auto"/>
      <w:ind w:firstLine="0"/>
      <w:jc w:val="left"/>
    </w:pPr>
    <w:rPr>
      <w:rFonts w:ascii="Andale Mono" w:hAnsi="Andale Mono"/>
      <w:noProof/>
      <w:sz w:val="18"/>
    </w:rPr>
  </w:style>
  <w:style w:type="paragraph" w:customStyle="1" w:styleId="xmlblockChar">
    <w:name w:val="xml block Char"/>
    <w:basedOn w:val="Normal"/>
    <w:rsid w:val="00BC6463"/>
    <w:pPr>
      <w:adjustRightInd w:val="0"/>
      <w:spacing w:line="240" w:lineRule="auto"/>
      <w:ind w:left="144"/>
      <w:jc w:val="left"/>
    </w:pPr>
    <w:rPr>
      <w:rFonts w:eastAsia="MS Mincho"/>
      <w:i/>
      <w:noProof/>
    </w:rPr>
  </w:style>
  <w:style w:type="character" w:customStyle="1" w:styleId="sourcecodeboxCharChar">
    <w:name w:val="source code box Char Char"/>
    <w:rsid w:val="001704A0"/>
    <w:rPr>
      <w:rFonts w:ascii="Courier" w:eastAsia="MS Mincho" w:hAnsi="Courier"/>
      <w:sz w:val="22"/>
      <w:szCs w:val="24"/>
      <w:lang w:val="en-US" w:eastAsia="en-US" w:bidi="ar-SA"/>
    </w:rPr>
  </w:style>
  <w:style w:type="character" w:customStyle="1" w:styleId="PlainTextCharChar">
    <w:name w:val="Plain Text Char Char"/>
    <w:rsid w:val="00046D79"/>
    <w:rPr>
      <w:rFonts w:ascii="Courier New" w:eastAsia="MS Mincho" w:hAnsi="Courier New" w:cs="Courier New"/>
      <w:snapToGrid w:val="0"/>
      <w:sz w:val="24"/>
      <w:szCs w:val="24"/>
      <w:lang w:val="en-US" w:eastAsia="en-US" w:bidi="ar-SA"/>
    </w:rPr>
  </w:style>
  <w:style w:type="character" w:customStyle="1" w:styleId="BodytextcarryonChar">
    <w:name w:val="Body text carryon Char"/>
    <w:link w:val="Bodytextcarryon"/>
    <w:rsid w:val="007A7516"/>
    <w:rPr>
      <w:sz w:val="24"/>
      <w:szCs w:val="24"/>
      <w:lang w:val="en-US" w:eastAsia="en-US" w:bidi="ar-SA"/>
    </w:rPr>
  </w:style>
  <w:style w:type="character" w:customStyle="1" w:styleId="sourcecodeboxoriginalCharChar">
    <w:name w:val="source code box original Char Char"/>
    <w:rsid w:val="00B61BDC"/>
    <w:rPr>
      <w:rFonts w:ascii="Courier" w:eastAsia="MS Mincho" w:hAnsi="Courier"/>
      <w:i/>
      <w:strike/>
      <w:sz w:val="22"/>
      <w:szCs w:val="24"/>
      <w:lang w:val="en-US" w:eastAsia="en-US" w:bidi="ar-SA"/>
    </w:rPr>
  </w:style>
  <w:style w:type="character" w:customStyle="1" w:styleId="xmlelementcenteredChar">
    <w:name w:val="xml element centered Char"/>
    <w:link w:val="xmlelementcentered"/>
    <w:rsid w:val="00C2782B"/>
    <w:rPr>
      <w:i/>
      <w:noProof/>
      <w:sz w:val="24"/>
      <w:szCs w:val="24"/>
      <w:lang w:val="en-US" w:eastAsia="en-US" w:bidi="ar-SA"/>
    </w:rPr>
  </w:style>
  <w:style w:type="paragraph" w:customStyle="1" w:styleId="StyleBodyTextLinespacingDouble1">
    <w:name w:val="Style Body Text + Line spacing:  Double1"/>
    <w:basedOn w:val="Normal"/>
    <w:rsid w:val="00B1757B"/>
    <w:pPr>
      <w:numPr>
        <w:numId w:val="13"/>
      </w:numPr>
    </w:pPr>
  </w:style>
  <w:style w:type="paragraph" w:customStyle="1" w:styleId="Style1-Authors">
    <w:name w:val="Style1-Authors"/>
    <w:basedOn w:val="Normal"/>
    <w:link w:val="Style1-AuthorsChar"/>
    <w:qFormat/>
    <w:rsid w:val="00D90D88"/>
    <w:pPr>
      <w:spacing w:before="100" w:beforeAutospacing="1" w:after="100" w:afterAutospacing="1" w:line="360" w:lineRule="auto"/>
      <w:contextualSpacing w:val="0"/>
      <w:jc w:val="center"/>
      <w:outlineLvl w:val="0"/>
    </w:pPr>
    <w:rPr>
      <w:b/>
      <w:sz w:val="32"/>
      <w:szCs w:val="32"/>
      <w:lang w:val="en-GB" w:eastAsia="en-GB"/>
    </w:rPr>
  </w:style>
  <w:style w:type="character" w:customStyle="1" w:styleId="FooterChar">
    <w:name w:val="Footer Char"/>
    <w:link w:val="Footer"/>
    <w:uiPriority w:val="99"/>
    <w:rsid w:val="00ED6DEB"/>
    <w:rPr>
      <w:sz w:val="24"/>
      <w:szCs w:val="22"/>
    </w:rPr>
  </w:style>
  <w:style w:type="character" w:customStyle="1" w:styleId="Style1-AuthorsChar">
    <w:name w:val="Style1-Authors Char"/>
    <w:link w:val="Style1-Authors"/>
    <w:rsid w:val="00D90D88"/>
    <w:rPr>
      <w:b/>
      <w:sz w:val="32"/>
      <w:szCs w:val="3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6778">
      <w:bodyDiv w:val="1"/>
      <w:marLeft w:val="0"/>
      <w:marRight w:val="0"/>
      <w:marTop w:val="0"/>
      <w:marBottom w:val="0"/>
      <w:divBdr>
        <w:top w:val="none" w:sz="0" w:space="0" w:color="auto"/>
        <w:left w:val="none" w:sz="0" w:space="0" w:color="auto"/>
        <w:bottom w:val="none" w:sz="0" w:space="0" w:color="auto"/>
        <w:right w:val="none" w:sz="0" w:space="0" w:color="auto"/>
      </w:divBdr>
    </w:div>
    <w:div w:id="37239649">
      <w:bodyDiv w:val="1"/>
      <w:marLeft w:val="0"/>
      <w:marRight w:val="0"/>
      <w:marTop w:val="0"/>
      <w:marBottom w:val="0"/>
      <w:divBdr>
        <w:top w:val="none" w:sz="0" w:space="0" w:color="auto"/>
        <w:left w:val="none" w:sz="0" w:space="0" w:color="auto"/>
        <w:bottom w:val="none" w:sz="0" w:space="0" w:color="auto"/>
        <w:right w:val="none" w:sz="0" w:space="0" w:color="auto"/>
      </w:divBdr>
    </w:div>
    <w:div w:id="68964192">
      <w:bodyDiv w:val="1"/>
      <w:marLeft w:val="0"/>
      <w:marRight w:val="0"/>
      <w:marTop w:val="0"/>
      <w:marBottom w:val="0"/>
      <w:divBdr>
        <w:top w:val="none" w:sz="0" w:space="0" w:color="auto"/>
        <w:left w:val="none" w:sz="0" w:space="0" w:color="auto"/>
        <w:bottom w:val="none" w:sz="0" w:space="0" w:color="auto"/>
        <w:right w:val="none" w:sz="0" w:space="0" w:color="auto"/>
      </w:divBdr>
    </w:div>
    <w:div w:id="150801545">
      <w:bodyDiv w:val="1"/>
      <w:marLeft w:val="0"/>
      <w:marRight w:val="0"/>
      <w:marTop w:val="0"/>
      <w:marBottom w:val="0"/>
      <w:divBdr>
        <w:top w:val="none" w:sz="0" w:space="0" w:color="auto"/>
        <w:left w:val="none" w:sz="0" w:space="0" w:color="auto"/>
        <w:bottom w:val="none" w:sz="0" w:space="0" w:color="auto"/>
        <w:right w:val="none" w:sz="0" w:space="0" w:color="auto"/>
      </w:divBdr>
    </w:div>
    <w:div w:id="179197989">
      <w:bodyDiv w:val="1"/>
      <w:marLeft w:val="0"/>
      <w:marRight w:val="0"/>
      <w:marTop w:val="0"/>
      <w:marBottom w:val="0"/>
      <w:divBdr>
        <w:top w:val="none" w:sz="0" w:space="0" w:color="auto"/>
        <w:left w:val="none" w:sz="0" w:space="0" w:color="auto"/>
        <w:bottom w:val="none" w:sz="0" w:space="0" w:color="auto"/>
        <w:right w:val="none" w:sz="0" w:space="0" w:color="auto"/>
      </w:divBdr>
    </w:div>
    <w:div w:id="221331403">
      <w:bodyDiv w:val="1"/>
      <w:marLeft w:val="0"/>
      <w:marRight w:val="0"/>
      <w:marTop w:val="0"/>
      <w:marBottom w:val="0"/>
      <w:divBdr>
        <w:top w:val="none" w:sz="0" w:space="0" w:color="auto"/>
        <w:left w:val="none" w:sz="0" w:space="0" w:color="auto"/>
        <w:bottom w:val="none" w:sz="0" w:space="0" w:color="auto"/>
        <w:right w:val="none" w:sz="0" w:space="0" w:color="auto"/>
      </w:divBdr>
    </w:div>
    <w:div w:id="292250464">
      <w:bodyDiv w:val="1"/>
      <w:marLeft w:val="0"/>
      <w:marRight w:val="0"/>
      <w:marTop w:val="0"/>
      <w:marBottom w:val="0"/>
      <w:divBdr>
        <w:top w:val="none" w:sz="0" w:space="0" w:color="auto"/>
        <w:left w:val="none" w:sz="0" w:space="0" w:color="auto"/>
        <w:bottom w:val="none" w:sz="0" w:space="0" w:color="auto"/>
        <w:right w:val="none" w:sz="0" w:space="0" w:color="auto"/>
      </w:divBdr>
    </w:div>
    <w:div w:id="298415221">
      <w:bodyDiv w:val="1"/>
      <w:marLeft w:val="0"/>
      <w:marRight w:val="0"/>
      <w:marTop w:val="0"/>
      <w:marBottom w:val="0"/>
      <w:divBdr>
        <w:top w:val="none" w:sz="0" w:space="0" w:color="auto"/>
        <w:left w:val="none" w:sz="0" w:space="0" w:color="auto"/>
        <w:bottom w:val="none" w:sz="0" w:space="0" w:color="auto"/>
        <w:right w:val="none" w:sz="0" w:space="0" w:color="auto"/>
      </w:divBdr>
    </w:div>
    <w:div w:id="333457754">
      <w:bodyDiv w:val="1"/>
      <w:marLeft w:val="0"/>
      <w:marRight w:val="0"/>
      <w:marTop w:val="0"/>
      <w:marBottom w:val="0"/>
      <w:divBdr>
        <w:top w:val="none" w:sz="0" w:space="0" w:color="auto"/>
        <w:left w:val="none" w:sz="0" w:space="0" w:color="auto"/>
        <w:bottom w:val="none" w:sz="0" w:space="0" w:color="auto"/>
        <w:right w:val="none" w:sz="0" w:space="0" w:color="auto"/>
      </w:divBdr>
    </w:div>
    <w:div w:id="343633383">
      <w:bodyDiv w:val="1"/>
      <w:marLeft w:val="0"/>
      <w:marRight w:val="0"/>
      <w:marTop w:val="0"/>
      <w:marBottom w:val="0"/>
      <w:divBdr>
        <w:top w:val="none" w:sz="0" w:space="0" w:color="auto"/>
        <w:left w:val="none" w:sz="0" w:space="0" w:color="auto"/>
        <w:bottom w:val="none" w:sz="0" w:space="0" w:color="auto"/>
        <w:right w:val="none" w:sz="0" w:space="0" w:color="auto"/>
      </w:divBdr>
    </w:div>
    <w:div w:id="345521182">
      <w:bodyDiv w:val="1"/>
      <w:marLeft w:val="0"/>
      <w:marRight w:val="0"/>
      <w:marTop w:val="0"/>
      <w:marBottom w:val="0"/>
      <w:divBdr>
        <w:top w:val="none" w:sz="0" w:space="0" w:color="auto"/>
        <w:left w:val="none" w:sz="0" w:space="0" w:color="auto"/>
        <w:bottom w:val="none" w:sz="0" w:space="0" w:color="auto"/>
        <w:right w:val="none" w:sz="0" w:space="0" w:color="auto"/>
      </w:divBdr>
    </w:div>
    <w:div w:id="443307223">
      <w:bodyDiv w:val="1"/>
      <w:marLeft w:val="0"/>
      <w:marRight w:val="0"/>
      <w:marTop w:val="0"/>
      <w:marBottom w:val="0"/>
      <w:divBdr>
        <w:top w:val="none" w:sz="0" w:space="0" w:color="auto"/>
        <w:left w:val="none" w:sz="0" w:space="0" w:color="auto"/>
        <w:bottom w:val="none" w:sz="0" w:space="0" w:color="auto"/>
        <w:right w:val="none" w:sz="0" w:space="0" w:color="auto"/>
      </w:divBdr>
    </w:div>
    <w:div w:id="503010178">
      <w:bodyDiv w:val="1"/>
      <w:marLeft w:val="0"/>
      <w:marRight w:val="0"/>
      <w:marTop w:val="0"/>
      <w:marBottom w:val="0"/>
      <w:divBdr>
        <w:top w:val="none" w:sz="0" w:space="0" w:color="auto"/>
        <w:left w:val="none" w:sz="0" w:space="0" w:color="auto"/>
        <w:bottom w:val="none" w:sz="0" w:space="0" w:color="auto"/>
        <w:right w:val="none" w:sz="0" w:space="0" w:color="auto"/>
      </w:divBdr>
    </w:div>
    <w:div w:id="529876838">
      <w:bodyDiv w:val="1"/>
      <w:marLeft w:val="0"/>
      <w:marRight w:val="0"/>
      <w:marTop w:val="0"/>
      <w:marBottom w:val="0"/>
      <w:divBdr>
        <w:top w:val="none" w:sz="0" w:space="0" w:color="auto"/>
        <w:left w:val="none" w:sz="0" w:space="0" w:color="auto"/>
        <w:bottom w:val="none" w:sz="0" w:space="0" w:color="auto"/>
        <w:right w:val="none" w:sz="0" w:space="0" w:color="auto"/>
      </w:divBdr>
    </w:div>
    <w:div w:id="545607665">
      <w:bodyDiv w:val="1"/>
      <w:marLeft w:val="0"/>
      <w:marRight w:val="0"/>
      <w:marTop w:val="0"/>
      <w:marBottom w:val="0"/>
      <w:divBdr>
        <w:top w:val="none" w:sz="0" w:space="0" w:color="auto"/>
        <w:left w:val="none" w:sz="0" w:space="0" w:color="auto"/>
        <w:bottom w:val="none" w:sz="0" w:space="0" w:color="auto"/>
        <w:right w:val="none" w:sz="0" w:space="0" w:color="auto"/>
      </w:divBdr>
    </w:div>
    <w:div w:id="589966862">
      <w:bodyDiv w:val="1"/>
      <w:marLeft w:val="0"/>
      <w:marRight w:val="0"/>
      <w:marTop w:val="0"/>
      <w:marBottom w:val="0"/>
      <w:divBdr>
        <w:top w:val="none" w:sz="0" w:space="0" w:color="auto"/>
        <w:left w:val="none" w:sz="0" w:space="0" w:color="auto"/>
        <w:bottom w:val="none" w:sz="0" w:space="0" w:color="auto"/>
        <w:right w:val="none" w:sz="0" w:space="0" w:color="auto"/>
      </w:divBdr>
    </w:div>
    <w:div w:id="601838137">
      <w:bodyDiv w:val="1"/>
      <w:marLeft w:val="0"/>
      <w:marRight w:val="0"/>
      <w:marTop w:val="0"/>
      <w:marBottom w:val="0"/>
      <w:divBdr>
        <w:top w:val="none" w:sz="0" w:space="0" w:color="auto"/>
        <w:left w:val="none" w:sz="0" w:space="0" w:color="auto"/>
        <w:bottom w:val="none" w:sz="0" w:space="0" w:color="auto"/>
        <w:right w:val="none" w:sz="0" w:space="0" w:color="auto"/>
      </w:divBdr>
    </w:div>
    <w:div w:id="734739316">
      <w:bodyDiv w:val="1"/>
      <w:marLeft w:val="0"/>
      <w:marRight w:val="0"/>
      <w:marTop w:val="0"/>
      <w:marBottom w:val="0"/>
      <w:divBdr>
        <w:top w:val="none" w:sz="0" w:space="0" w:color="auto"/>
        <w:left w:val="none" w:sz="0" w:space="0" w:color="auto"/>
        <w:bottom w:val="none" w:sz="0" w:space="0" w:color="auto"/>
        <w:right w:val="none" w:sz="0" w:space="0" w:color="auto"/>
      </w:divBdr>
    </w:div>
    <w:div w:id="773403918">
      <w:bodyDiv w:val="1"/>
      <w:marLeft w:val="0"/>
      <w:marRight w:val="0"/>
      <w:marTop w:val="0"/>
      <w:marBottom w:val="0"/>
      <w:divBdr>
        <w:top w:val="none" w:sz="0" w:space="0" w:color="auto"/>
        <w:left w:val="none" w:sz="0" w:space="0" w:color="auto"/>
        <w:bottom w:val="none" w:sz="0" w:space="0" w:color="auto"/>
        <w:right w:val="none" w:sz="0" w:space="0" w:color="auto"/>
      </w:divBdr>
    </w:div>
    <w:div w:id="909462864">
      <w:bodyDiv w:val="1"/>
      <w:marLeft w:val="0"/>
      <w:marRight w:val="0"/>
      <w:marTop w:val="0"/>
      <w:marBottom w:val="0"/>
      <w:divBdr>
        <w:top w:val="none" w:sz="0" w:space="0" w:color="auto"/>
        <w:left w:val="none" w:sz="0" w:space="0" w:color="auto"/>
        <w:bottom w:val="none" w:sz="0" w:space="0" w:color="auto"/>
        <w:right w:val="none" w:sz="0" w:space="0" w:color="auto"/>
      </w:divBdr>
    </w:div>
    <w:div w:id="992828423">
      <w:bodyDiv w:val="1"/>
      <w:marLeft w:val="0"/>
      <w:marRight w:val="0"/>
      <w:marTop w:val="0"/>
      <w:marBottom w:val="0"/>
      <w:divBdr>
        <w:top w:val="none" w:sz="0" w:space="0" w:color="auto"/>
        <w:left w:val="none" w:sz="0" w:space="0" w:color="auto"/>
        <w:bottom w:val="none" w:sz="0" w:space="0" w:color="auto"/>
        <w:right w:val="none" w:sz="0" w:space="0" w:color="auto"/>
      </w:divBdr>
    </w:div>
    <w:div w:id="1000503372">
      <w:bodyDiv w:val="1"/>
      <w:marLeft w:val="0"/>
      <w:marRight w:val="0"/>
      <w:marTop w:val="0"/>
      <w:marBottom w:val="0"/>
      <w:divBdr>
        <w:top w:val="none" w:sz="0" w:space="0" w:color="auto"/>
        <w:left w:val="none" w:sz="0" w:space="0" w:color="auto"/>
        <w:bottom w:val="none" w:sz="0" w:space="0" w:color="auto"/>
        <w:right w:val="none" w:sz="0" w:space="0" w:color="auto"/>
      </w:divBdr>
    </w:div>
    <w:div w:id="1060858710">
      <w:bodyDiv w:val="1"/>
      <w:marLeft w:val="0"/>
      <w:marRight w:val="0"/>
      <w:marTop w:val="0"/>
      <w:marBottom w:val="0"/>
      <w:divBdr>
        <w:top w:val="none" w:sz="0" w:space="0" w:color="auto"/>
        <w:left w:val="none" w:sz="0" w:space="0" w:color="auto"/>
        <w:bottom w:val="none" w:sz="0" w:space="0" w:color="auto"/>
        <w:right w:val="none" w:sz="0" w:space="0" w:color="auto"/>
      </w:divBdr>
    </w:div>
    <w:div w:id="1107386248">
      <w:bodyDiv w:val="1"/>
      <w:marLeft w:val="0"/>
      <w:marRight w:val="0"/>
      <w:marTop w:val="0"/>
      <w:marBottom w:val="0"/>
      <w:divBdr>
        <w:top w:val="none" w:sz="0" w:space="0" w:color="auto"/>
        <w:left w:val="none" w:sz="0" w:space="0" w:color="auto"/>
        <w:bottom w:val="none" w:sz="0" w:space="0" w:color="auto"/>
        <w:right w:val="none" w:sz="0" w:space="0" w:color="auto"/>
      </w:divBdr>
    </w:div>
    <w:div w:id="1197230539">
      <w:bodyDiv w:val="1"/>
      <w:marLeft w:val="0"/>
      <w:marRight w:val="0"/>
      <w:marTop w:val="0"/>
      <w:marBottom w:val="0"/>
      <w:divBdr>
        <w:top w:val="none" w:sz="0" w:space="0" w:color="auto"/>
        <w:left w:val="none" w:sz="0" w:space="0" w:color="auto"/>
        <w:bottom w:val="none" w:sz="0" w:space="0" w:color="auto"/>
        <w:right w:val="none" w:sz="0" w:space="0" w:color="auto"/>
      </w:divBdr>
    </w:div>
    <w:div w:id="1214539028">
      <w:bodyDiv w:val="1"/>
      <w:marLeft w:val="0"/>
      <w:marRight w:val="0"/>
      <w:marTop w:val="0"/>
      <w:marBottom w:val="0"/>
      <w:divBdr>
        <w:top w:val="none" w:sz="0" w:space="0" w:color="auto"/>
        <w:left w:val="none" w:sz="0" w:space="0" w:color="auto"/>
        <w:bottom w:val="none" w:sz="0" w:space="0" w:color="auto"/>
        <w:right w:val="none" w:sz="0" w:space="0" w:color="auto"/>
      </w:divBdr>
    </w:div>
    <w:div w:id="1234272229">
      <w:bodyDiv w:val="1"/>
      <w:marLeft w:val="0"/>
      <w:marRight w:val="0"/>
      <w:marTop w:val="0"/>
      <w:marBottom w:val="0"/>
      <w:divBdr>
        <w:top w:val="none" w:sz="0" w:space="0" w:color="auto"/>
        <w:left w:val="none" w:sz="0" w:space="0" w:color="auto"/>
        <w:bottom w:val="none" w:sz="0" w:space="0" w:color="auto"/>
        <w:right w:val="none" w:sz="0" w:space="0" w:color="auto"/>
      </w:divBdr>
    </w:div>
    <w:div w:id="1265921459">
      <w:bodyDiv w:val="1"/>
      <w:marLeft w:val="0"/>
      <w:marRight w:val="0"/>
      <w:marTop w:val="0"/>
      <w:marBottom w:val="0"/>
      <w:divBdr>
        <w:top w:val="none" w:sz="0" w:space="0" w:color="auto"/>
        <w:left w:val="none" w:sz="0" w:space="0" w:color="auto"/>
        <w:bottom w:val="none" w:sz="0" w:space="0" w:color="auto"/>
        <w:right w:val="none" w:sz="0" w:space="0" w:color="auto"/>
      </w:divBdr>
    </w:div>
    <w:div w:id="1470972111">
      <w:bodyDiv w:val="1"/>
      <w:marLeft w:val="0"/>
      <w:marRight w:val="0"/>
      <w:marTop w:val="0"/>
      <w:marBottom w:val="0"/>
      <w:divBdr>
        <w:top w:val="none" w:sz="0" w:space="0" w:color="auto"/>
        <w:left w:val="none" w:sz="0" w:space="0" w:color="auto"/>
        <w:bottom w:val="none" w:sz="0" w:space="0" w:color="auto"/>
        <w:right w:val="none" w:sz="0" w:space="0" w:color="auto"/>
      </w:divBdr>
    </w:div>
    <w:div w:id="1499420450">
      <w:bodyDiv w:val="1"/>
      <w:marLeft w:val="0"/>
      <w:marRight w:val="0"/>
      <w:marTop w:val="0"/>
      <w:marBottom w:val="0"/>
      <w:divBdr>
        <w:top w:val="none" w:sz="0" w:space="0" w:color="auto"/>
        <w:left w:val="none" w:sz="0" w:space="0" w:color="auto"/>
        <w:bottom w:val="none" w:sz="0" w:space="0" w:color="auto"/>
        <w:right w:val="none" w:sz="0" w:space="0" w:color="auto"/>
      </w:divBdr>
    </w:div>
    <w:div w:id="1631008131">
      <w:bodyDiv w:val="1"/>
      <w:marLeft w:val="0"/>
      <w:marRight w:val="0"/>
      <w:marTop w:val="0"/>
      <w:marBottom w:val="0"/>
      <w:divBdr>
        <w:top w:val="none" w:sz="0" w:space="0" w:color="auto"/>
        <w:left w:val="none" w:sz="0" w:space="0" w:color="auto"/>
        <w:bottom w:val="none" w:sz="0" w:space="0" w:color="auto"/>
        <w:right w:val="none" w:sz="0" w:space="0" w:color="auto"/>
      </w:divBdr>
    </w:div>
    <w:div w:id="1636985320">
      <w:bodyDiv w:val="1"/>
      <w:marLeft w:val="0"/>
      <w:marRight w:val="0"/>
      <w:marTop w:val="0"/>
      <w:marBottom w:val="0"/>
      <w:divBdr>
        <w:top w:val="none" w:sz="0" w:space="0" w:color="auto"/>
        <w:left w:val="none" w:sz="0" w:space="0" w:color="auto"/>
        <w:bottom w:val="none" w:sz="0" w:space="0" w:color="auto"/>
        <w:right w:val="none" w:sz="0" w:space="0" w:color="auto"/>
      </w:divBdr>
    </w:div>
    <w:div w:id="1639454882">
      <w:bodyDiv w:val="1"/>
      <w:marLeft w:val="0"/>
      <w:marRight w:val="0"/>
      <w:marTop w:val="0"/>
      <w:marBottom w:val="0"/>
      <w:divBdr>
        <w:top w:val="none" w:sz="0" w:space="0" w:color="auto"/>
        <w:left w:val="none" w:sz="0" w:space="0" w:color="auto"/>
        <w:bottom w:val="none" w:sz="0" w:space="0" w:color="auto"/>
        <w:right w:val="none" w:sz="0" w:space="0" w:color="auto"/>
      </w:divBdr>
    </w:div>
    <w:div w:id="1690371083">
      <w:bodyDiv w:val="1"/>
      <w:marLeft w:val="0"/>
      <w:marRight w:val="0"/>
      <w:marTop w:val="0"/>
      <w:marBottom w:val="0"/>
      <w:divBdr>
        <w:top w:val="none" w:sz="0" w:space="0" w:color="auto"/>
        <w:left w:val="none" w:sz="0" w:space="0" w:color="auto"/>
        <w:bottom w:val="none" w:sz="0" w:space="0" w:color="auto"/>
        <w:right w:val="none" w:sz="0" w:space="0" w:color="auto"/>
      </w:divBdr>
    </w:div>
    <w:div w:id="1696538009">
      <w:bodyDiv w:val="1"/>
      <w:marLeft w:val="0"/>
      <w:marRight w:val="0"/>
      <w:marTop w:val="0"/>
      <w:marBottom w:val="0"/>
      <w:divBdr>
        <w:top w:val="none" w:sz="0" w:space="0" w:color="auto"/>
        <w:left w:val="none" w:sz="0" w:space="0" w:color="auto"/>
        <w:bottom w:val="none" w:sz="0" w:space="0" w:color="auto"/>
        <w:right w:val="none" w:sz="0" w:space="0" w:color="auto"/>
      </w:divBdr>
    </w:div>
    <w:div w:id="1699232660">
      <w:bodyDiv w:val="1"/>
      <w:marLeft w:val="0"/>
      <w:marRight w:val="0"/>
      <w:marTop w:val="0"/>
      <w:marBottom w:val="0"/>
      <w:divBdr>
        <w:top w:val="none" w:sz="0" w:space="0" w:color="auto"/>
        <w:left w:val="none" w:sz="0" w:space="0" w:color="auto"/>
        <w:bottom w:val="none" w:sz="0" w:space="0" w:color="auto"/>
        <w:right w:val="none" w:sz="0" w:space="0" w:color="auto"/>
      </w:divBdr>
    </w:div>
    <w:div w:id="2029331255">
      <w:bodyDiv w:val="1"/>
      <w:marLeft w:val="0"/>
      <w:marRight w:val="0"/>
      <w:marTop w:val="0"/>
      <w:marBottom w:val="0"/>
      <w:divBdr>
        <w:top w:val="none" w:sz="0" w:space="0" w:color="auto"/>
        <w:left w:val="none" w:sz="0" w:space="0" w:color="auto"/>
        <w:bottom w:val="none" w:sz="0" w:space="0" w:color="auto"/>
        <w:right w:val="none" w:sz="0" w:space="0" w:color="auto"/>
      </w:divBdr>
    </w:div>
    <w:div w:id="2070492508">
      <w:bodyDiv w:val="1"/>
      <w:marLeft w:val="0"/>
      <w:marRight w:val="0"/>
      <w:marTop w:val="0"/>
      <w:marBottom w:val="0"/>
      <w:divBdr>
        <w:top w:val="none" w:sz="0" w:space="0" w:color="auto"/>
        <w:left w:val="none" w:sz="0" w:space="0" w:color="auto"/>
        <w:bottom w:val="none" w:sz="0" w:space="0" w:color="auto"/>
        <w:right w:val="none" w:sz="0" w:space="0" w:color="auto"/>
      </w:divBdr>
    </w:div>
    <w:div w:id="208537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palmie1\LOCALS~1\Temp\ThesisDissertation-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EACA403-0A41-471C-B744-22E97C3A9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ThesisDissertation-Template</Template>
  <TotalTime>0</TotalTime>
  <Pages>32</Pages>
  <Words>4285</Words>
  <Characters>24431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Dissertation</vt:lpstr>
    </vt:vector>
  </TitlesOfParts>
  <Company>Department of Computer Science</Company>
  <LinksUpToDate>false</LinksUpToDate>
  <CharactersWithSpaces>28659</CharactersWithSpaces>
  <SharedDoc>false</SharedDoc>
  <HLinks>
    <vt:vector size="234" baseType="variant">
      <vt:variant>
        <vt:i4>1572919</vt:i4>
      </vt:variant>
      <vt:variant>
        <vt:i4>236</vt:i4>
      </vt:variant>
      <vt:variant>
        <vt:i4>0</vt:i4>
      </vt:variant>
      <vt:variant>
        <vt:i4>5</vt:i4>
      </vt:variant>
      <vt:variant>
        <vt:lpwstr/>
      </vt:variant>
      <vt:variant>
        <vt:lpwstr>_Toc177379629</vt:lpwstr>
      </vt:variant>
      <vt:variant>
        <vt:i4>1572919</vt:i4>
      </vt:variant>
      <vt:variant>
        <vt:i4>230</vt:i4>
      </vt:variant>
      <vt:variant>
        <vt:i4>0</vt:i4>
      </vt:variant>
      <vt:variant>
        <vt:i4>5</vt:i4>
      </vt:variant>
      <vt:variant>
        <vt:lpwstr/>
      </vt:variant>
      <vt:variant>
        <vt:lpwstr>_Toc177379628</vt:lpwstr>
      </vt:variant>
      <vt:variant>
        <vt:i4>1900596</vt:i4>
      </vt:variant>
      <vt:variant>
        <vt:i4>221</vt:i4>
      </vt:variant>
      <vt:variant>
        <vt:i4>0</vt:i4>
      </vt:variant>
      <vt:variant>
        <vt:i4>5</vt:i4>
      </vt:variant>
      <vt:variant>
        <vt:lpwstr/>
      </vt:variant>
      <vt:variant>
        <vt:lpwstr>_Toc177379571</vt:lpwstr>
      </vt:variant>
      <vt:variant>
        <vt:i4>1245239</vt:i4>
      </vt:variant>
      <vt:variant>
        <vt:i4>212</vt:i4>
      </vt:variant>
      <vt:variant>
        <vt:i4>0</vt:i4>
      </vt:variant>
      <vt:variant>
        <vt:i4>5</vt:i4>
      </vt:variant>
      <vt:variant>
        <vt:lpwstr/>
      </vt:variant>
      <vt:variant>
        <vt:lpwstr>_Toc177379693</vt:lpwstr>
      </vt:variant>
      <vt:variant>
        <vt:i4>1245239</vt:i4>
      </vt:variant>
      <vt:variant>
        <vt:i4>206</vt:i4>
      </vt:variant>
      <vt:variant>
        <vt:i4>0</vt:i4>
      </vt:variant>
      <vt:variant>
        <vt:i4>5</vt:i4>
      </vt:variant>
      <vt:variant>
        <vt:lpwstr/>
      </vt:variant>
      <vt:variant>
        <vt:lpwstr>_Toc177379692</vt:lpwstr>
      </vt:variant>
      <vt:variant>
        <vt:i4>1245239</vt:i4>
      </vt:variant>
      <vt:variant>
        <vt:i4>200</vt:i4>
      </vt:variant>
      <vt:variant>
        <vt:i4>0</vt:i4>
      </vt:variant>
      <vt:variant>
        <vt:i4>5</vt:i4>
      </vt:variant>
      <vt:variant>
        <vt:lpwstr/>
      </vt:variant>
      <vt:variant>
        <vt:lpwstr>_Toc177379691</vt:lpwstr>
      </vt:variant>
      <vt:variant>
        <vt:i4>1245239</vt:i4>
      </vt:variant>
      <vt:variant>
        <vt:i4>194</vt:i4>
      </vt:variant>
      <vt:variant>
        <vt:i4>0</vt:i4>
      </vt:variant>
      <vt:variant>
        <vt:i4>5</vt:i4>
      </vt:variant>
      <vt:variant>
        <vt:lpwstr/>
      </vt:variant>
      <vt:variant>
        <vt:lpwstr>_Toc177379690</vt:lpwstr>
      </vt:variant>
      <vt:variant>
        <vt:i4>1179703</vt:i4>
      </vt:variant>
      <vt:variant>
        <vt:i4>188</vt:i4>
      </vt:variant>
      <vt:variant>
        <vt:i4>0</vt:i4>
      </vt:variant>
      <vt:variant>
        <vt:i4>5</vt:i4>
      </vt:variant>
      <vt:variant>
        <vt:lpwstr/>
      </vt:variant>
      <vt:variant>
        <vt:lpwstr>_Toc177379689</vt:lpwstr>
      </vt:variant>
      <vt:variant>
        <vt:i4>1179703</vt:i4>
      </vt:variant>
      <vt:variant>
        <vt:i4>182</vt:i4>
      </vt:variant>
      <vt:variant>
        <vt:i4>0</vt:i4>
      </vt:variant>
      <vt:variant>
        <vt:i4>5</vt:i4>
      </vt:variant>
      <vt:variant>
        <vt:lpwstr/>
      </vt:variant>
      <vt:variant>
        <vt:lpwstr>_Toc177379688</vt:lpwstr>
      </vt:variant>
      <vt:variant>
        <vt:i4>1179703</vt:i4>
      </vt:variant>
      <vt:variant>
        <vt:i4>176</vt:i4>
      </vt:variant>
      <vt:variant>
        <vt:i4>0</vt:i4>
      </vt:variant>
      <vt:variant>
        <vt:i4>5</vt:i4>
      </vt:variant>
      <vt:variant>
        <vt:lpwstr/>
      </vt:variant>
      <vt:variant>
        <vt:lpwstr>_Toc177379687</vt:lpwstr>
      </vt:variant>
      <vt:variant>
        <vt:i4>1179703</vt:i4>
      </vt:variant>
      <vt:variant>
        <vt:i4>170</vt:i4>
      </vt:variant>
      <vt:variant>
        <vt:i4>0</vt:i4>
      </vt:variant>
      <vt:variant>
        <vt:i4>5</vt:i4>
      </vt:variant>
      <vt:variant>
        <vt:lpwstr/>
      </vt:variant>
      <vt:variant>
        <vt:lpwstr>_Toc177379686</vt:lpwstr>
      </vt:variant>
      <vt:variant>
        <vt:i4>1179703</vt:i4>
      </vt:variant>
      <vt:variant>
        <vt:i4>164</vt:i4>
      </vt:variant>
      <vt:variant>
        <vt:i4>0</vt:i4>
      </vt:variant>
      <vt:variant>
        <vt:i4>5</vt:i4>
      </vt:variant>
      <vt:variant>
        <vt:lpwstr/>
      </vt:variant>
      <vt:variant>
        <vt:lpwstr>_Toc177379685</vt:lpwstr>
      </vt:variant>
      <vt:variant>
        <vt:i4>1179703</vt:i4>
      </vt:variant>
      <vt:variant>
        <vt:i4>158</vt:i4>
      </vt:variant>
      <vt:variant>
        <vt:i4>0</vt:i4>
      </vt:variant>
      <vt:variant>
        <vt:i4>5</vt:i4>
      </vt:variant>
      <vt:variant>
        <vt:lpwstr/>
      </vt:variant>
      <vt:variant>
        <vt:lpwstr>_Toc177379684</vt:lpwstr>
      </vt:variant>
      <vt:variant>
        <vt:i4>1179703</vt:i4>
      </vt:variant>
      <vt:variant>
        <vt:i4>152</vt:i4>
      </vt:variant>
      <vt:variant>
        <vt:i4>0</vt:i4>
      </vt:variant>
      <vt:variant>
        <vt:i4>5</vt:i4>
      </vt:variant>
      <vt:variant>
        <vt:lpwstr/>
      </vt:variant>
      <vt:variant>
        <vt:lpwstr>_Toc177379683</vt:lpwstr>
      </vt:variant>
      <vt:variant>
        <vt:i4>1179703</vt:i4>
      </vt:variant>
      <vt:variant>
        <vt:i4>146</vt:i4>
      </vt:variant>
      <vt:variant>
        <vt:i4>0</vt:i4>
      </vt:variant>
      <vt:variant>
        <vt:i4>5</vt:i4>
      </vt:variant>
      <vt:variant>
        <vt:lpwstr/>
      </vt:variant>
      <vt:variant>
        <vt:lpwstr>_Toc177379682</vt:lpwstr>
      </vt:variant>
      <vt:variant>
        <vt:i4>1179703</vt:i4>
      </vt:variant>
      <vt:variant>
        <vt:i4>140</vt:i4>
      </vt:variant>
      <vt:variant>
        <vt:i4>0</vt:i4>
      </vt:variant>
      <vt:variant>
        <vt:i4>5</vt:i4>
      </vt:variant>
      <vt:variant>
        <vt:lpwstr/>
      </vt:variant>
      <vt:variant>
        <vt:lpwstr>_Toc177379681</vt:lpwstr>
      </vt:variant>
      <vt:variant>
        <vt:i4>1179703</vt:i4>
      </vt:variant>
      <vt:variant>
        <vt:i4>134</vt:i4>
      </vt:variant>
      <vt:variant>
        <vt:i4>0</vt:i4>
      </vt:variant>
      <vt:variant>
        <vt:i4>5</vt:i4>
      </vt:variant>
      <vt:variant>
        <vt:lpwstr/>
      </vt:variant>
      <vt:variant>
        <vt:lpwstr>_Toc177379680</vt:lpwstr>
      </vt:variant>
      <vt:variant>
        <vt:i4>1900599</vt:i4>
      </vt:variant>
      <vt:variant>
        <vt:i4>128</vt:i4>
      </vt:variant>
      <vt:variant>
        <vt:i4>0</vt:i4>
      </vt:variant>
      <vt:variant>
        <vt:i4>5</vt:i4>
      </vt:variant>
      <vt:variant>
        <vt:lpwstr/>
      </vt:variant>
      <vt:variant>
        <vt:lpwstr>_Toc177379679</vt:lpwstr>
      </vt:variant>
      <vt:variant>
        <vt:i4>1900599</vt:i4>
      </vt:variant>
      <vt:variant>
        <vt:i4>122</vt:i4>
      </vt:variant>
      <vt:variant>
        <vt:i4>0</vt:i4>
      </vt:variant>
      <vt:variant>
        <vt:i4>5</vt:i4>
      </vt:variant>
      <vt:variant>
        <vt:lpwstr/>
      </vt:variant>
      <vt:variant>
        <vt:lpwstr>_Toc177379678</vt:lpwstr>
      </vt:variant>
      <vt:variant>
        <vt:i4>1900599</vt:i4>
      </vt:variant>
      <vt:variant>
        <vt:i4>116</vt:i4>
      </vt:variant>
      <vt:variant>
        <vt:i4>0</vt:i4>
      </vt:variant>
      <vt:variant>
        <vt:i4>5</vt:i4>
      </vt:variant>
      <vt:variant>
        <vt:lpwstr/>
      </vt:variant>
      <vt:variant>
        <vt:lpwstr>_Toc177379677</vt:lpwstr>
      </vt:variant>
      <vt:variant>
        <vt:i4>1900599</vt:i4>
      </vt:variant>
      <vt:variant>
        <vt:i4>110</vt:i4>
      </vt:variant>
      <vt:variant>
        <vt:i4>0</vt:i4>
      </vt:variant>
      <vt:variant>
        <vt:i4>5</vt:i4>
      </vt:variant>
      <vt:variant>
        <vt:lpwstr/>
      </vt:variant>
      <vt:variant>
        <vt:lpwstr>_Toc177379676</vt:lpwstr>
      </vt:variant>
      <vt:variant>
        <vt:i4>1900599</vt:i4>
      </vt:variant>
      <vt:variant>
        <vt:i4>104</vt:i4>
      </vt:variant>
      <vt:variant>
        <vt:i4>0</vt:i4>
      </vt:variant>
      <vt:variant>
        <vt:i4>5</vt:i4>
      </vt:variant>
      <vt:variant>
        <vt:lpwstr/>
      </vt:variant>
      <vt:variant>
        <vt:lpwstr>_Toc177379675</vt:lpwstr>
      </vt:variant>
      <vt:variant>
        <vt:i4>1900599</vt:i4>
      </vt:variant>
      <vt:variant>
        <vt:i4>98</vt:i4>
      </vt:variant>
      <vt:variant>
        <vt:i4>0</vt:i4>
      </vt:variant>
      <vt:variant>
        <vt:i4>5</vt:i4>
      </vt:variant>
      <vt:variant>
        <vt:lpwstr/>
      </vt:variant>
      <vt:variant>
        <vt:lpwstr>_Toc177379674</vt:lpwstr>
      </vt:variant>
      <vt:variant>
        <vt:i4>1900599</vt:i4>
      </vt:variant>
      <vt:variant>
        <vt:i4>92</vt:i4>
      </vt:variant>
      <vt:variant>
        <vt:i4>0</vt:i4>
      </vt:variant>
      <vt:variant>
        <vt:i4>5</vt:i4>
      </vt:variant>
      <vt:variant>
        <vt:lpwstr/>
      </vt:variant>
      <vt:variant>
        <vt:lpwstr>_Toc177379673</vt:lpwstr>
      </vt:variant>
      <vt:variant>
        <vt:i4>1900599</vt:i4>
      </vt:variant>
      <vt:variant>
        <vt:i4>86</vt:i4>
      </vt:variant>
      <vt:variant>
        <vt:i4>0</vt:i4>
      </vt:variant>
      <vt:variant>
        <vt:i4>5</vt:i4>
      </vt:variant>
      <vt:variant>
        <vt:lpwstr/>
      </vt:variant>
      <vt:variant>
        <vt:lpwstr>_Toc177379672</vt:lpwstr>
      </vt:variant>
      <vt:variant>
        <vt:i4>1900599</vt:i4>
      </vt:variant>
      <vt:variant>
        <vt:i4>80</vt:i4>
      </vt:variant>
      <vt:variant>
        <vt:i4>0</vt:i4>
      </vt:variant>
      <vt:variant>
        <vt:i4>5</vt:i4>
      </vt:variant>
      <vt:variant>
        <vt:lpwstr/>
      </vt:variant>
      <vt:variant>
        <vt:lpwstr>_Toc177379671</vt:lpwstr>
      </vt:variant>
      <vt:variant>
        <vt:i4>1900599</vt:i4>
      </vt:variant>
      <vt:variant>
        <vt:i4>74</vt:i4>
      </vt:variant>
      <vt:variant>
        <vt:i4>0</vt:i4>
      </vt:variant>
      <vt:variant>
        <vt:i4>5</vt:i4>
      </vt:variant>
      <vt:variant>
        <vt:lpwstr/>
      </vt:variant>
      <vt:variant>
        <vt:lpwstr>_Toc177379670</vt:lpwstr>
      </vt:variant>
      <vt:variant>
        <vt:i4>1835063</vt:i4>
      </vt:variant>
      <vt:variant>
        <vt:i4>68</vt:i4>
      </vt:variant>
      <vt:variant>
        <vt:i4>0</vt:i4>
      </vt:variant>
      <vt:variant>
        <vt:i4>5</vt:i4>
      </vt:variant>
      <vt:variant>
        <vt:lpwstr/>
      </vt:variant>
      <vt:variant>
        <vt:lpwstr>_Toc177379669</vt:lpwstr>
      </vt:variant>
      <vt:variant>
        <vt:i4>1835063</vt:i4>
      </vt:variant>
      <vt:variant>
        <vt:i4>62</vt:i4>
      </vt:variant>
      <vt:variant>
        <vt:i4>0</vt:i4>
      </vt:variant>
      <vt:variant>
        <vt:i4>5</vt:i4>
      </vt:variant>
      <vt:variant>
        <vt:lpwstr/>
      </vt:variant>
      <vt:variant>
        <vt:lpwstr>_Toc177379668</vt:lpwstr>
      </vt:variant>
      <vt:variant>
        <vt:i4>1835063</vt:i4>
      </vt:variant>
      <vt:variant>
        <vt:i4>56</vt:i4>
      </vt:variant>
      <vt:variant>
        <vt:i4>0</vt:i4>
      </vt:variant>
      <vt:variant>
        <vt:i4>5</vt:i4>
      </vt:variant>
      <vt:variant>
        <vt:lpwstr/>
      </vt:variant>
      <vt:variant>
        <vt:lpwstr>_Toc177379667</vt:lpwstr>
      </vt:variant>
      <vt:variant>
        <vt:i4>1835063</vt:i4>
      </vt:variant>
      <vt:variant>
        <vt:i4>50</vt:i4>
      </vt:variant>
      <vt:variant>
        <vt:i4>0</vt:i4>
      </vt:variant>
      <vt:variant>
        <vt:i4>5</vt:i4>
      </vt:variant>
      <vt:variant>
        <vt:lpwstr/>
      </vt:variant>
      <vt:variant>
        <vt:lpwstr>_Toc177379666</vt:lpwstr>
      </vt:variant>
      <vt:variant>
        <vt:i4>1835063</vt:i4>
      </vt:variant>
      <vt:variant>
        <vt:i4>44</vt:i4>
      </vt:variant>
      <vt:variant>
        <vt:i4>0</vt:i4>
      </vt:variant>
      <vt:variant>
        <vt:i4>5</vt:i4>
      </vt:variant>
      <vt:variant>
        <vt:lpwstr/>
      </vt:variant>
      <vt:variant>
        <vt:lpwstr>_Toc177379665</vt:lpwstr>
      </vt:variant>
      <vt:variant>
        <vt:i4>1835063</vt:i4>
      </vt:variant>
      <vt:variant>
        <vt:i4>38</vt:i4>
      </vt:variant>
      <vt:variant>
        <vt:i4>0</vt:i4>
      </vt:variant>
      <vt:variant>
        <vt:i4>5</vt:i4>
      </vt:variant>
      <vt:variant>
        <vt:lpwstr/>
      </vt:variant>
      <vt:variant>
        <vt:lpwstr>_Toc177379664</vt:lpwstr>
      </vt:variant>
      <vt:variant>
        <vt:i4>1835063</vt:i4>
      </vt:variant>
      <vt:variant>
        <vt:i4>32</vt:i4>
      </vt:variant>
      <vt:variant>
        <vt:i4>0</vt:i4>
      </vt:variant>
      <vt:variant>
        <vt:i4>5</vt:i4>
      </vt:variant>
      <vt:variant>
        <vt:lpwstr/>
      </vt:variant>
      <vt:variant>
        <vt:lpwstr>_Toc177379663</vt:lpwstr>
      </vt:variant>
      <vt:variant>
        <vt:i4>1835063</vt:i4>
      </vt:variant>
      <vt:variant>
        <vt:i4>26</vt:i4>
      </vt:variant>
      <vt:variant>
        <vt:i4>0</vt:i4>
      </vt:variant>
      <vt:variant>
        <vt:i4>5</vt:i4>
      </vt:variant>
      <vt:variant>
        <vt:lpwstr/>
      </vt:variant>
      <vt:variant>
        <vt:lpwstr>_Toc177379662</vt:lpwstr>
      </vt:variant>
      <vt:variant>
        <vt:i4>1835063</vt:i4>
      </vt:variant>
      <vt:variant>
        <vt:i4>20</vt:i4>
      </vt:variant>
      <vt:variant>
        <vt:i4>0</vt:i4>
      </vt:variant>
      <vt:variant>
        <vt:i4>5</vt:i4>
      </vt:variant>
      <vt:variant>
        <vt:lpwstr/>
      </vt:variant>
      <vt:variant>
        <vt:lpwstr>_Toc177379661</vt:lpwstr>
      </vt:variant>
      <vt:variant>
        <vt:i4>1835063</vt:i4>
      </vt:variant>
      <vt:variant>
        <vt:i4>14</vt:i4>
      </vt:variant>
      <vt:variant>
        <vt:i4>0</vt:i4>
      </vt:variant>
      <vt:variant>
        <vt:i4>5</vt:i4>
      </vt:variant>
      <vt:variant>
        <vt:lpwstr/>
      </vt:variant>
      <vt:variant>
        <vt:lpwstr>_Toc177379660</vt:lpwstr>
      </vt:variant>
      <vt:variant>
        <vt:i4>2031671</vt:i4>
      </vt:variant>
      <vt:variant>
        <vt:i4>8</vt:i4>
      </vt:variant>
      <vt:variant>
        <vt:i4>0</vt:i4>
      </vt:variant>
      <vt:variant>
        <vt:i4>5</vt:i4>
      </vt:variant>
      <vt:variant>
        <vt:lpwstr/>
      </vt:variant>
      <vt:variant>
        <vt:lpwstr>_Toc177379659</vt:lpwstr>
      </vt:variant>
      <vt:variant>
        <vt:i4>2031671</vt:i4>
      </vt:variant>
      <vt:variant>
        <vt:i4>2</vt:i4>
      </vt:variant>
      <vt:variant>
        <vt:i4>0</vt:i4>
      </vt:variant>
      <vt:variant>
        <vt:i4>5</vt:i4>
      </vt:variant>
      <vt:variant>
        <vt:lpwstr/>
      </vt:variant>
      <vt:variant>
        <vt:lpwstr>_Toc177379658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dc:title>
  <dc:subject/>
  <dc:creator>ksu;Digital@uom.edu.pk</dc:creator>
  <cp:keywords/>
  <dc:description/>
  <cp:lastModifiedBy>Shahzada fahad</cp:lastModifiedBy>
  <cp:revision>2</cp:revision>
  <cp:lastPrinted>2018-09-13T07:52:00Z</cp:lastPrinted>
  <dcterms:created xsi:type="dcterms:W3CDTF">2023-08-25T17:49:00Z</dcterms:created>
  <dcterms:modified xsi:type="dcterms:W3CDTF">2023-08-25T17:49:00Z</dcterms:modified>
</cp:coreProperties>
</file>